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33BD" w14:textId="77777777" w:rsidR="00A04513" w:rsidRDefault="00A04513" w:rsidP="00A04513">
      <w:pPr>
        <w:pStyle w:val="Title"/>
        <w:jc w:val="right"/>
      </w:pPr>
      <w:r w:rsidRPr="00E1071C">
        <w:rPr>
          <w:noProof/>
          <w:lang w:val="en-IE" w:eastAsia="en-IE"/>
        </w:rPr>
        <w:drawing>
          <wp:inline distT="0" distB="0" distL="0" distR="0" wp14:anchorId="237E52F7" wp14:editId="40418B66">
            <wp:extent cx="1432560" cy="853440"/>
            <wp:effectExtent l="0" t="0" r="0" b="0"/>
            <wp:docPr id="1" name="Picture 1" descr="C:\Users\fcarson\AppData\Local\Microsoft\Windows\Temporary Internet Files\Content.Outlook\JL72I38H\NCI_logo_black_300dp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rson\AppData\Local\Microsoft\Windows\Temporary Internet Files\Content.Outlook\JL72I38H\NCI_logo_black_300dpi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AE8F" w14:textId="77777777" w:rsidR="00A04513" w:rsidRDefault="00A04513" w:rsidP="00A04513">
      <w:pPr>
        <w:pStyle w:val="Title"/>
      </w:pPr>
      <w:r>
        <w:t>National College of Ireland</w:t>
      </w:r>
    </w:p>
    <w:p w14:paraId="62794FB5" w14:textId="77777777" w:rsidR="00A04513" w:rsidRDefault="00A04513" w:rsidP="00A04513">
      <w:pPr>
        <w:jc w:val="center"/>
        <w:rPr>
          <w:b/>
        </w:rPr>
      </w:pPr>
    </w:p>
    <w:p w14:paraId="7A4677EE" w14:textId="65C58ADD" w:rsidR="00A04513" w:rsidRDefault="00AD4465" w:rsidP="00A04513">
      <w:pPr>
        <w:jc w:val="center"/>
        <w:rPr>
          <w:b/>
        </w:rPr>
      </w:pPr>
      <w:r w:rsidRPr="00AD4465">
        <w:rPr>
          <w:b/>
        </w:rPr>
        <w:t>Certificate in Computing, Year 1, CIC_MARBL23</w:t>
      </w:r>
    </w:p>
    <w:p w14:paraId="7C73CDE8" w14:textId="0AC20ED0" w:rsidR="00A04513" w:rsidRDefault="00A04513" w:rsidP="00A04513">
      <w:pPr>
        <w:jc w:val="center"/>
        <w:rPr>
          <w:b/>
        </w:rPr>
      </w:pPr>
      <w:r w:rsidRPr="00A942E9">
        <w:rPr>
          <w:b/>
        </w:rPr>
        <w:t>Termi</w:t>
      </w:r>
      <w:r>
        <w:rPr>
          <w:b/>
        </w:rPr>
        <w:t>nal Assignment-based Assessment (TABA) – 202</w:t>
      </w:r>
      <w:r w:rsidR="00AD4465">
        <w:rPr>
          <w:b/>
        </w:rPr>
        <w:t>2</w:t>
      </w:r>
      <w:r>
        <w:rPr>
          <w:b/>
        </w:rPr>
        <w:t>/2</w:t>
      </w:r>
      <w:r w:rsidR="00AD4465">
        <w:rPr>
          <w:b/>
        </w:rPr>
        <w:t>3</w:t>
      </w:r>
    </w:p>
    <w:p w14:paraId="01AF4594" w14:textId="77777777" w:rsidR="00A04513" w:rsidRDefault="00A04513" w:rsidP="00A04513">
      <w:pPr>
        <w:jc w:val="center"/>
        <w:rPr>
          <w:b/>
        </w:rPr>
      </w:pPr>
    </w:p>
    <w:p w14:paraId="3C0D01D4" w14:textId="0D28D946" w:rsidR="00A04513" w:rsidRPr="001331BA" w:rsidRDefault="00A04513" w:rsidP="00A04513">
      <w:pPr>
        <w:jc w:val="center"/>
        <w:rPr>
          <w:b/>
        </w:rPr>
      </w:pPr>
      <w:r w:rsidRPr="001331BA">
        <w:rPr>
          <w:b/>
        </w:rPr>
        <w:t xml:space="preserve">Release Date on Moodle: </w:t>
      </w:r>
      <w:r w:rsidR="00830303">
        <w:rPr>
          <w:b/>
        </w:rPr>
        <w:t>28</w:t>
      </w:r>
      <w:r w:rsidRPr="001331BA">
        <w:rPr>
          <w:b/>
          <w:vertAlign w:val="superscript"/>
        </w:rPr>
        <w:t>th</w:t>
      </w:r>
      <w:r w:rsidRPr="001331BA">
        <w:rPr>
          <w:b/>
        </w:rPr>
        <w:t xml:space="preserve"> of </w:t>
      </w:r>
      <w:r w:rsidR="00AD4465">
        <w:rPr>
          <w:b/>
        </w:rPr>
        <w:t>June</w:t>
      </w:r>
      <w:r w:rsidRPr="001331BA">
        <w:rPr>
          <w:b/>
        </w:rPr>
        <w:t xml:space="preserve"> 202</w:t>
      </w:r>
      <w:r w:rsidR="00AD4465">
        <w:rPr>
          <w:b/>
        </w:rPr>
        <w:t>3</w:t>
      </w:r>
      <w:r w:rsidRPr="001331BA">
        <w:rPr>
          <w:b/>
        </w:rPr>
        <w:t xml:space="preserve"> @09:00am</w:t>
      </w:r>
    </w:p>
    <w:p w14:paraId="5A0BEB4C" w14:textId="2AC8C497" w:rsidR="00A04513" w:rsidRDefault="00A04513" w:rsidP="00A04513">
      <w:pPr>
        <w:jc w:val="center"/>
        <w:rPr>
          <w:b/>
        </w:rPr>
      </w:pPr>
      <w:r w:rsidRPr="001331BA">
        <w:rPr>
          <w:b/>
        </w:rPr>
        <w:t xml:space="preserve">Online Moodle Submission Deadline: </w:t>
      </w:r>
      <w:r w:rsidR="00830303">
        <w:rPr>
          <w:b/>
        </w:rPr>
        <w:t>1</w:t>
      </w:r>
      <w:r w:rsidR="00830303">
        <w:rPr>
          <w:b/>
          <w:vertAlign w:val="superscript"/>
        </w:rPr>
        <w:t>st</w:t>
      </w:r>
      <w:r w:rsidRPr="00AD4465">
        <w:rPr>
          <w:b/>
          <w:vertAlign w:val="superscript"/>
        </w:rPr>
        <w:t xml:space="preserve"> </w:t>
      </w:r>
      <w:r w:rsidRPr="001331BA">
        <w:rPr>
          <w:b/>
        </w:rPr>
        <w:t xml:space="preserve">of </w:t>
      </w:r>
      <w:r w:rsidR="00AD4465">
        <w:rPr>
          <w:b/>
        </w:rPr>
        <w:t>Ju</w:t>
      </w:r>
      <w:r w:rsidR="00830303">
        <w:rPr>
          <w:b/>
        </w:rPr>
        <w:t>ly</w:t>
      </w:r>
      <w:r w:rsidRPr="001331BA">
        <w:rPr>
          <w:b/>
        </w:rPr>
        <w:t xml:space="preserve"> 202</w:t>
      </w:r>
      <w:r w:rsidR="00AD4465">
        <w:rPr>
          <w:b/>
        </w:rPr>
        <w:t>3</w:t>
      </w:r>
      <w:r w:rsidRPr="001331BA">
        <w:rPr>
          <w:b/>
        </w:rPr>
        <w:t xml:space="preserve"> @</w:t>
      </w:r>
      <w:r w:rsidR="00710DC1">
        <w:rPr>
          <w:b/>
        </w:rPr>
        <w:t>23</w:t>
      </w:r>
      <w:r w:rsidRPr="001331BA">
        <w:rPr>
          <w:b/>
        </w:rPr>
        <w:t>:</w:t>
      </w:r>
      <w:r w:rsidR="00710DC1">
        <w:rPr>
          <w:b/>
        </w:rPr>
        <w:t>55</w:t>
      </w:r>
      <w:bookmarkStart w:id="0" w:name="_GoBack"/>
      <w:bookmarkEnd w:id="0"/>
      <w:r w:rsidR="00AD4465">
        <w:rPr>
          <w:b/>
        </w:rPr>
        <w:t>pm</w:t>
      </w:r>
    </w:p>
    <w:p w14:paraId="164EA5D1" w14:textId="77777777" w:rsidR="00A04513" w:rsidRDefault="00A04513" w:rsidP="00A04513">
      <w:pPr>
        <w:jc w:val="center"/>
      </w:pPr>
      <w:r>
        <w:t>______________________________________________________________________</w:t>
      </w:r>
    </w:p>
    <w:p w14:paraId="623C0948" w14:textId="77777777" w:rsidR="00A04513" w:rsidRDefault="00A04513" w:rsidP="00A04513">
      <w:pPr>
        <w:jc w:val="center"/>
        <w:rPr>
          <w:b/>
        </w:rPr>
      </w:pPr>
    </w:p>
    <w:p w14:paraId="343CFE80" w14:textId="77777777" w:rsidR="00A04513" w:rsidRPr="009E69AB" w:rsidRDefault="00A04513" w:rsidP="00A04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Development</w:t>
      </w:r>
    </w:p>
    <w:p w14:paraId="22FC4B32" w14:textId="77777777" w:rsidR="00A04513" w:rsidRDefault="00A04513" w:rsidP="00A04513"/>
    <w:p w14:paraId="43DD76B6" w14:textId="77777777" w:rsidR="00A04513" w:rsidRPr="00205EC3" w:rsidRDefault="00A04513" w:rsidP="00A04513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160" w:line="259" w:lineRule="auto"/>
        <w:jc w:val="both"/>
        <w:rPr>
          <w:rFonts w:eastAsiaTheme="minorHAnsi" w:cstheme="minorBidi"/>
          <w:b/>
          <w:color w:val="FF0000"/>
          <w:szCs w:val="24"/>
        </w:rPr>
      </w:pPr>
      <w:r w:rsidRPr="00205EC3">
        <w:rPr>
          <w:rFonts w:eastAsiaTheme="minorHAnsi" w:cstheme="minorBidi"/>
          <w:b/>
          <w:color w:val="FF0000"/>
          <w:szCs w:val="24"/>
        </w:rPr>
        <w:t>IMPORTANT: It is your responsibility to avoid plagiarism. Please read the comprehensive guidelines on academic honesty and academic integrity, and how to avoid plagiarism made available by the NCI Library (</w:t>
      </w:r>
      <w:hyperlink r:id="rId13" w:history="1">
        <w:r w:rsidRPr="00205EC3">
          <w:rPr>
            <w:rFonts w:eastAsiaTheme="minorHAnsi" w:cstheme="minorBidi"/>
            <w:b/>
            <w:color w:val="0000FF"/>
            <w:szCs w:val="24"/>
            <w:u w:val="single"/>
          </w:rPr>
          <w:t>https://libguides.ncirl.ie/referencingandavoidingplagiarism</w:t>
        </w:r>
      </w:hyperlink>
      <w:r w:rsidRPr="00205EC3">
        <w:rPr>
          <w:rFonts w:eastAsiaTheme="minorHAnsi" w:cstheme="minorBidi"/>
          <w:b/>
          <w:color w:val="FF0000"/>
          <w:szCs w:val="24"/>
        </w:rPr>
        <w:t>).</w:t>
      </w:r>
    </w:p>
    <w:p w14:paraId="221FEAC7" w14:textId="77777777" w:rsidR="00A04513" w:rsidRPr="00205EC3" w:rsidRDefault="00A04513" w:rsidP="00A04513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160" w:line="259" w:lineRule="auto"/>
        <w:jc w:val="both"/>
        <w:rPr>
          <w:rFonts w:eastAsiaTheme="minorHAnsi" w:cstheme="minorBidi"/>
          <w:b/>
          <w:color w:val="FF0000"/>
          <w:szCs w:val="24"/>
        </w:rPr>
      </w:pPr>
      <w:r w:rsidRPr="00205EC3">
        <w:rPr>
          <w:rFonts w:eastAsiaTheme="minorHAnsi" w:cstheme="minorBidi"/>
          <w:b/>
          <w:color w:val="FF0000"/>
          <w:szCs w:val="24"/>
        </w:rPr>
        <w:t xml:space="preserve">NOTE: YOU ARE NOT ALLOWED TO PUBLISH THIS ASSIGNMENT BRIEF OR A PART THEREOF ON ANY WEBSITES. YOU ARE NOT ALLOWED TO PUBLISH/SHARE YOUR SOLUTION WITH OTHERS. </w:t>
      </w:r>
      <w:r w:rsidRPr="00205EC3">
        <w:rPr>
          <w:rFonts w:eastAsiaTheme="minorHAnsi" w:cstheme="minorBidi"/>
          <w:color w:val="FF0000"/>
          <w:szCs w:val="24"/>
        </w:rPr>
        <w:t>All work submitted</w:t>
      </w:r>
      <w:r w:rsidRPr="00205EC3">
        <w:rPr>
          <w:rFonts w:eastAsiaTheme="minorHAnsi" w:cstheme="minorBidi"/>
          <w:b/>
          <w:color w:val="FF0000"/>
          <w:szCs w:val="24"/>
        </w:rPr>
        <w:t xml:space="preserve"> should be your own</w:t>
      </w:r>
      <w:r>
        <w:rPr>
          <w:rFonts w:eastAsiaTheme="minorHAnsi" w:cstheme="minorBidi"/>
          <w:b/>
          <w:color w:val="FF0000"/>
          <w:szCs w:val="24"/>
        </w:rPr>
        <w:t xml:space="preserve"> </w:t>
      </w:r>
      <w:r w:rsidRPr="003439CA">
        <w:rPr>
          <w:rFonts w:eastAsiaTheme="minorHAnsi" w:cstheme="minorBidi"/>
          <w:color w:val="FF0000"/>
          <w:szCs w:val="24"/>
        </w:rPr>
        <w:t>and should be carried out</w:t>
      </w:r>
      <w:r w:rsidRPr="003439CA">
        <w:rPr>
          <w:rFonts w:eastAsiaTheme="minorHAnsi" w:cstheme="minorBidi"/>
          <w:b/>
          <w:color w:val="FF0000"/>
          <w:szCs w:val="24"/>
        </w:rPr>
        <w:t xml:space="preserve"> using only the programming concepts </w:t>
      </w:r>
      <w:r>
        <w:rPr>
          <w:rFonts w:eastAsiaTheme="minorHAnsi" w:cstheme="minorBidi"/>
          <w:b/>
          <w:color w:val="FF0000"/>
          <w:szCs w:val="24"/>
        </w:rPr>
        <w:t>and data types covered</w:t>
      </w:r>
      <w:r w:rsidRPr="003439CA">
        <w:rPr>
          <w:rFonts w:eastAsiaTheme="minorHAnsi" w:cstheme="minorBidi"/>
          <w:b/>
          <w:color w:val="FF0000"/>
          <w:szCs w:val="24"/>
        </w:rPr>
        <w:t xml:space="preserve"> in this module</w:t>
      </w:r>
      <w:r w:rsidRPr="00205EC3">
        <w:rPr>
          <w:rFonts w:eastAsiaTheme="minorHAnsi" w:cstheme="minorBidi"/>
          <w:b/>
          <w:color w:val="FF0000"/>
          <w:szCs w:val="24"/>
        </w:rPr>
        <w:t xml:space="preserve">. </w:t>
      </w:r>
      <w:r w:rsidRPr="00205EC3">
        <w:rPr>
          <w:rFonts w:eastAsiaTheme="minorHAnsi" w:cstheme="minorBidi"/>
          <w:color w:val="FF0000"/>
          <w:szCs w:val="24"/>
        </w:rPr>
        <w:t>Conferring with others</w:t>
      </w:r>
      <w:r w:rsidRPr="00205EC3">
        <w:rPr>
          <w:rFonts w:eastAsiaTheme="minorHAnsi" w:cstheme="minorBidi"/>
          <w:b/>
          <w:color w:val="FF0000"/>
          <w:szCs w:val="24"/>
        </w:rPr>
        <w:t xml:space="preserve"> is not permitted.</w:t>
      </w:r>
    </w:p>
    <w:p w14:paraId="3D7E92C9" w14:textId="77777777" w:rsidR="00A04513" w:rsidRPr="00394353" w:rsidRDefault="00A04513" w:rsidP="00A04513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160" w:line="259" w:lineRule="auto"/>
        <w:jc w:val="both"/>
        <w:rPr>
          <w:rFonts w:eastAsiaTheme="minorHAnsi" w:cstheme="minorBidi"/>
          <w:color w:val="000000" w:themeColor="text1"/>
          <w:szCs w:val="24"/>
        </w:rPr>
      </w:pPr>
      <w:r w:rsidRPr="00205EC3">
        <w:rPr>
          <w:rFonts w:eastAsiaTheme="minorHAnsi" w:cstheme="minorHAnsi"/>
          <w:b/>
        </w:rPr>
        <w:t>Note that all submissions will be electronically screened (via Turnitin) for evidence of academic misconduct (i.e. plagiarism and collusion).</w:t>
      </w:r>
    </w:p>
    <w:p w14:paraId="3BD1EF3A" w14:textId="77777777" w:rsidR="00A04513" w:rsidRPr="000315F9" w:rsidRDefault="00A04513" w:rsidP="00A04513">
      <w:pPr>
        <w:ind w:left="-29" w:right="-107"/>
        <w:jc w:val="both"/>
        <w:rPr>
          <w:rFonts w:cstheme="minorHAnsi"/>
          <w:b/>
          <w:szCs w:val="24"/>
          <w:u w:val="single"/>
        </w:rPr>
      </w:pPr>
      <w:r>
        <w:rPr>
          <w:rFonts w:cstheme="minorHAnsi"/>
          <w:b/>
          <w:szCs w:val="24"/>
          <w:u w:val="single"/>
        </w:rPr>
        <w:t>Note</w:t>
      </w:r>
      <w:r w:rsidRPr="000315F9">
        <w:rPr>
          <w:rFonts w:cstheme="minorHAnsi"/>
          <w:b/>
          <w:szCs w:val="24"/>
          <w:u w:val="single"/>
        </w:rPr>
        <w:t>:</w:t>
      </w:r>
    </w:p>
    <w:p w14:paraId="7FD36579" w14:textId="77777777" w:rsidR="00A04513" w:rsidRDefault="00A04513" w:rsidP="00A04513">
      <w:pPr>
        <w:pStyle w:val="ListParagraph"/>
        <w:numPr>
          <w:ilvl w:val="0"/>
          <w:numId w:val="8"/>
        </w:numPr>
        <w:ind w:right="-107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This is an open book assessment.</w:t>
      </w:r>
    </w:p>
    <w:p w14:paraId="6BE8D841" w14:textId="77777777" w:rsidR="00A04513" w:rsidRPr="00E258B7" w:rsidRDefault="00A04513" w:rsidP="00A04513">
      <w:pPr>
        <w:pStyle w:val="ListParagraph"/>
        <w:numPr>
          <w:ilvl w:val="0"/>
          <w:numId w:val="8"/>
        </w:numPr>
        <w:ind w:right="-107"/>
        <w:jc w:val="both"/>
        <w:rPr>
          <w:rFonts w:cstheme="minorHAnsi"/>
          <w:szCs w:val="24"/>
        </w:rPr>
      </w:pPr>
      <w:r w:rsidRPr="00E258B7">
        <w:rPr>
          <w:rFonts w:cstheme="minorHAnsi"/>
          <w:szCs w:val="24"/>
        </w:rPr>
        <w:t xml:space="preserve">The requirements that you have to implement are assigned based on </w:t>
      </w:r>
      <w:r w:rsidRPr="00E258B7">
        <w:rPr>
          <w:rFonts w:cstheme="minorHAnsi"/>
          <w:b/>
          <w:szCs w:val="24"/>
          <w:u w:val="single"/>
        </w:rPr>
        <w:t>different digits</w:t>
      </w:r>
      <w:r w:rsidRPr="00E258B7">
        <w:rPr>
          <w:rFonts w:cstheme="minorHAnsi"/>
          <w:szCs w:val="24"/>
        </w:rPr>
        <w:t xml:space="preserve"> of </w:t>
      </w:r>
      <w:r w:rsidRPr="00E258B7">
        <w:rPr>
          <w:rFonts w:cstheme="minorHAnsi"/>
          <w:b/>
          <w:szCs w:val="24"/>
          <w:u w:val="single"/>
        </w:rPr>
        <w:t>your student ID number</w:t>
      </w:r>
      <w:r w:rsidRPr="00E258B7">
        <w:rPr>
          <w:rFonts w:cstheme="minorHAnsi"/>
          <w:szCs w:val="24"/>
        </w:rPr>
        <w:t>. Please read carefully the</w:t>
      </w:r>
      <w:r>
        <w:rPr>
          <w:rFonts w:cstheme="minorHAnsi"/>
          <w:szCs w:val="24"/>
        </w:rPr>
        <w:t xml:space="preserve"> </w:t>
      </w:r>
      <w:r w:rsidRPr="00552A50">
        <w:rPr>
          <w:rFonts w:cstheme="minorHAnsi"/>
          <w:b/>
          <w:i/>
          <w:szCs w:val="24"/>
        </w:rPr>
        <w:t>Assignment Description</w:t>
      </w:r>
      <w:r>
        <w:rPr>
          <w:rFonts w:cstheme="minorHAnsi"/>
          <w:szCs w:val="24"/>
        </w:rPr>
        <w:t xml:space="preserve"> </w:t>
      </w:r>
      <w:r w:rsidRPr="00E258B7">
        <w:rPr>
          <w:rFonts w:cstheme="minorHAnsi"/>
          <w:szCs w:val="24"/>
        </w:rPr>
        <w:t xml:space="preserve">section for guidelines about the functionalities you have to implement. </w:t>
      </w:r>
      <w:r w:rsidRPr="00E258B7">
        <w:rPr>
          <w:rFonts w:cstheme="minorHAnsi"/>
          <w:b/>
          <w:szCs w:val="24"/>
        </w:rPr>
        <w:t>This is a submission requirement</w:t>
      </w:r>
      <w:r w:rsidRPr="00E258B7">
        <w:rPr>
          <w:rFonts w:cstheme="minorHAnsi"/>
          <w:szCs w:val="24"/>
        </w:rPr>
        <w:t xml:space="preserve">. </w:t>
      </w:r>
      <w:r w:rsidRPr="00E258B7">
        <w:rPr>
          <w:rFonts w:cstheme="minorHAnsi"/>
          <w:szCs w:val="24"/>
          <w:u w:val="single"/>
        </w:rPr>
        <w:t>If the incorrect functionalities are implemented, no marks will be provided for those particular functionalities</w:t>
      </w:r>
      <w:r>
        <w:rPr>
          <w:rFonts w:cstheme="minorHAnsi"/>
          <w:szCs w:val="24"/>
          <w:u w:val="single"/>
        </w:rPr>
        <w:t>.</w:t>
      </w:r>
    </w:p>
    <w:p w14:paraId="5EBD14D8" w14:textId="77777777" w:rsidR="00A04513" w:rsidRPr="00E9580E" w:rsidRDefault="00A04513" w:rsidP="00A04513">
      <w:pPr>
        <w:pStyle w:val="Heading1"/>
      </w:pPr>
      <w:r>
        <w:br w:type="page"/>
      </w:r>
      <w:bookmarkStart w:id="1" w:name="_Ref92380875"/>
      <w:r w:rsidRPr="005B52DC">
        <w:lastRenderedPageBreak/>
        <w:t>Assignment Description</w:t>
      </w:r>
      <w:bookmarkEnd w:id="1"/>
    </w:p>
    <w:p w14:paraId="1C0AFAF4" w14:textId="11A68EE3" w:rsidR="00A04513" w:rsidRPr="00C73AD7" w:rsidRDefault="00A04513" w:rsidP="00C73AD7">
      <w:pPr>
        <w:jc w:val="both"/>
        <w:rPr>
          <w:rFonts w:eastAsiaTheme="majorEastAsia" w:cstheme="majorBidi"/>
          <w:b/>
          <w:i/>
          <w:szCs w:val="24"/>
        </w:rPr>
      </w:pPr>
      <w:r>
        <w:rPr>
          <w:rFonts w:cstheme="minorHAnsi"/>
          <w:szCs w:val="24"/>
        </w:rPr>
        <w:t xml:space="preserve">For this assessment you are required to implement an application that should work according to the </w:t>
      </w:r>
      <w:r w:rsidRPr="009A571A">
        <w:rPr>
          <w:rFonts w:cstheme="minorHAnsi"/>
          <w:szCs w:val="24"/>
          <w:u w:val="single"/>
        </w:rPr>
        <w:t xml:space="preserve">two main questions </w:t>
      </w:r>
      <w:r>
        <w:rPr>
          <w:rFonts w:cstheme="minorHAnsi"/>
          <w:szCs w:val="24"/>
          <w:u w:val="single"/>
        </w:rPr>
        <w:t xml:space="preserve">and all </w:t>
      </w:r>
      <w:r w:rsidRPr="009A571A">
        <w:rPr>
          <w:rFonts w:cstheme="minorHAnsi"/>
          <w:szCs w:val="24"/>
          <w:u w:val="single"/>
        </w:rPr>
        <w:t>their subquestions</w:t>
      </w:r>
      <w:r>
        <w:rPr>
          <w:rFonts w:cstheme="minorHAnsi"/>
          <w:szCs w:val="24"/>
        </w:rPr>
        <w:t xml:space="preserve"> described in this section. The requirements</w:t>
      </w:r>
      <w:r w:rsidRPr="000315F9">
        <w:rPr>
          <w:rFonts w:cstheme="minorHAnsi"/>
          <w:szCs w:val="24"/>
        </w:rPr>
        <w:t xml:space="preserve"> that you have to </w:t>
      </w:r>
      <w:r>
        <w:rPr>
          <w:rFonts w:cstheme="minorHAnsi"/>
          <w:szCs w:val="24"/>
        </w:rPr>
        <w:t>implement in your application</w:t>
      </w:r>
      <w:r w:rsidRPr="000315F9">
        <w:rPr>
          <w:rFonts w:cstheme="minorHAnsi"/>
          <w:szCs w:val="24"/>
        </w:rPr>
        <w:t xml:space="preserve"> are </w:t>
      </w:r>
      <w:r>
        <w:rPr>
          <w:rFonts w:cstheme="minorHAnsi"/>
          <w:szCs w:val="24"/>
        </w:rPr>
        <w:t xml:space="preserve">assigned based on </w:t>
      </w:r>
      <w:r w:rsidRPr="007A327D">
        <w:rPr>
          <w:rFonts w:cstheme="minorHAnsi"/>
          <w:szCs w:val="24"/>
          <w:u w:val="single"/>
        </w:rPr>
        <w:t>different digits</w:t>
      </w:r>
      <w:r>
        <w:rPr>
          <w:rFonts w:cstheme="minorHAnsi"/>
          <w:szCs w:val="24"/>
        </w:rPr>
        <w:t xml:space="preserve"> of </w:t>
      </w:r>
      <w:r w:rsidRPr="007A327D">
        <w:rPr>
          <w:rFonts w:cstheme="minorHAnsi"/>
          <w:szCs w:val="24"/>
          <w:u w:val="single"/>
        </w:rPr>
        <w:t>your student ID number</w:t>
      </w:r>
      <w:r>
        <w:rPr>
          <w:rFonts w:cstheme="minorHAnsi"/>
          <w:szCs w:val="24"/>
        </w:rPr>
        <w:t>. Please read carefully the</w:t>
      </w:r>
      <w:r w:rsidRPr="006109B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instructions and details about the requirements you have to implement</w:t>
      </w:r>
      <w:r w:rsidRPr="00495815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Please note that if the incorrect requirements </w:t>
      </w:r>
      <w:r w:rsidRPr="00510835">
        <w:rPr>
          <w:rFonts w:cstheme="minorHAnsi"/>
          <w:szCs w:val="24"/>
        </w:rPr>
        <w:t xml:space="preserve">are </w:t>
      </w:r>
      <w:r>
        <w:rPr>
          <w:rFonts w:cstheme="minorHAnsi"/>
          <w:szCs w:val="24"/>
        </w:rPr>
        <w:t>implemented</w:t>
      </w:r>
      <w:r w:rsidRPr="00510835">
        <w:rPr>
          <w:rFonts w:cstheme="minorHAnsi"/>
          <w:szCs w:val="24"/>
        </w:rPr>
        <w:t xml:space="preserve">, no marks will be provided for those particular </w:t>
      </w:r>
      <w:r>
        <w:rPr>
          <w:rFonts w:cstheme="minorHAnsi"/>
          <w:szCs w:val="24"/>
        </w:rPr>
        <w:t>functionalities.</w:t>
      </w:r>
    </w:p>
    <w:p w14:paraId="6C4A215A" w14:textId="77777777" w:rsidR="00A04513" w:rsidRDefault="00A04513" w:rsidP="00A04513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For each of the two main questions, you have to plan, develop, and manually test that the application provides a solution according to the question specification in this section and the requirements assigned to you.</w:t>
      </w:r>
    </w:p>
    <w:p w14:paraId="72EE7B2B" w14:textId="77777777" w:rsidR="00A04513" w:rsidRDefault="00A04513" w:rsidP="00A04513">
      <w:pPr>
        <w:jc w:val="both"/>
        <w:rPr>
          <w:rFonts w:cstheme="minorHAnsi"/>
          <w:szCs w:val="24"/>
        </w:rPr>
      </w:pPr>
    </w:p>
    <w:p w14:paraId="41F81C07" w14:textId="77F8E554" w:rsidR="00A04513" w:rsidRPr="00C170B4" w:rsidRDefault="00A04513" w:rsidP="00CE603F">
      <w:pPr>
        <w:pStyle w:val="ListParagraph"/>
        <w:numPr>
          <w:ilvl w:val="0"/>
          <w:numId w:val="9"/>
        </w:numPr>
        <w:jc w:val="both"/>
        <w:rPr>
          <w:rFonts w:cstheme="minorHAnsi"/>
          <w:szCs w:val="24"/>
        </w:rPr>
      </w:pPr>
      <w:r w:rsidRPr="00E00137">
        <w:rPr>
          <w:rFonts w:eastAsiaTheme="majorEastAsia" w:cstheme="majorBidi"/>
          <w:szCs w:val="24"/>
        </w:rPr>
        <w:t xml:space="preserve">A company has </w:t>
      </w:r>
      <w:r>
        <w:rPr>
          <w:rFonts w:eastAsiaTheme="majorEastAsia" w:cstheme="majorBidi"/>
          <w:szCs w:val="24"/>
        </w:rPr>
        <w:t xml:space="preserve">hired you to develop an </w:t>
      </w:r>
      <w:r w:rsidRPr="00E00137">
        <w:rPr>
          <w:rFonts w:eastAsiaTheme="majorEastAsia" w:cstheme="majorBidi"/>
          <w:szCs w:val="24"/>
        </w:rPr>
        <w:t xml:space="preserve">application </w:t>
      </w:r>
      <w:r w:rsidRPr="00044E32">
        <w:rPr>
          <w:rFonts w:eastAsiaTheme="majorEastAsia" w:cstheme="majorBidi"/>
          <w:szCs w:val="24"/>
        </w:rPr>
        <w:t xml:space="preserve">that enables a user to check </w:t>
      </w:r>
      <w:r>
        <w:rPr>
          <w:rFonts w:eastAsiaTheme="majorEastAsia" w:cstheme="majorBidi"/>
          <w:szCs w:val="24"/>
        </w:rPr>
        <w:t xml:space="preserve">if the </w:t>
      </w:r>
      <w:r w:rsidR="00DA3E21">
        <w:rPr>
          <w:rFonts w:eastAsiaTheme="majorEastAsia" w:cstheme="majorBidi"/>
          <w:szCs w:val="24"/>
        </w:rPr>
        <w:t>user name of your WiFi network, which is identified as SSID (Service Set Identifier) hereafter is of a standard format</w:t>
      </w:r>
      <w:r>
        <w:rPr>
          <w:rFonts w:eastAsiaTheme="majorEastAsia" w:cstheme="majorBidi"/>
          <w:szCs w:val="24"/>
        </w:rPr>
        <w:t xml:space="preserve"> </w:t>
      </w:r>
      <w:r w:rsidR="00DA3E21">
        <w:rPr>
          <w:rFonts w:eastAsiaTheme="majorEastAsia" w:cstheme="majorBidi"/>
          <w:szCs w:val="24"/>
        </w:rPr>
        <w:t>that</w:t>
      </w:r>
      <w:r>
        <w:rPr>
          <w:rFonts w:eastAsiaTheme="majorEastAsia" w:cstheme="majorBidi"/>
          <w:szCs w:val="24"/>
        </w:rPr>
        <w:t xml:space="preserve"> conforms to the rules corresponding to the assigned item. </w:t>
      </w:r>
      <w:r w:rsidRPr="00E00137">
        <w:rPr>
          <w:rFonts w:eastAsiaTheme="majorEastAsia" w:cstheme="majorBidi"/>
          <w:szCs w:val="24"/>
        </w:rPr>
        <w:t>The appli</w:t>
      </w:r>
      <w:r>
        <w:rPr>
          <w:rFonts w:eastAsiaTheme="majorEastAsia" w:cstheme="majorBidi"/>
          <w:szCs w:val="24"/>
        </w:rPr>
        <w:t xml:space="preserve">cation prompts the user to provide one item (i.e. a piece of text). </w:t>
      </w:r>
      <w:r w:rsidRPr="00E00137">
        <w:rPr>
          <w:rFonts w:eastAsiaTheme="majorEastAsia" w:cstheme="majorBidi"/>
          <w:szCs w:val="24"/>
        </w:rPr>
        <w:t xml:space="preserve">Next, the application uses the </w:t>
      </w:r>
      <w:r>
        <w:rPr>
          <w:rFonts w:eastAsiaTheme="majorEastAsia" w:cstheme="majorBidi"/>
          <w:szCs w:val="24"/>
        </w:rPr>
        <w:t>piece of text to determine if the provided text is valid (i.e. the text conforms to the rules assigned to you) or invalid</w:t>
      </w:r>
      <w:r w:rsidR="00CE603F">
        <w:rPr>
          <w:rFonts w:eastAsiaTheme="majorEastAsia" w:cstheme="majorBidi"/>
          <w:szCs w:val="24"/>
        </w:rPr>
        <w:t xml:space="preserve"> </w:t>
      </w:r>
      <w:r w:rsidR="00CE603F" w:rsidRPr="00CE603F">
        <w:rPr>
          <w:rFonts w:eastAsiaTheme="majorEastAsia" w:cstheme="majorBidi"/>
          <w:szCs w:val="24"/>
        </w:rPr>
        <w:t>(</w:t>
      </w:r>
      <w:r w:rsidR="00CE603F">
        <w:rPr>
          <w:rFonts w:eastAsiaTheme="majorEastAsia" w:cstheme="majorBidi"/>
          <w:szCs w:val="24"/>
        </w:rPr>
        <w:t xml:space="preserve">i.e. the text </w:t>
      </w:r>
      <w:r w:rsidR="00CE603F" w:rsidRPr="00CE603F">
        <w:rPr>
          <w:rFonts w:eastAsiaTheme="majorEastAsia" w:cstheme="majorBidi"/>
          <w:szCs w:val="24"/>
        </w:rPr>
        <w:t>does NOT conform to those rules).</w:t>
      </w:r>
      <w:r>
        <w:rPr>
          <w:rFonts w:eastAsiaTheme="majorEastAsia" w:cstheme="majorBidi"/>
          <w:szCs w:val="24"/>
        </w:rPr>
        <w:t xml:space="preserve"> </w:t>
      </w:r>
      <w:r w:rsidRPr="00E00137">
        <w:rPr>
          <w:rFonts w:eastAsiaTheme="majorEastAsia" w:cstheme="majorBidi"/>
          <w:szCs w:val="24"/>
        </w:rPr>
        <w:t xml:space="preserve">The </w:t>
      </w:r>
      <w:r>
        <w:rPr>
          <w:rFonts w:eastAsiaTheme="majorEastAsia" w:cstheme="majorBidi"/>
          <w:szCs w:val="24"/>
        </w:rPr>
        <w:t>item assigned to you and the rules that you should implement to determine whether the item is valid or not have</w:t>
      </w:r>
      <w:r w:rsidRPr="00E00137">
        <w:rPr>
          <w:rFonts w:eastAsiaTheme="majorEastAsia" w:cstheme="majorBidi"/>
          <w:szCs w:val="24"/>
        </w:rPr>
        <w:t xml:space="preserve"> been assigned based on the </w:t>
      </w:r>
      <w:r w:rsidRPr="002640EC">
        <w:rPr>
          <w:rFonts w:eastAsiaTheme="majorEastAsia" w:cstheme="majorBidi"/>
          <w:b/>
          <w:szCs w:val="24"/>
          <w:u w:val="single"/>
        </w:rPr>
        <w:t>penultimate digit of your student ID number</w:t>
      </w:r>
      <w:r w:rsidRPr="00E00137">
        <w:rPr>
          <w:rFonts w:eastAsiaTheme="majorEastAsia" w:cstheme="majorBidi"/>
          <w:szCs w:val="24"/>
          <w:u w:val="single"/>
        </w:rPr>
        <w:t>.</w:t>
      </w:r>
      <w:r>
        <w:rPr>
          <w:szCs w:val="24"/>
        </w:rPr>
        <w:t xml:space="preserve"> P</w:t>
      </w:r>
      <w:r w:rsidRPr="00E00137">
        <w:rPr>
          <w:szCs w:val="24"/>
        </w:rPr>
        <w:t xml:space="preserve">lease </w:t>
      </w:r>
      <w:r w:rsidRPr="00C63A08">
        <w:rPr>
          <w:szCs w:val="24"/>
        </w:rPr>
        <w:t xml:space="preserve">check </w:t>
      </w:r>
      <w:r w:rsidRPr="00C63A08">
        <w:rPr>
          <w:i/>
          <w:szCs w:val="24"/>
        </w:rPr>
        <w:fldChar w:fldCharType="begin"/>
      </w:r>
      <w:r w:rsidRPr="00C63A08">
        <w:rPr>
          <w:i/>
          <w:szCs w:val="24"/>
        </w:rPr>
        <w:instrText xml:space="preserve"> REF _Ref89802788 \h  \* MERGEFORMAT </w:instrText>
      </w:r>
      <w:r w:rsidRPr="00C63A08">
        <w:rPr>
          <w:i/>
          <w:szCs w:val="24"/>
        </w:rPr>
      </w:r>
      <w:r w:rsidRPr="00C63A08">
        <w:rPr>
          <w:i/>
          <w:szCs w:val="24"/>
        </w:rPr>
        <w:fldChar w:fldCharType="separate"/>
      </w:r>
      <w:r w:rsidRPr="00253AA7">
        <w:rPr>
          <w:i/>
          <w:szCs w:val="24"/>
        </w:rPr>
        <w:t xml:space="preserve">Table </w:t>
      </w:r>
      <w:r w:rsidRPr="00253AA7">
        <w:rPr>
          <w:i/>
          <w:noProof/>
          <w:szCs w:val="24"/>
        </w:rPr>
        <w:t>1</w:t>
      </w:r>
      <w:r w:rsidRPr="00253AA7">
        <w:rPr>
          <w:i/>
          <w:szCs w:val="24"/>
        </w:rPr>
        <w:t xml:space="preserve"> Question 1. a. Item and Rules to Determine the Validity</w:t>
      </w:r>
      <w:r w:rsidRPr="00253AA7">
        <w:rPr>
          <w:szCs w:val="24"/>
        </w:rPr>
        <w:t xml:space="preserve"> of an Item</w:t>
      </w:r>
      <w:r w:rsidRPr="00C63A08">
        <w:rPr>
          <w:i/>
          <w:szCs w:val="24"/>
        </w:rPr>
        <w:fldChar w:fldCharType="end"/>
      </w:r>
      <w:r w:rsidRPr="00C63A08">
        <w:rPr>
          <w:szCs w:val="24"/>
        </w:rPr>
        <w:t xml:space="preserve"> for details</w:t>
      </w:r>
      <w:r w:rsidRPr="00E00137">
        <w:rPr>
          <w:szCs w:val="24"/>
        </w:rPr>
        <w:t xml:space="preserve"> about the</w:t>
      </w:r>
      <w:r>
        <w:rPr>
          <w:szCs w:val="24"/>
        </w:rPr>
        <w:t xml:space="preserve"> functionality assigned to you.</w:t>
      </w:r>
    </w:p>
    <w:p w14:paraId="665818AD" w14:textId="77777777" w:rsidR="00A04513" w:rsidRDefault="00A04513" w:rsidP="00A04513">
      <w:pPr>
        <w:pStyle w:val="ListParagraph"/>
        <w:ind w:left="360"/>
        <w:jc w:val="both"/>
        <w:rPr>
          <w:szCs w:val="24"/>
        </w:rPr>
      </w:pPr>
    </w:p>
    <w:p w14:paraId="082F130F" w14:textId="6A2459FE" w:rsidR="00DC7A49" w:rsidRPr="00DC7A49" w:rsidRDefault="00A04513" w:rsidP="00DC7A49">
      <w:pPr>
        <w:pStyle w:val="ListParagraph"/>
        <w:ind w:left="360"/>
        <w:jc w:val="both"/>
        <w:rPr>
          <w:szCs w:val="24"/>
        </w:rPr>
      </w:pPr>
      <w:r w:rsidRPr="007D11AF">
        <w:rPr>
          <w:szCs w:val="24"/>
        </w:rPr>
        <w:t xml:space="preserve">Note that the application should work irrespective of how the user provides the </w:t>
      </w:r>
      <w:r>
        <w:rPr>
          <w:szCs w:val="24"/>
        </w:rPr>
        <w:t>piece of text</w:t>
      </w:r>
      <w:r w:rsidRPr="007D11AF">
        <w:rPr>
          <w:szCs w:val="24"/>
        </w:rPr>
        <w:t xml:space="preserve"> i.e. using upper case letters, lower case letters or a combination of both upper case and lower case letters. </w:t>
      </w:r>
      <w:r w:rsidR="003E4CDE">
        <w:rPr>
          <w:szCs w:val="24"/>
        </w:rPr>
        <w:t>Once the piece of text</w:t>
      </w:r>
      <w:r w:rsidR="009004ED">
        <w:rPr>
          <w:szCs w:val="24"/>
        </w:rPr>
        <w:t xml:space="preserve"> provided by the user is</w:t>
      </w:r>
      <w:r w:rsidR="003E4CDE">
        <w:rPr>
          <w:szCs w:val="24"/>
        </w:rPr>
        <w:t xml:space="preserve"> read</w:t>
      </w:r>
      <w:r w:rsidR="009004ED">
        <w:rPr>
          <w:szCs w:val="24"/>
        </w:rPr>
        <w:t xml:space="preserve">, the </w:t>
      </w:r>
      <w:r w:rsidR="009004ED" w:rsidRPr="00F54517">
        <w:rPr>
          <w:szCs w:val="24"/>
          <w:u w:val="single"/>
        </w:rPr>
        <w:t xml:space="preserve">input from the user should </w:t>
      </w:r>
      <w:r w:rsidR="003E4CDE" w:rsidRPr="00F54517">
        <w:rPr>
          <w:szCs w:val="24"/>
          <w:u w:val="single"/>
        </w:rPr>
        <w:t>be converted</w:t>
      </w:r>
      <w:r w:rsidR="009004ED" w:rsidRPr="00F54517">
        <w:rPr>
          <w:szCs w:val="24"/>
          <w:u w:val="single"/>
        </w:rPr>
        <w:t xml:space="preserve"> to upper case letters</w:t>
      </w:r>
      <w:r w:rsidR="009004ED">
        <w:rPr>
          <w:szCs w:val="24"/>
        </w:rPr>
        <w:t xml:space="preserve">, and </w:t>
      </w:r>
      <w:r w:rsidR="009004ED" w:rsidRPr="0009638E">
        <w:rPr>
          <w:szCs w:val="24"/>
          <w:u w:val="single"/>
        </w:rPr>
        <w:t>th</w:t>
      </w:r>
      <w:r w:rsidR="0009638E" w:rsidRPr="0009638E">
        <w:rPr>
          <w:szCs w:val="24"/>
          <w:u w:val="single"/>
        </w:rPr>
        <w:t>e</w:t>
      </w:r>
      <w:r w:rsidR="009004ED" w:rsidRPr="0009638E">
        <w:rPr>
          <w:szCs w:val="24"/>
          <w:u w:val="single"/>
        </w:rPr>
        <w:t xml:space="preserve"> converted input</w:t>
      </w:r>
      <w:r w:rsidR="009004ED" w:rsidRPr="002207F9">
        <w:rPr>
          <w:szCs w:val="24"/>
          <w:u w:val="single"/>
        </w:rPr>
        <w:t xml:space="preserve"> will be further checked if it is valid or not</w:t>
      </w:r>
      <w:r w:rsidR="009004ED">
        <w:rPr>
          <w:szCs w:val="24"/>
        </w:rPr>
        <w:t>.</w:t>
      </w:r>
      <w:r w:rsidR="00DC7A49">
        <w:rPr>
          <w:szCs w:val="24"/>
        </w:rPr>
        <w:t xml:space="preserve"> </w:t>
      </w:r>
      <w:r w:rsidR="00DC7A49" w:rsidRPr="00DC7A49">
        <w:rPr>
          <w:szCs w:val="24"/>
        </w:rPr>
        <w:t>Question 1</w:t>
      </w:r>
      <w:r w:rsidR="00DC7A49">
        <w:rPr>
          <w:szCs w:val="24"/>
        </w:rPr>
        <w:t xml:space="preserve">. </w:t>
      </w:r>
      <w:r w:rsidR="00DC7A49" w:rsidRPr="00DC7A49">
        <w:rPr>
          <w:szCs w:val="24"/>
        </w:rPr>
        <w:t>a</w:t>
      </w:r>
      <w:r w:rsidR="00DC7A49">
        <w:rPr>
          <w:szCs w:val="24"/>
        </w:rPr>
        <w:t>.</w:t>
      </w:r>
      <w:r w:rsidR="00DC7A49" w:rsidRPr="00DC7A49">
        <w:rPr>
          <w:szCs w:val="24"/>
        </w:rPr>
        <w:t xml:space="preserve"> and </w:t>
      </w:r>
      <w:r w:rsidR="00DC7A49">
        <w:rPr>
          <w:szCs w:val="24"/>
        </w:rPr>
        <w:t xml:space="preserve">Question </w:t>
      </w:r>
      <w:r w:rsidR="00DC7A49" w:rsidRPr="00DC7A49">
        <w:rPr>
          <w:szCs w:val="24"/>
        </w:rPr>
        <w:t>1</w:t>
      </w:r>
      <w:r w:rsidR="00DC7A49">
        <w:rPr>
          <w:szCs w:val="24"/>
        </w:rPr>
        <w:t xml:space="preserve">. </w:t>
      </w:r>
      <w:r w:rsidR="00DC7A49" w:rsidRPr="00DC7A49">
        <w:rPr>
          <w:szCs w:val="24"/>
        </w:rPr>
        <w:t>b</w:t>
      </w:r>
      <w:r w:rsidR="00DC7A49">
        <w:rPr>
          <w:szCs w:val="24"/>
        </w:rPr>
        <w:t>.</w:t>
      </w:r>
      <w:r w:rsidR="00DC7A49" w:rsidRPr="00DC7A49">
        <w:rPr>
          <w:szCs w:val="24"/>
        </w:rPr>
        <w:t xml:space="preserve"> are to be developed in conjunction, Q</w:t>
      </w:r>
      <w:r w:rsidR="00DC7A49">
        <w:rPr>
          <w:szCs w:val="24"/>
        </w:rPr>
        <w:t xml:space="preserve">uestion </w:t>
      </w:r>
      <w:r w:rsidR="00DC7A49" w:rsidRPr="00DC7A49">
        <w:rPr>
          <w:szCs w:val="24"/>
        </w:rPr>
        <w:t>1</w:t>
      </w:r>
      <w:r w:rsidR="00DC7A49">
        <w:rPr>
          <w:szCs w:val="24"/>
        </w:rPr>
        <w:t xml:space="preserve">. </w:t>
      </w:r>
      <w:r w:rsidR="00DC7A49" w:rsidRPr="00DC7A49">
        <w:rPr>
          <w:szCs w:val="24"/>
        </w:rPr>
        <w:t>a</w:t>
      </w:r>
      <w:r w:rsidR="00DC7A49">
        <w:rPr>
          <w:szCs w:val="24"/>
        </w:rPr>
        <w:t>.</w:t>
      </w:r>
      <w:r w:rsidR="00DC7A49" w:rsidRPr="00DC7A49">
        <w:rPr>
          <w:szCs w:val="24"/>
        </w:rPr>
        <w:t xml:space="preserve"> is the instantiable class (</w:t>
      </w:r>
      <w:r w:rsidR="00DA3E21">
        <w:rPr>
          <w:szCs w:val="24"/>
        </w:rPr>
        <w:t>Ssid</w:t>
      </w:r>
      <w:r w:rsidR="00DC7A49" w:rsidRPr="00DC7A49">
        <w:rPr>
          <w:szCs w:val="24"/>
        </w:rPr>
        <w:t xml:space="preserve">Checker), </w:t>
      </w:r>
      <w:r w:rsidR="00DC7A49">
        <w:rPr>
          <w:szCs w:val="24"/>
        </w:rPr>
        <w:t xml:space="preserve">and </w:t>
      </w:r>
      <w:r w:rsidR="00DC7A49" w:rsidRPr="00DC7A49">
        <w:rPr>
          <w:szCs w:val="24"/>
        </w:rPr>
        <w:t>Q</w:t>
      </w:r>
      <w:r w:rsidR="00DC7A49">
        <w:rPr>
          <w:szCs w:val="24"/>
        </w:rPr>
        <w:t xml:space="preserve">uestion </w:t>
      </w:r>
      <w:r w:rsidR="00DC7A49" w:rsidRPr="00DC7A49">
        <w:rPr>
          <w:szCs w:val="24"/>
        </w:rPr>
        <w:t>1</w:t>
      </w:r>
      <w:r w:rsidR="00DC7A49">
        <w:rPr>
          <w:szCs w:val="24"/>
        </w:rPr>
        <w:t>. b.</w:t>
      </w:r>
      <w:r w:rsidR="00DC7A49" w:rsidRPr="00DC7A49">
        <w:rPr>
          <w:szCs w:val="24"/>
        </w:rPr>
        <w:t xml:space="preserve"> </w:t>
      </w:r>
      <w:r w:rsidR="00DC7A49">
        <w:rPr>
          <w:szCs w:val="24"/>
        </w:rPr>
        <w:t xml:space="preserve">is </w:t>
      </w:r>
      <w:r w:rsidR="00DC7A49" w:rsidRPr="00DC7A49">
        <w:rPr>
          <w:szCs w:val="24"/>
        </w:rPr>
        <w:t>the App class (</w:t>
      </w:r>
      <w:r w:rsidR="00DA3E21">
        <w:rPr>
          <w:szCs w:val="24"/>
        </w:rPr>
        <w:t>Ssid</w:t>
      </w:r>
      <w:r w:rsidR="00DC7A49" w:rsidRPr="00DC7A49">
        <w:rPr>
          <w:szCs w:val="24"/>
        </w:rPr>
        <w:t>CheckerApp).</w:t>
      </w:r>
    </w:p>
    <w:p w14:paraId="06C614A3" w14:textId="77777777" w:rsidR="00A04513" w:rsidRPr="00C63A08" w:rsidRDefault="00A04513" w:rsidP="00A04513">
      <w:pPr>
        <w:pStyle w:val="ListParagraph"/>
        <w:ind w:left="360"/>
        <w:jc w:val="both"/>
        <w:rPr>
          <w:rFonts w:cstheme="minorHAnsi"/>
          <w:szCs w:val="24"/>
        </w:rPr>
      </w:pPr>
    </w:p>
    <w:p w14:paraId="7812788B" w14:textId="77777777" w:rsidR="00A04513" w:rsidRPr="00C63A08" w:rsidRDefault="00A04513" w:rsidP="00C73AD7">
      <w:pPr>
        <w:pStyle w:val="ListParagraph"/>
        <w:numPr>
          <w:ilvl w:val="0"/>
          <w:numId w:val="10"/>
        </w:numPr>
        <w:ind w:left="567" w:hanging="357"/>
        <w:jc w:val="both"/>
        <w:rPr>
          <w:szCs w:val="24"/>
        </w:rPr>
      </w:pPr>
      <w:r w:rsidRPr="00C63A08">
        <w:rPr>
          <w:szCs w:val="24"/>
        </w:rPr>
        <w:t xml:space="preserve">Develop an </w:t>
      </w:r>
      <w:r w:rsidRPr="00C63A08">
        <w:rPr>
          <w:b/>
          <w:szCs w:val="24"/>
        </w:rPr>
        <w:t>instantiable class</w:t>
      </w:r>
      <w:r w:rsidRPr="00C63A08">
        <w:rPr>
          <w:szCs w:val="24"/>
        </w:rPr>
        <w:t xml:space="preserve"> for this application which contains:</w:t>
      </w:r>
    </w:p>
    <w:p w14:paraId="77A769B3" w14:textId="77777777" w:rsidR="00A04513" w:rsidRPr="00C63A08" w:rsidRDefault="00A04513" w:rsidP="00C73AD7">
      <w:pPr>
        <w:pStyle w:val="ListParagraph"/>
        <w:numPr>
          <w:ilvl w:val="1"/>
          <w:numId w:val="8"/>
        </w:numPr>
        <w:ind w:left="1134" w:hanging="357"/>
        <w:jc w:val="both"/>
        <w:rPr>
          <w:szCs w:val="24"/>
        </w:rPr>
      </w:pPr>
      <w:r w:rsidRPr="00C63A08">
        <w:rPr>
          <w:szCs w:val="24"/>
        </w:rPr>
        <w:t>A class definition</w:t>
      </w:r>
    </w:p>
    <w:p w14:paraId="6C8EE5F2" w14:textId="77777777" w:rsidR="00A04513" w:rsidRPr="00C63A08" w:rsidRDefault="00A04513" w:rsidP="00C73AD7">
      <w:pPr>
        <w:pStyle w:val="ListParagraph"/>
        <w:numPr>
          <w:ilvl w:val="1"/>
          <w:numId w:val="8"/>
        </w:numPr>
        <w:ind w:left="1134" w:hanging="357"/>
        <w:jc w:val="both"/>
        <w:rPr>
          <w:szCs w:val="24"/>
        </w:rPr>
      </w:pPr>
      <w:r w:rsidRPr="00C63A08">
        <w:rPr>
          <w:szCs w:val="24"/>
        </w:rPr>
        <w:t>Suitable data members (instance variables)</w:t>
      </w:r>
    </w:p>
    <w:p w14:paraId="411860BC" w14:textId="77777777" w:rsidR="00A04513" w:rsidRPr="00C63A08" w:rsidRDefault="00A04513" w:rsidP="00C73AD7">
      <w:pPr>
        <w:pStyle w:val="ListParagraph"/>
        <w:numPr>
          <w:ilvl w:val="1"/>
          <w:numId w:val="8"/>
        </w:numPr>
        <w:ind w:left="1134" w:hanging="357"/>
        <w:jc w:val="both"/>
        <w:rPr>
          <w:szCs w:val="24"/>
        </w:rPr>
      </w:pPr>
      <w:r w:rsidRPr="00C63A08">
        <w:rPr>
          <w:szCs w:val="24"/>
        </w:rPr>
        <w:t>A constructor</w:t>
      </w:r>
    </w:p>
    <w:p w14:paraId="5F43F4D2" w14:textId="77777777" w:rsidR="00A04513" w:rsidRPr="00C63A08" w:rsidRDefault="00A04513" w:rsidP="00C73AD7">
      <w:pPr>
        <w:pStyle w:val="ListParagraph"/>
        <w:numPr>
          <w:ilvl w:val="1"/>
          <w:numId w:val="8"/>
        </w:numPr>
        <w:ind w:left="1134" w:hanging="357"/>
        <w:jc w:val="both"/>
        <w:rPr>
          <w:szCs w:val="24"/>
        </w:rPr>
      </w:pPr>
      <w:r w:rsidRPr="00C63A08">
        <w:rPr>
          <w:szCs w:val="24"/>
        </w:rPr>
        <w:t>A setter method to set the given item (i.e. piece of text)</w:t>
      </w:r>
    </w:p>
    <w:p w14:paraId="4D14050A" w14:textId="3594DB15" w:rsidR="00A04513" w:rsidRPr="00C63A08" w:rsidRDefault="00A04513" w:rsidP="00C73AD7">
      <w:pPr>
        <w:pStyle w:val="ListParagraph"/>
        <w:numPr>
          <w:ilvl w:val="1"/>
          <w:numId w:val="8"/>
        </w:numPr>
        <w:ind w:left="1134" w:hanging="357"/>
        <w:jc w:val="both"/>
        <w:rPr>
          <w:szCs w:val="24"/>
        </w:rPr>
      </w:pPr>
      <w:r w:rsidRPr="00C63A08">
        <w:rPr>
          <w:szCs w:val="24"/>
        </w:rPr>
        <w:t>A compute method to determine if the provided item is valid according to</w:t>
      </w:r>
      <w:r w:rsidR="0000117C">
        <w:rPr>
          <w:szCs w:val="24"/>
        </w:rPr>
        <w:t xml:space="preserve"> the</w:t>
      </w:r>
      <w:r w:rsidRPr="00C63A08">
        <w:rPr>
          <w:szCs w:val="24"/>
        </w:rPr>
        <w:t xml:space="preserve"> item and the rules assigned to you based on </w:t>
      </w:r>
      <w:r w:rsidRPr="00C63A08">
        <w:rPr>
          <w:i/>
          <w:szCs w:val="24"/>
        </w:rPr>
        <w:fldChar w:fldCharType="begin"/>
      </w:r>
      <w:r w:rsidRPr="00C63A08">
        <w:rPr>
          <w:i/>
          <w:szCs w:val="24"/>
        </w:rPr>
        <w:instrText xml:space="preserve"> REF _Ref89808889 \h  \* MERGEFORMAT </w:instrText>
      </w:r>
      <w:r w:rsidRPr="00C63A08">
        <w:rPr>
          <w:i/>
          <w:szCs w:val="24"/>
        </w:rPr>
      </w:r>
      <w:r w:rsidRPr="00C63A08">
        <w:rPr>
          <w:i/>
          <w:szCs w:val="24"/>
        </w:rPr>
        <w:fldChar w:fldCharType="separate"/>
      </w:r>
      <w:r w:rsidRPr="00C63A08">
        <w:rPr>
          <w:i/>
          <w:szCs w:val="24"/>
        </w:rPr>
        <w:t xml:space="preserve">Table </w:t>
      </w:r>
      <w:r w:rsidRPr="00C63A08">
        <w:rPr>
          <w:i/>
          <w:noProof/>
          <w:szCs w:val="24"/>
        </w:rPr>
        <w:t>1</w:t>
      </w:r>
      <w:r w:rsidRPr="00C63A08">
        <w:rPr>
          <w:i/>
          <w:szCs w:val="24"/>
        </w:rPr>
        <w:fldChar w:fldCharType="end"/>
      </w:r>
      <w:r w:rsidRPr="00C63A08">
        <w:rPr>
          <w:szCs w:val="24"/>
        </w:rPr>
        <w:t xml:space="preserve">. </w:t>
      </w:r>
      <w:r w:rsidRPr="00C63A08">
        <w:rPr>
          <w:szCs w:val="24"/>
          <w:u w:val="single"/>
        </w:rPr>
        <w:t>Note:</w:t>
      </w:r>
      <w:r w:rsidRPr="00C63A08">
        <w:rPr>
          <w:szCs w:val="24"/>
        </w:rPr>
        <w:t xml:space="preserve"> This method should demonstrate the use of programming concepts covered in our module. </w:t>
      </w:r>
      <w:r w:rsidRPr="000D6FEF">
        <w:rPr>
          <w:szCs w:val="24"/>
          <w:u w:val="single"/>
        </w:rPr>
        <w:t>Marks will not be awarded for solutions that use concepts and data types/classes which have not been addressed/covered in our module</w:t>
      </w:r>
      <w:r w:rsidRPr="00C63A08">
        <w:rPr>
          <w:szCs w:val="24"/>
        </w:rPr>
        <w:t xml:space="preserve">. </w:t>
      </w:r>
      <w:r w:rsidRPr="006B4554">
        <w:rPr>
          <w:b/>
          <w:szCs w:val="24"/>
          <w:u w:val="single"/>
        </w:rPr>
        <w:t>This is a submission requirement</w:t>
      </w:r>
      <w:r>
        <w:rPr>
          <w:szCs w:val="24"/>
        </w:rPr>
        <w:t>.</w:t>
      </w:r>
    </w:p>
    <w:p w14:paraId="141227ED" w14:textId="77777777" w:rsidR="00A04513" w:rsidRPr="00C63A08" w:rsidRDefault="00A04513" w:rsidP="00C73AD7">
      <w:pPr>
        <w:pStyle w:val="ListParagraph"/>
        <w:numPr>
          <w:ilvl w:val="1"/>
          <w:numId w:val="8"/>
        </w:numPr>
        <w:ind w:left="1134"/>
        <w:jc w:val="both"/>
        <w:rPr>
          <w:szCs w:val="24"/>
        </w:rPr>
      </w:pPr>
      <w:r w:rsidRPr="00C63A08">
        <w:rPr>
          <w:szCs w:val="24"/>
        </w:rPr>
        <w:t>A getter method to return the validity of the item</w:t>
      </w:r>
    </w:p>
    <w:p w14:paraId="17927A07" w14:textId="77777777" w:rsidR="00A04513" w:rsidRPr="00C63A08" w:rsidRDefault="00A04513" w:rsidP="00C73AD7">
      <w:pPr>
        <w:jc w:val="both"/>
        <w:rPr>
          <w:szCs w:val="24"/>
        </w:rPr>
      </w:pPr>
    </w:p>
    <w:p w14:paraId="69602A98" w14:textId="1178089C" w:rsidR="00A04513" w:rsidRPr="00C63A08" w:rsidRDefault="00A04513" w:rsidP="00C73AD7">
      <w:pPr>
        <w:ind w:left="567" w:firstLine="131"/>
        <w:jc w:val="both"/>
        <w:rPr>
          <w:szCs w:val="24"/>
        </w:rPr>
      </w:pPr>
      <w:r w:rsidRPr="00C63A08">
        <w:rPr>
          <w:szCs w:val="24"/>
        </w:rPr>
        <w:t xml:space="preserve">Name the instantiable class </w:t>
      </w:r>
      <w:r w:rsidR="00DA3E21" w:rsidRPr="00DA3E21">
        <w:rPr>
          <w:b/>
          <w:bCs/>
          <w:szCs w:val="24"/>
        </w:rPr>
        <w:t>Ssid</w:t>
      </w:r>
      <w:r w:rsidRPr="00DA3E21">
        <w:rPr>
          <w:b/>
          <w:bCs/>
          <w:szCs w:val="24"/>
        </w:rPr>
        <w:t>C</w:t>
      </w:r>
      <w:r w:rsidRPr="00C63A08">
        <w:rPr>
          <w:b/>
          <w:szCs w:val="24"/>
        </w:rPr>
        <w:t>hecker</w:t>
      </w:r>
      <w:r w:rsidRPr="00C63A08">
        <w:rPr>
          <w:szCs w:val="24"/>
        </w:rPr>
        <w:t>.</w:t>
      </w:r>
    </w:p>
    <w:p w14:paraId="294EF112" w14:textId="77777777" w:rsidR="00A04513" w:rsidRPr="00C63A08" w:rsidRDefault="00A04513" w:rsidP="00C73AD7">
      <w:pPr>
        <w:ind w:left="720"/>
        <w:jc w:val="both"/>
        <w:rPr>
          <w:szCs w:val="24"/>
        </w:rPr>
      </w:pPr>
    </w:p>
    <w:p w14:paraId="54830FF0" w14:textId="77777777" w:rsidR="00A04513" w:rsidRPr="00C63A08" w:rsidRDefault="00A04513" w:rsidP="00C73AD7">
      <w:pPr>
        <w:ind w:left="567"/>
        <w:jc w:val="both"/>
        <w:rPr>
          <w:szCs w:val="24"/>
        </w:rPr>
      </w:pPr>
      <w:r w:rsidRPr="00C63A08">
        <w:rPr>
          <w:szCs w:val="24"/>
        </w:rPr>
        <w:t>The source code should be commented throughout highlighting and explaining where the key functionality is being addressed.</w:t>
      </w:r>
    </w:p>
    <w:p w14:paraId="0836F8D0" w14:textId="470FABA9" w:rsidR="00A04513" w:rsidRDefault="00A04513" w:rsidP="00C73AD7">
      <w:pPr>
        <w:autoSpaceDE w:val="0"/>
        <w:jc w:val="right"/>
        <w:rPr>
          <w:rFonts w:cs="Courier New"/>
          <w:b/>
          <w:szCs w:val="24"/>
          <w:lang w:eastAsia="en-GB"/>
        </w:rPr>
      </w:pPr>
      <w:r>
        <w:rPr>
          <w:rFonts w:cs="Courier New"/>
          <w:b/>
          <w:szCs w:val="24"/>
          <w:lang w:eastAsia="en-GB"/>
        </w:rPr>
        <w:t>(</w:t>
      </w:r>
      <w:r>
        <w:rPr>
          <w:rFonts w:cs="Courier New"/>
          <w:b/>
          <w:szCs w:val="24"/>
          <w:lang w:val="ga-IE" w:eastAsia="en-GB"/>
        </w:rPr>
        <w:t>30</w:t>
      </w:r>
      <w:r>
        <w:rPr>
          <w:rFonts w:cs="Courier New"/>
          <w:b/>
          <w:szCs w:val="24"/>
          <w:lang w:eastAsia="en-GB"/>
        </w:rPr>
        <w:t xml:space="preserve"> marks)</w:t>
      </w:r>
    </w:p>
    <w:p w14:paraId="3F393C0D" w14:textId="77777777" w:rsidR="00C73AD7" w:rsidRPr="00C73AD7" w:rsidRDefault="00C73AD7" w:rsidP="00C73AD7">
      <w:pPr>
        <w:autoSpaceDE w:val="0"/>
        <w:jc w:val="right"/>
        <w:rPr>
          <w:rFonts w:cs="Courier New"/>
          <w:b/>
          <w:szCs w:val="24"/>
          <w:lang w:eastAsia="en-GB"/>
        </w:rPr>
      </w:pPr>
    </w:p>
    <w:p w14:paraId="3FF408F2" w14:textId="77777777" w:rsidR="00A04513" w:rsidRPr="00CD4E3F" w:rsidRDefault="00A04513" w:rsidP="00C73AD7">
      <w:pPr>
        <w:pStyle w:val="ListParagraph"/>
        <w:numPr>
          <w:ilvl w:val="0"/>
          <w:numId w:val="4"/>
        </w:numPr>
        <w:ind w:left="357" w:hanging="357"/>
        <w:jc w:val="both"/>
        <w:rPr>
          <w:rFonts w:cstheme="minorHAnsi"/>
          <w:szCs w:val="24"/>
        </w:rPr>
      </w:pPr>
      <w:r>
        <w:rPr>
          <w:rFonts w:cstheme="minorHAnsi"/>
          <w:b/>
          <w:szCs w:val="24"/>
        </w:rPr>
        <w:t>Assigned Item and Rules to Determine the Validity of an Item</w:t>
      </w:r>
      <w:r>
        <w:rPr>
          <w:rFonts w:cstheme="minorHAnsi"/>
          <w:szCs w:val="24"/>
        </w:rPr>
        <w:t>: T</w:t>
      </w:r>
      <w:r w:rsidRPr="005F6553">
        <w:rPr>
          <w:rFonts w:cstheme="minorHAnsi"/>
          <w:szCs w:val="24"/>
        </w:rPr>
        <w:t>he</w:t>
      </w:r>
      <w:r>
        <w:rPr>
          <w:rFonts w:cstheme="minorHAnsi"/>
          <w:szCs w:val="24"/>
        </w:rPr>
        <w:t xml:space="preserve"> item and the</w:t>
      </w:r>
      <w:r w:rsidRPr="005F6553">
        <w:rPr>
          <w:rFonts w:cstheme="minorHAnsi"/>
          <w:szCs w:val="24"/>
        </w:rPr>
        <w:t xml:space="preserve"> rules that you should implement </w:t>
      </w:r>
      <w:r w:rsidRPr="00C63A08">
        <w:rPr>
          <w:rFonts w:cstheme="minorHAnsi"/>
          <w:szCs w:val="24"/>
        </w:rPr>
        <w:t>to determine whether the item is valid or not</w:t>
      </w:r>
      <w:r w:rsidRPr="005F655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ar</w:t>
      </w:r>
      <w:r w:rsidRPr="00253AA7">
        <w:rPr>
          <w:rFonts w:cstheme="minorHAnsi"/>
          <w:szCs w:val="24"/>
        </w:rPr>
        <w:t xml:space="preserve">e in assigned in </w:t>
      </w:r>
      <w:r w:rsidRPr="00253AA7">
        <w:rPr>
          <w:rFonts w:cstheme="minorHAnsi"/>
          <w:i/>
          <w:szCs w:val="24"/>
        </w:rPr>
        <w:fldChar w:fldCharType="begin"/>
      </w:r>
      <w:r w:rsidRPr="00253AA7">
        <w:rPr>
          <w:rFonts w:cstheme="minorHAnsi"/>
          <w:i/>
          <w:szCs w:val="24"/>
        </w:rPr>
        <w:instrText xml:space="preserve"> REF _Ref89802788 \h  \* MERGEFORMAT </w:instrText>
      </w:r>
      <w:r w:rsidRPr="00253AA7">
        <w:rPr>
          <w:rFonts w:cstheme="minorHAnsi"/>
          <w:i/>
          <w:szCs w:val="24"/>
        </w:rPr>
      </w:r>
      <w:r w:rsidRPr="00253AA7">
        <w:rPr>
          <w:rFonts w:cstheme="minorHAnsi"/>
          <w:i/>
          <w:szCs w:val="24"/>
        </w:rPr>
        <w:fldChar w:fldCharType="separate"/>
      </w:r>
      <w:r w:rsidRPr="00253AA7">
        <w:rPr>
          <w:i/>
          <w:szCs w:val="24"/>
        </w:rPr>
        <w:t xml:space="preserve">Table </w:t>
      </w:r>
      <w:r w:rsidRPr="00253AA7">
        <w:rPr>
          <w:i/>
          <w:noProof/>
          <w:szCs w:val="24"/>
        </w:rPr>
        <w:t>1</w:t>
      </w:r>
      <w:r w:rsidRPr="00253AA7">
        <w:rPr>
          <w:i/>
          <w:szCs w:val="24"/>
        </w:rPr>
        <w:t xml:space="preserve"> Question 1. a. Item and Rules to Determine the Validity</w:t>
      </w:r>
      <w:r w:rsidRPr="00253AA7">
        <w:rPr>
          <w:szCs w:val="24"/>
        </w:rPr>
        <w:t xml:space="preserve"> of an Item</w:t>
      </w:r>
      <w:r w:rsidRPr="00253AA7">
        <w:rPr>
          <w:rFonts w:cstheme="minorHAnsi"/>
          <w:i/>
          <w:szCs w:val="24"/>
        </w:rPr>
        <w:fldChar w:fldCharType="end"/>
      </w:r>
      <w:r w:rsidRPr="00C63A08">
        <w:rPr>
          <w:rFonts w:cstheme="minorHAnsi"/>
          <w:szCs w:val="24"/>
        </w:rPr>
        <w:t xml:space="preserve"> bas</w:t>
      </w:r>
      <w:r w:rsidRPr="00E24E1B">
        <w:rPr>
          <w:rFonts w:cstheme="minorHAnsi"/>
          <w:szCs w:val="24"/>
        </w:rPr>
        <w:t>ed</w:t>
      </w:r>
      <w:r w:rsidRPr="005E4137">
        <w:rPr>
          <w:rFonts w:cstheme="minorHAnsi"/>
          <w:szCs w:val="24"/>
        </w:rPr>
        <w:t xml:space="preserve"> on the </w:t>
      </w:r>
      <w:r w:rsidRPr="005E4137">
        <w:rPr>
          <w:rFonts w:cstheme="minorHAnsi"/>
          <w:b/>
          <w:szCs w:val="24"/>
          <w:u w:val="single"/>
        </w:rPr>
        <w:t xml:space="preserve">penultimate digit of your </w:t>
      </w:r>
      <w:r w:rsidRPr="005E4137">
        <w:rPr>
          <w:rFonts w:cstheme="minorHAnsi"/>
          <w:b/>
          <w:szCs w:val="24"/>
          <w:u w:val="single"/>
        </w:rPr>
        <w:lastRenderedPageBreak/>
        <w:t>student ID</w:t>
      </w:r>
      <w:r w:rsidRPr="005E4137">
        <w:rPr>
          <w:rFonts w:cstheme="minorHAnsi"/>
          <w:szCs w:val="24"/>
        </w:rPr>
        <w:t xml:space="preserve">. </w:t>
      </w:r>
      <w:r w:rsidRPr="005E4137">
        <w:rPr>
          <w:rFonts w:cstheme="minorHAnsi"/>
          <w:b/>
          <w:szCs w:val="24"/>
          <w:u w:val="single"/>
          <w:lang w:eastAsia="en-IE"/>
        </w:rPr>
        <w:t>IMPORTANT</w:t>
      </w:r>
      <w:r w:rsidRPr="005E4137">
        <w:rPr>
          <w:rFonts w:cstheme="minorHAnsi"/>
          <w:b/>
          <w:szCs w:val="24"/>
          <w:lang w:eastAsia="en-IE"/>
        </w:rPr>
        <w:t>: This is a submission requirement.</w:t>
      </w:r>
      <w:r w:rsidRPr="005E4137">
        <w:rPr>
          <w:rFonts w:cstheme="minorHAnsi"/>
          <w:szCs w:val="24"/>
          <w:lang w:eastAsia="en-IE"/>
        </w:rPr>
        <w:t xml:space="preserve"> If the incorrect </w:t>
      </w:r>
      <w:r>
        <w:rPr>
          <w:rFonts w:cstheme="minorHAnsi"/>
          <w:szCs w:val="24"/>
          <w:lang w:eastAsia="en-IE"/>
        </w:rPr>
        <w:t>rules are</w:t>
      </w:r>
      <w:r w:rsidRPr="005E4137">
        <w:rPr>
          <w:rFonts w:cstheme="minorHAnsi"/>
          <w:szCs w:val="24"/>
          <w:lang w:eastAsia="en-IE"/>
        </w:rPr>
        <w:t xml:space="preserve"> implemented</w:t>
      </w:r>
      <w:r w:rsidRPr="00755B1A">
        <w:rPr>
          <w:rFonts w:cstheme="minorHAnsi"/>
          <w:szCs w:val="24"/>
          <w:lang w:eastAsia="en-IE"/>
        </w:rPr>
        <w:t>, no marks will be provided for that functionality.</w:t>
      </w:r>
    </w:p>
    <w:p w14:paraId="10080D66" w14:textId="77777777" w:rsidR="00A04513" w:rsidRPr="00794133" w:rsidRDefault="00A04513" w:rsidP="00DA6FB5">
      <w:pPr>
        <w:pStyle w:val="Caption"/>
        <w:keepNext/>
        <w:spacing w:after="0"/>
        <w:ind w:left="720"/>
        <w:jc w:val="center"/>
        <w:rPr>
          <w:rFonts w:ascii="Arial Narrow" w:hAnsi="Arial Narrow"/>
          <w:sz w:val="22"/>
          <w:szCs w:val="22"/>
        </w:rPr>
      </w:pPr>
      <w:bookmarkStart w:id="2" w:name="_Ref89808889"/>
      <w:bookmarkStart w:id="3" w:name="_Ref89802788"/>
      <w:r w:rsidRPr="00794133">
        <w:rPr>
          <w:rFonts w:ascii="Arial Narrow" w:hAnsi="Arial Narrow"/>
          <w:sz w:val="22"/>
          <w:szCs w:val="22"/>
        </w:rPr>
        <w:t xml:space="preserve">Table </w:t>
      </w:r>
      <w:r w:rsidRPr="00794133">
        <w:rPr>
          <w:rFonts w:ascii="Arial Narrow" w:hAnsi="Arial Narrow"/>
          <w:sz w:val="22"/>
          <w:szCs w:val="22"/>
        </w:rPr>
        <w:fldChar w:fldCharType="begin"/>
      </w:r>
      <w:r w:rsidRPr="00794133">
        <w:rPr>
          <w:rFonts w:ascii="Arial Narrow" w:hAnsi="Arial Narrow"/>
          <w:sz w:val="22"/>
          <w:szCs w:val="22"/>
        </w:rPr>
        <w:instrText xml:space="preserve"> SEQ Table \* ARABIC </w:instrText>
      </w:r>
      <w:r w:rsidRPr="00794133">
        <w:rPr>
          <w:rFonts w:ascii="Arial Narrow" w:hAnsi="Arial Narrow"/>
          <w:sz w:val="22"/>
          <w:szCs w:val="22"/>
        </w:rPr>
        <w:fldChar w:fldCharType="separate"/>
      </w:r>
      <w:r>
        <w:rPr>
          <w:rFonts w:ascii="Arial Narrow" w:hAnsi="Arial Narrow"/>
          <w:noProof/>
          <w:sz w:val="22"/>
          <w:szCs w:val="22"/>
        </w:rPr>
        <w:t>1</w:t>
      </w:r>
      <w:r w:rsidRPr="00794133">
        <w:rPr>
          <w:rFonts w:ascii="Arial Narrow" w:hAnsi="Arial Narrow"/>
          <w:sz w:val="22"/>
          <w:szCs w:val="22"/>
        </w:rPr>
        <w:fldChar w:fldCharType="end"/>
      </w:r>
      <w:bookmarkEnd w:id="2"/>
      <w:r w:rsidRPr="00794133">
        <w:rPr>
          <w:rFonts w:ascii="Arial Narrow" w:hAnsi="Arial Narrow"/>
          <w:sz w:val="22"/>
          <w:szCs w:val="22"/>
        </w:rPr>
        <w:t xml:space="preserve"> Q</w:t>
      </w:r>
      <w:r>
        <w:rPr>
          <w:rFonts w:ascii="Arial Narrow" w:hAnsi="Arial Narrow"/>
          <w:sz w:val="22"/>
          <w:szCs w:val="22"/>
        </w:rPr>
        <w:t>uestion 1. a.</w:t>
      </w:r>
      <w:r w:rsidRPr="00794133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Item and Rules to Determine the Validity of an Item</w:t>
      </w:r>
      <w:bookmarkEnd w:id="3"/>
    </w:p>
    <w:tbl>
      <w:tblPr>
        <w:tblStyle w:val="TableGrid"/>
        <w:tblW w:w="9928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3827"/>
        <w:gridCol w:w="3412"/>
      </w:tblGrid>
      <w:tr w:rsidR="00A04513" w:rsidRPr="00433221" w14:paraId="14D1F7DA" w14:textId="77777777" w:rsidTr="00C255E6">
        <w:trPr>
          <w:tblHeader/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1FF6C199" w14:textId="77777777" w:rsidR="00A04513" w:rsidRPr="00433221" w:rsidRDefault="00A04513" w:rsidP="00585EAD">
            <w:pPr>
              <w:contextualSpacing/>
              <w:jc w:val="center"/>
              <w:rPr>
                <w:rFonts w:cstheme="minorHAnsi"/>
                <w:b/>
              </w:rPr>
            </w:pPr>
            <w:r w:rsidRPr="00FA7FDF">
              <w:rPr>
                <w:rFonts w:cstheme="minorHAnsi"/>
                <w:b/>
                <w:szCs w:val="24"/>
                <w:u w:val="single"/>
              </w:rPr>
              <w:t>Penultimate</w:t>
            </w:r>
            <w:r>
              <w:rPr>
                <w:rFonts w:cstheme="minorHAnsi"/>
                <w:b/>
                <w:szCs w:val="24"/>
              </w:rPr>
              <w:t xml:space="preserve"> (i.e. second to last)</w:t>
            </w:r>
            <w:r w:rsidRPr="001F67CB">
              <w:rPr>
                <w:rFonts w:cstheme="minorHAnsi"/>
                <w:b/>
                <w:szCs w:val="24"/>
              </w:rPr>
              <w:t xml:space="preserve"> </w:t>
            </w:r>
            <w:r w:rsidRPr="00FA7FDF">
              <w:rPr>
                <w:rFonts w:cstheme="minorHAnsi"/>
                <w:b/>
                <w:szCs w:val="24"/>
                <w:u w:val="single"/>
              </w:rPr>
              <w:t>digit</w:t>
            </w:r>
            <w:r w:rsidRPr="001F67CB">
              <w:rPr>
                <w:rFonts w:cstheme="minorHAnsi"/>
                <w:b/>
                <w:szCs w:val="24"/>
              </w:rPr>
              <w:t xml:space="preserve"> of your student 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86DBF41" w14:textId="77777777" w:rsidR="00A04513" w:rsidRPr="00433221" w:rsidRDefault="00A04513" w:rsidP="00585EAD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Assigned Item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54F150E" w14:textId="77777777" w:rsidR="00A04513" w:rsidRPr="00433221" w:rsidRDefault="00A04513" w:rsidP="00585EAD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Rules</w:t>
            </w:r>
            <w:r w:rsidRPr="00604368">
              <w:rPr>
                <w:rStyle w:val="FootnoteReference"/>
                <w:rFonts w:cstheme="minorHAnsi"/>
                <w:color w:val="FF0000"/>
              </w:rPr>
              <w:footnoteReference w:id="1"/>
            </w:r>
            <w:r>
              <w:rPr>
                <w:rFonts w:cstheme="minorHAnsi"/>
                <w:b/>
              </w:rPr>
              <w:t xml:space="preserve"> to Determine the Validity of the Item</w:t>
            </w:r>
          </w:p>
        </w:tc>
        <w:tc>
          <w:tcPr>
            <w:tcW w:w="3412" w:type="dxa"/>
            <w:shd w:val="clear" w:color="auto" w:fill="D9D9D9" w:themeFill="background1" w:themeFillShade="D9"/>
          </w:tcPr>
          <w:p w14:paraId="45E777E7" w14:textId="77777777" w:rsidR="00A04513" w:rsidRDefault="00A04513" w:rsidP="00585EAD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Examples </w:t>
            </w:r>
          </w:p>
          <w:p w14:paraId="5BEFAD23" w14:textId="77777777" w:rsidR="00A04513" w:rsidRDefault="00A04513" w:rsidP="00585EAD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(given item and the validity that the compute method should determine)</w:t>
            </w:r>
          </w:p>
        </w:tc>
      </w:tr>
      <w:tr w:rsidR="00A04513" w:rsidRPr="00433221" w14:paraId="5DF4987A" w14:textId="77777777" w:rsidTr="00C255E6">
        <w:trPr>
          <w:jc w:val="center"/>
        </w:trPr>
        <w:tc>
          <w:tcPr>
            <w:tcW w:w="1413" w:type="dxa"/>
          </w:tcPr>
          <w:p w14:paraId="561E1B65" w14:textId="77777777" w:rsidR="00A04513" w:rsidRPr="00A451C3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 w:rsidRPr="00A451C3">
              <w:rPr>
                <w:rFonts w:cstheme="minorHAnsi"/>
                <w:b/>
              </w:rPr>
              <w:t>0</w:t>
            </w:r>
          </w:p>
          <w:p w14:paraId="5C0DCA2E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18123469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A451C3">
              <w:rPr>
                <w:rFonts w:cstheme="minorHAnsi"/>
                <w:b/>
              </w:rPr>
              <w:t xml:space="preserve">   </w:t>
            </w:r>
          </w:p>
          <w:p w14:paraId="0D7150A0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4F2ED19B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</w:t>
            </w:r>
          </w:p>
          <w:p w14:paraId="522C0C16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7ED88D97" w14:textId="77777777" w:rsidR="00A04513" w:rsidRPr="00A451C3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1276" w:type="dxa"/>
          </w:tcPr>
          <w:p w14:paraId="54BCE5BF" w14:textId="3848634E" w:rsidR="00A04513" w:rsidRPr="00433221" w:rsidRDefault="00DA3E21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 Media</w:t>
            </w:r>
            <w:r w:rsidR="0030199C">
              <w:rPr>
                <w:rFonts w:cstheme="minorHAnsi"/>
              </w:rPr>
              <w:t xml:space="preserve"> network</w:t>
            </w:r>
          </w:p>
        </w:tc>
        <w:tc>
          <w:tcPr>
            <w:tcW w:w="3827" w:type="dxa"/>
          </w:tcPr>
          <w:p w14:paraId="6DC6AF05" w14:textId="572C27B7" w:rsidR="00A04513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Item format: </w:t>
            </w:r>
            <w:r w:rsidR="00A84B98">
              <w:rPr>
                <w:rFonts w:cstheme="minorHAnsi"/>
              </w:rPr>
              <w:t>PP-</w:t>
            </w:r>
            <w:r w:rsidRPr="000E4C88">
              <w:rPr>
                <w:rFonts w:cstheme="minorHAnsi"/>
              </w:rPr>
              <w:t>SSSSS</w:t>
            </w:r>
            <w:r w:rsidR="00A84B98">
              <w:rPr>
                <w:rFonts w:cstheme="minorHAnsi"/>
              </w:rPr>
              <w:t>-LLL</w:t>
            </w:r>
          </w:p>
          <w:p w14:paraId="7A353C76" w14:textId="48EEFE30" w:rsidR="00A04513" w:rsidRPr="000E4C88" w:rsidRDefault="00A84B98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new format for Virgin Media WiFi SSID</w:t>
            </w:r>
            <w:r w:rsidR="00A04513">
              <w:rPr>
                <w:rFonts w:cstheme="minorHAnsi"/>
              </w:rPr>
              <w:t xml:space="preserve"> contains three groups of characters, each separated by a dash i.e. ‘-‘ as follows</w:t>
            </w:r>
            <w:r w:rsidR="00A04513" w:rsidRPr="00B60070">
              <w:rPr>
                <w:rFonts w:cstheme="minorHAnsi"/>
              </w:rPr>
              <w:t>:</w:t>
            </w:r>
          </w:p>
          <w:p w14:paraId="26F5909B" w14:textId="47332B6B" w:rsidR="00A84B98" w:rsidRDefault="002B3770" w:rsidP="002B3770">
            <w:pPr>
              <w:numPr>
                <w:ilvl w:val="0"/>
                <w:numId w:val="19"/>
              </w:numPr>
              <w:contextualSpacing/>
              <w:jc w:val="both"/>
              <w:rPr>
                <w:rFonts w:cstheme="minorHAnsi"/>
              </w:rPr>
            </w:pPr>
            <w:r w:rsidRPr="00CE0CCF">
              <w:rPr>
                <w:rFonts w:cstheme="minorHAnsi"/>
              </w:rPr>
              <w:t xml:space="preserve">Starts with </w:t>
            </w:r>
            <w:r w:rsidR="00A84B98">
              <w:rPr>
                <w:rFonts w:cstheme="minorHAnsi"/>
              </w:rPr>
              <w:t>two letters</w:t>
            </w:r>
          </w:p>
          <w:p w14:paraId="675D7F90" w14:textId="606945B3" w:rsidR="00A04513" w:rsidRDefault="002B3770" w:rsidP="00A84B98">
            <w:pPr>
              <w:ind w:left="360"/>
              <w:contextualSpacing/>
              <w:jc w:val="both"/>
              <w:rPr>
                <w:rFonts w:cstheme="minorHAnsi"/>
              </w:rPr>
            </w:pPr>
            <w:r w:rsidRPr="00CE0CCF">
              <w:rPr>
                <w:rFonts w:cstheme="minorHAnsi"/>
              </w:rPr>
              <w:t>(i.e</w:t>
            </w:r>
            <w:r w:rsidR="00A84B98">
              <w:rPr>
                <w:rFonts w:cstheme="minorHAnsi"/>
              </w:rPr>
              <w:t xml:space="preserve">. </w:t>
            </w:r>
            <w:r w:rsidR="00A84B98" w:rsidRPr="00A84B98">
              <w:rPr>
                <w:rFonts w:cstheme="minorHAnsi"/>
                <w:b/>
              </w:rPr>
              <w:t>PP</w:t>
            </w:r>
            <w:r w:rsidR="00A84B98" w:rsidRPr="00A84B98">
              <w:rPr>
                <w:rFonts w:cstheme="minorHAnsi"/>
                <w:bCs/>
              </w:rPr>
              <w:t>-SSSSS-LLL</w:t>
            </w:r>
            <w:r w:rsidRPr="00CE0CCF">
              <w:rPr>
                <w:rFonts w:cstheme="minorHAnsi"/>
              </w:rPr>
              <w:t>)</w:t>
            </w:r>
            <w:r w:rsidR="00A84B98">
              <w:rPr>
                <w:rFonts w:cstheme="minorHAnsi"/>
              </w:rPr>
              <w:t xml:space="preserve"> unique to the service provider and is VM</w:t>
            </w:r>
          </w:p>
          <w:p w14:paraId="791C1BA8" w14:textId="0664F24A" w:rsidR="00654188" w:rsidRPr="002B3770" w:rsidRDefault="00654188" w:rsidP="002B3770">
            <w:pPr>
              <w:numPr>
                <w:ilvl w:val="0"/>
                <w:numId w:val="19"/>
              </w:num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Continues with a dash i.e. ‘</w:t>
            </w:r>
            <w:r w:rsidRPr="00A84B98">
              <w:rPr>
                <w:rFonts w:cstheme="minorHAnsi"/>
                <w:b/>
                <w:bCs/>
              </w:rPr>
              <w:t>-</w:t>
            </w:r>
            <w:r>
              <w:rPr>
                <w:rFonts w:cstheme="minorHAnsi"/>
              </w:rPr>
              <w:t>‘</w:t>
            </w:r>
          </w:p>
          <w:p w14:paraId="10FED9DD" w14:textId="3B8FC53A" w:rsidR="00BB1872" w:rsidRDefault="00654188" w:rsidP="00BB1872">
            <w:pPr>
              <w:numPr>
                <w:ilvl w:val="0"/>
                <w:numId w:val="19"/>
              </w:num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Followed by</w:t>
            </w:r>
            <w:r w:rsidR="00A84B98">
              <w:rPr>
                <w:rFonts w:cstheme="minorHAnsi"/>
              </w:rPr>
              <w:t xml:space="preserve"> </w:t>
            </w:r>
            <w:r w:rsidR="00A84B98" w:rsidRPr="00A84B98">
              <w:rPr>
                <w:rFonts w:cstheme="minorHAnsi"/>
              </w:rPr>
              <w:t>a</w:t>
            </w:r>
            <w:r w:rsidR="00A84B98">
              <w:rPr>
                <w:rFonts w:cstheme="minorHAnsi"/>
              </w:rPr>
              <w:t xml:space="preserve"> </w:t>
            </w:r>
            <w:r w:rsidR="00D74A93">
              <w:rPr>
                <w:rFonts w:cstheme="minorHAnsi"/>
              </w:rPr>
              <w:t>five</w:t>
            </w:r>
            <w:r w:rsidR="00A84B98" w:rsidRPr="00A84B98">
              <w:rPr>
                <w:rFonts w:cstheme="minorHAnsi"/>
              </w:rPr>
              <w:t>-digit sequence number</w:t>
            </w:r>
            <w:r w:rsidR="00BB1872" w:rsidRPr="00CE0CCF">
              <w:rPr>
                <w:rFonts w:cstheme="minorHAnsi"/>
              </w:rPr>
              <w:t xml:space="preserve"> (i.e. </w:t>
            </w:r>
            <w:r w:rsidR="00A84B98" w:rsidRPr="00A84B98">
              <w:rPr>
                <w:rFonts w:cstheme="minorHAnsi"/>
              </w:rPr>
              <w:t>PP-</w:t>
            </w:r>
            <w:r w:rsidR="00A84B98" w:rsidRPr="00A84B98">
              <w:rPr>
                <w:rFonts w:cstheme="minorHAnsi"/>
                <w:b/>
                <w:bCs/>
              </w:rPr>
              <w:t>SSSSS</w:t>
            </w:r>
            <w:r w:rsidR="00A84B98" w:rsidRPr="00A84B98">
              <w:rPr>
                <w:rFonts w:cstheme="minorHAnsi"/>
              </w:rPr>
              <w:t>-LLL</w:t>
            </w:r>
            <w:r w:rsidR="00BB1872" w:rsidRPr="00CE0CCF">
              <w:rPr>
                <w:rFonts w:cstheme="minorHAnsi"/>
              </w:rPr>
              <w:t>)</w:t>
            </w:r>
          </w:p>
          <w:p w14:paraId="222F4F91" w14:textId="1B620C70" w:rsidR="00A84B98" w:rsidRDefault="00A84B98" w:rsidP="00A84B98">
            <w:pPr>
              <w:ind w:left="360"/>
              <w:contextualSpacing/>
              <w:jc w:val="both"/>
              <w:rPr>
                <w:rFonts w:cstheme="minorHAnsi"/>
              </w:rPr>
            </w:pPr>
            <w:r w:rsidRPr="00A84B98">
              <w:rPr>
                <w:rFonts w:cstheme="minorHAnsi"/>
                <w:u w:val="single"/>
              </w:rPr>
              <w:t>Note</w:t>
            </w:r>
            <w:r w:rsidRPr="00A84B9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The </w:t>
            </w:r>
            <w:r w:rsidR="00D74A93">
              <w:rPr>
                <w:rFonts w:cstheme="minorHAnsi"/>
              </w:rPr>
              <w:t>five</w:t>
            </w:r>
            <w:r>
              <w:rPr>
                <w:rFonts w:cstheme="minorHAnsi"/>
              </w:rPr>
              <w:t xml:space="preserve">-digit sequence should be </w:t>
            </w:r>
            <w:r w:rsidR="0003540B">
              <w:rPr>
                <w:rFonts w:cstheme="minorHAnsi"/>
              </w:rPr>
              <w:t xml:space="preserve">in ascending order </w:t>
            </w:r>
            <w:r w:rsidRPr="00A84B98">
              <w:rPr>
                <w:rFonts w:cstheme="minorHAnsi"/>
              </w:rPr>
              <w:t>be considered valid.</w:t>
            </w:r>
          </w:p>
          <w:p w14:paraId="49C210D1" w14:textId="11E50325" w:rsidR="00654188" w:rsidRPr="00654188" w:rsidRDefault="00654188" w:rsidP="00654188">
            <w:pPr>
              <w:numPr>
                <w:ilvl w:val="0"/>
                <w:numId w:val="19"/>
              </w:num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Continues with a dash i.e. ‘</w:t>
            </w:r>
            <w:r w:rsidRPr="00A84B98">
              <w:rPr>
                <w:rFonts w:cstheme="minorHAnsi"/>
                <w:b/>
                <w:bCs/>
              </w:rPr>
              <w:t>-</w:t>
            </w:r>
            <w:r>
              <w:rPr>
                <w:rFonts w:cstheme="minorHAnsi"/>
              </w:rPr>
              <w:t>‘</w:t>
            </w:r>
          </w:p>
          <w:p w14:paraId="13FCF66B" w14:textId="35D6F807" w:rsidR="0003540B" w:rsidRDefault="00A04513" w:rsidP="00CD5786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Ends with </w:t>
            </w:r>
            <w:r w:rsidR="0003540B">
              <w:t>a three-letter sequence</w:t>
            </w:r>
          </w:p>
          <w:p w14:paraId="07082952" w14:textId="6A33B00A" w:rsidR="00A04513" w:rsidRDefault="00A04513" w:rsidP="0003540B">
            <w:pPr>
              <w:pStyle w:val="ListParagraph"/>
              <w:ind w:left="360"/>
              <w:jc w:val="both"/>
            </w:pPr>
            <w:r>
              <w:t xml:space="preserve"> (i.e. </w:t>
            </w:r>
            <w:r w:rsidR="0003540B" w:rsidRPr="0003540B">
              <w:t>PP-SSSSS-</w:t>
            </w:r>
            <w:r w:rsidR="0003540B" w:rsidRPr="0003540B">
              <w:rPr>
                <w:b/>
                <w:bCs/>
              </w:rPr>
              <w:t>LLL</w:t>
            </w:r>
            <w:r>
              <w:t>)</w:t>
            </w:r>
          </w:p>
          <w:p w14:paraId="6C1CA26C" w14:textId="2F3EC163" w:rsidR="00A04513" w:rsidRDefault="0003540B" w:rsidP="0003540B">
            <w:pPr>
              <w:pStyle w:val="ListParagraph"/>
              <w:ind w:left="360"/>
              <w:jc w:val="both"/>
            </w:pPr>
            <w:r w:rsidRPr="0003540B">
              <w:rPr>
                <w:u w:val="single"/>
              </w:rPr>
              <w:t>Note</w:t>
            </w:r>
            <w:r w:rsidRPr="0003540B">
              <w:t xml:space="preserve"> The three-letter</w:t>
            </w:r>
            <w:r>
              <w:t xml:space="preserve"> sequence should be vowels to be considered valid.</w:t>
            </w:r>
          </w:p>
          <w:p w14:paraId="2AB0E797" w14:textId="77777777" w:rsidR="0003540B" w:rsidRDefault="0003540B" w:rsidP="0003540B">
            <w:pPr>
              <w:pStyle w:val="ListParagraph"/>
              <w:ind w:left="360"/>
              <w:jc w:val="both"/>
            </w:pPr>
          </w:p>
          <w:p w14:paraId="218FF92E" w14:textId="42DF84C0" w:rsidR="00A04513" w:rsidRPr="00C24A3B" w:rsidRDefault="00A04513" w:rsidP="00585EAD">
            <w:pPr>
              <w:jc w:val="both"/>
            </w:pPr>
            <w:r>
              <w:t>A</w:t>
            </w:r>
            <w:r w:rsidRPr="00226832">
              <w:t xml:space="preserve"> digit is any of the ten numbers from 0 to 9</w:t>
            </w:r>
            <w:r>
              <w:t>.</w:t>
            </w:r>
            <w:r w:rsidR="0003540B">
              <w:t xml:space="preserve"> Further, the same digit and letter can repeat in </w:t>
            </w:r>
            <w:r w:rsidR="00D74A93">
              <w:t>five</w:t>
            </w:r>
            <w:r w:rsidR="0003540B">
              <w:t>-digit and three-letter sequences.</w:t>
            </w:r>
          </w:p>
        </w:tc>
        <w:tc>
          <w:tcPr>
            <w:tcW w:w="3412" w:type="dxa"/>
          </w:tcPr>
          <w:p w14:paraId="7B4DE70A" w14:textId="77777777" w:rsidR="00ED7561" w:rsidRDefault="00ED7561" w:rsidP="00ED756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 example:</w:t>
            </w:r>
          </w:p>
          <w:p w14:paraId="76A56CEE" w14:textId="5A434FB9" w:rsidR="00ED7561" w:rsidRPr="00D370BB" w:rsidRDefault="00ED7561" w:rsidP="00ED7561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D370BB">
              <w:rPr>
                <w:sz w:val="23"/>
                <w:szCs w:val="23"/>
              </w:rPr>
              <w:t xml:space="preserve">if the </w:t>
            </w:r>
            <w:r>
              <w:rPr>
                <w:sz w:val="23"/>
                <w:szCs w:val="23"/>
              </w:rPr>
              <w:t>item</w:t>
            </w:r>
            <w:r w:rsidRPr="00D370BB">
              <w:rPr>
                <w:sz w:val="23"/>
                <w:szCs w:val="23"/>
              </w:rPr>
              <w:t xml:space="preserve"> is “</w:t>
            </w:r>
            <w:r w:rsidR="00507802">
              <w:rPr>
                <w:sz w:val="23"/>
                <w:szCs w:val="23"/>
              </w:rPr>
              <w:t>V</w:t>
            </w:r>
            <w:r w:rsidR="0003540B">
              <w:rPr>
                <w:sz w:val="23"/>
                <w:szCs w:val="23"/>
              </w:rPr>
              <w:t>M</w:t>
            </w:r>
            <w:r w:rsidR="0003540B" w:rsidRPr="0003540B">
              <w:rPr>
                <w:sz w:val="23"/>
                <w:szCs w:val="23"/>
              </w:rPr>
              <w:t>-</w:t>
            </w:r>
            <w:r w:rsidR="0003540B">
              <w:rPr>
                <w:sz w:val="23"/>
                <w:szCs w:val="23"/>
              </w:rPr>
              <w:t>13599</w:t>
            </w:r>
            <w:r w:rsidR="0003540B" w:rsidRPr="0003540B">
              <w:rPr>
                <w:sz w:val="23"/>
                <w:szCs w:val="23"/>
              </w:rPr>
              <w:t>-</w:t>
            </w:r>
            <w:r w:rsidR="0003540B">
              <w:rPr>
                <w:sz w:val="23"/>
                <w:szCs w:val="23"/>
              </w:rPr>
              <w:t>AOU</w:t>
            </w:r>
            <w:r w:rsidRPr="00D370BB">
              <w:rPr>
                <w:sz w:val="23"/>
                <w:szCs w:val="23"/>
              </w:rPr>
              <w:t xml:space="preserve">” then the </w:t>
            </w:r>
            <w:r>
              <w:rPr>
                <w:sz w:val="23"/>
                <w:szCs w:val="23"/>
              </w:rPr>
              <w:t xml:space="preserve">compute </w:t>
            </w:r>
            <w:r w:rsidRPr="00D370BB">
              <w:rPr>
                <w:sz w:val="23"/>
                <w:szCs w:val="23"/>
              </w:rPr>
              <w:t xml:space="preserve">method should determine that the </w:t>
            </w:r>
            <w:r>
              <w:rPr>
                <w:sz w:val="23"/>
                <w:szCs w:val="23"/>
              </w:rPr>
              <w:t>item</w:t>
            </w:r>
            <w:r w:rsidRPr="00D370BB">
              <w:rPr>
                <w:sz w:val="23"/>
                <w:szCs w:val="23"/>
              </w:rPr>
              <w:t xml:space="preserve"> is </w:t>
            </w:r>
            <w:r>
              <w:rPr>
                <w:sz w:val="23"/>
                <w:szCs w:val="23"/>
              </w:rPr>
              <w:t>valid</w:t>
            </w:r>
            <w:r w:rsidRPr="00D370BB">
              <w:rPr>
                <w:sz w:val="23"/>
                <w:szCs w:val="23"/>
              </w:rPr>
              <w:t xml:space="preserve">, and store </w:t>
            </w:r>
            <w:r>
              <w:rPr>
                <w:sz w:val="23"/>
                <w:szCs w:val="23"/>
              </w:rPr>
              <w:t>that information in the corresponding instance variable</w:t>
            </w:r>
          </w:p>
          <w:p w14:paraId="4350E1DE" w14:textId="00AD21D2" w:rsidR="00ED7561" w:rsidRPr="00D370BB" w:rsidRDefault="00ED7561" w:rsidP="00ED7561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D370BB">
              <w:rPr>
                <w:sz w:val="23"/>
                <w:szCs w:val="23"/>
              </w:rPr>
              <w:t xml:space="preserve">if the </w:t>
            </w:r>
            <w:r>
              <w:rPr>
                <w:sz w:val="23"/>
                <w:szCs w:val="23"/>
              </w:rPr>
              <w:t>item</w:t>
            </w:r>
            <w:r w:rsidRPr="00D370BB">
              <w:rPr>
                <w:sz w:val="23"/>
                <w:szCs w:val="23"/>
              </w:rPr>
              <w:t xml:space="preserve"> is “</w:t>
            </w:r>
            <w:r w:rsidR="0003540B">
              <w:rPr>
                <w:sz w:val="23"/>
                <w:szCs w:val="23"/>
              </w:rPr>
              <w:t>VM</w:t>
            </w:r>
            <w:r w:rsidRPr="00D370BB">
              <w:rPr>
                <w:sz w:val="23"/>
                <w:szCs w:val="23"/>
              </w:rPr>
              <w:t>-</w:t>
            </w:r>
            <w:r w:rsidR="0003540B">
              <w:t>1257</w:t>
            </w:r>
            <w:r w:rsidR="00507802">
              <w:t>8</w:t>
            </w:r>
            <w:r w:rsidRPr="00D370BB">
              <w:rPr>
                <w:sz w:val="23"/>
                <w:szCs w:val="23"/>
              </w:rPr>
              <w:t>-</w:t>
            </w:r>
            <w:r w:rsidR="0003540B">
              <w:rPr>
                <w:sz w:val="23"/>
                <w:szCs w:val="23"/>
              </w:rPr>
              <w:t>EII</w:t>
            </w:r>
            <w:r w:rsidRPr="00D370BB">
              <w:rPr>
                <w:sz w:val="23"/>
                <w:szCs w:val="23"/>
              </w:rPr>
              <w:t xml:space="preserve">” then the </w:t>
            </w:r>
            <w:r>
              <w:rPr>
                <w:sz w:val="23"/>
                <w:szCs w:val="23"/>
              </w:rPr>
              <w:t xml:space="preserve">compute </w:t>
            </w:r>
            <w:r w:rsidRPr="00D370BB">
              <w:rPr>
                <w:sz w:val="23"/>
                <w:szCs w:val="23"/>
              </w:rPr>
              <w:t xml:space="preserve">method should determine that the </w:t>
            </w:r>
            <w:r>
              <w:rPr>
                <w:sz w:val="23"/>
                <w:szCs w:val="23"/>
              </w:rPr>
              <w:t>item</w:t>
            </w:r>
            <w:r w:rsidRPr="00D370BB">
              <w:rPr>
                <w:sz w:val="23"/>
                <w:szCs w:val="23"/>
              </w:rPr>
              <w:t xml:space="preserve"> is </w:t>
            </w:r>
            <w:r>
              <w:rPr>
                <w:sz w:val="23"/>
                <w:szCs w:val="23"/>
              </w:rPr>
              <w:t>valid</w:t>
            </w:r>
            <w:r w:rsidRPr="00D370BB">
              <w:rPr>
                <w:sz w:val="23"/>
                <w:szCs w:val="23"/>
              </w:rPr>
              <w:t xml:space="preserve">, and store </w:t>
            </w:r>
            <w:r>
              <w:rPr>
                <w:sz w:val="23"/>
                <w:szCs w:val="23"/>
              </w:rPr>
              <w:t>that information in the corresponding instance variable</w:t>
            </w:r>
          </w:p>
          <w:p w14:paraId="10F5E1C9" w14:textId="14F7960E" w:rsidR="00ED7561" w:rsidRPr="00D370BB" w:rsidRDefault="00ED7561" w:rsidP="00ED7561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D370BB">
              <w:rPr>
                <w:sz w:val="23"/>
                <w:szCs w:val="23"/>
              </w:rPr>
              <w:t xml:space="preserve">if the </w:t>
            </w:r>
            <w:r>
              <w:rPr>
                <w:sz w:val="23"/>
                <w:szCs w:val="23"/>
              </w:rPr>
              <w:t>item</w:t>
            </w:r>
            <w:r w:rsidRPr="00D370BB">
              <w:rPr>
                <w:sz w:val="23"/>
                <w:szCs w:val="23"/>
              </w:rPr>
              <w:t xml:space="preserve"> is “</w:t>
            </w:r>
            <w:r w:rsidR="00507802">
              <w:rPr>
                <w:sz w:val="23"/>
                <w:szCs w:val="23"/>
              </w:rPr>
              <w:t>D</w:t>
            </w:r>
            <w:r w:rsidR="00507802" w:rsidRPr="00507802">
              <w:rPr>
                <w:sz w:val="23"/>
                <w:szCs w:val="23"/>
              </w:rPr>
              <w:t>M-12</w:t>
            </w:r>
            <w:r w:rsidR="00507802">
              <w:rPr>
                <w:sz w:val="23"/>
                <w:szCs w:val="23"/>
              </w:rPr>
              <w:t>35</w:t>
            </w:r>
            <w:r w:rsidR="00507802" w:rsidRPr="00507802">
              <w:rPr>
                <w:sz w:val="23"/>
                <w:szCs w:val="23"/>
              </w:rPr>
              <w:t>8-</w:t>
            </w:r>
            <w:r w:rsidR="00507802">
              <w:rPr>
                <w:sz w:val="23"/>
                <w:szCs w:val="23"/>
              </w:rPr>
              <w:t>OUI</w:t>
            </w:r>
            <w:r w:rsidRPr="00D370BB">
              <w:rPr>
                <w:sz w:val="23"/>
                <w:szCs w:val="23"/>
              </w:rPr>
              <w:t xml:space="preserve">” then the </w:t>
            </w:r>
            <w:r>
              <w:rPr>
                <w:sz w:val="23"/>
                <w:szCs w:val="23"/>
              </w:rPr>
              <w:t xml:space="preserve">compute </w:t>
            </w:r>
            <w:r w:rsidRPr="00D370BB">
              <w:rPr>
                <w:sz w:val="23"/>
                <w:szCs w:val="23"/>
              </w:rPr>
              <w:t xml:space="preserve">method should determine that the </w:t>
            </w:r>
            <w:r>
              <w:rPr>
                <w:sz w:val="23"/>
                <w:szCs w:val="23"/>
              </w:rPr>
              <w:t>item</w:t>
            </w:r>
            <w:r w:rsidRPr="00D370BB">
              <w:rPr>
                <w:sz w:val="23"/>
                <w:szCs w:val="23"/>
              </w:rPr>
              <w:t xml:space="preserve"> is </w:t>
            </w:r>
            <w:r>
              <w:rPr>
                <w:sz w:val="23"/>
                <w:szCs w:val="23"/>
              </w:rPr>
              <w:t>invalid</w:t>
            </w:r>
            <w:r w:rsidRPr="00D370BB">
              <w:rPr>
                <w:sz w:val="23"/>
                <w:szCs w:val="23"/>
              </w:rPr>
              <w:t xml:space="preserve">, and store </w:t>
            </w:r>
            <w:r>
              <w:rPr>
                <w:sz w:val="23"/>
                <w:szCs w:val="23"/>
              </w:rPr>
              <w:t>that information in the corresponding instance variable</w:t>
            </w:r>
          </w:p>
          <w:p w14:paraId="23B18E7F" w14:textId="77777777" w:rsidR="00A04513" w:rsidRDefault="00ED7561" w:rsidP="00C31728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D370BB">
              <w:rPr>
                <w:sz w:val="23"/>
                <w:szCs w:val="23"/>
              </w:rPr>
              <w:t xml:space="preserve">if the </w:t>
            </w:r>
            <w:r>
              <w:rPr>
                <w:sz w:val="23"/>
                <w:szCs w:val="23"/>
              </w:rPr>
              <w:t>item</w:t>
            </w:r>
            <w:r w:rsidRPr="00D370BB">
              <w:rPr>
                <w:sz w:val="23"/>
                <w:szCs w:val="23"/>
              </w:rPr>
              <w:t xml:space="preserve"> is “</w:t>
            </w:r>
            <w:r w:rsidR="00507802">
              <w:rPr>
                <w:sz w:val="23"/>
                <w:szCs w:val="23"/>
              </w:rPr>
              <w:t>VM</w:t>
            </w:r>
            <w:r w:rsidR="00507802" w:rsidRPr="00507802">
              <w:rPr>
                <w:sz w:val="23"/>
                <w:szCs w:val="23"/>
              </w:rPr>
              <w:t>-123</w:t>
            </w:r>
            <w:r w:rsidR="00507802">
              <w:rPr>
                <w:sz w:val="23"/>
                <w:szCs w:val="23"/>
              </w:rPr>
              <w:t>2</w:t>
            </w:r>
            <w:r w:rsidR="00507802" w:rsidRPr="00507802">
              <w:rPr>
                <w:sz w:val="23"/>
                <w:szCs w:val="23"/>
              </w:rPr>
              <w:t>8-O</w:t>
            </w:r>
            <w:r w:rsidR="00507802">
              <w:rPr>
                <w:sz w:val="23"/>
                <w:szCs w:val="23"/>
              </w:rPr>
              <w:t>A</w:t>
            </w:r>
            <w:r w:rsidR="00507802" w:rsidRPr="00507802">
              <w:rPr>
                <w:sz w:val="23"/>
                <w:szCs w:val="23"/>
              </w:rPr>
              <w:t>I</w:t>
            </w:r>
            <w:r w:rsidRPr="00D370BB">
              <w:rPr>
                <w:sz w:val="23"/>
                <w:szCs w:val="23"/>
              </w:rPr>
              <w:t xml:space="preserve">” then the </w:t>
            </w:r>
            <w:r>
              <w:rPr>
                <w:sz w:val="23"/>
                <w:szCs w:val="23"/>
              </w:rPr>
              <w:t xml:space="preserve">compute </w:t>
            </w:r>
            <w:r w:rsidRPr="00D370BB">
              <w:rPr>
                <w:sz w:val="23"/>
                <w:szCs w:val="23"/>
              </w:rPr>
              <w:t xml:space="preserve">method should determine that the </w:t>
            </w:r>
            <w:r>
              <w:rPr>
                <w:sz w:val="23"/>
                <w:szCs w:val="23"/>
              </w:rPr>
              <w:t>item</w:t>
            </w:r>
            <w:r w:rsidRPr="00D370BB">
              <w:rPr>
                <w:sz w:val="23"/>
                <w:szCs w:val="23"/>
              </w:rPr>
              <w:t xml:space="preserve"> is </w:t>
            </w:r>
            <w:r>
              <w:rPr>
                <w:sz w:val="23"/>
                <w:szCs w:val="23"/>
              </w:rPr>
              <w:t>invalid</w:t>
            </w:r>
            <w:r w:rsidRPr="00D370BB">
              <w:rPr>
                <w:sz w:val="23"/>
                <w:szCs w:val="23"/>
              </w:rPr>
              <w:t xml:space="preserve">, and store </w:t>
            </w:r>
            <w:r>
              <w:rPr>
                <w:sz w:val="23"/>
                <w:szCs w:val="23"/>
              </w:rPr>
              <w:t>that information in the corresponding instance variable</w:t>
            </w:r>
          </w:p>
          <w:p w14:paraId="3F55E9BC" w14:textId="67D27744" w:rsidR="00507802" w:rsidRPr="00972864" w:rsidRDefault="00507802" w:rsidP="00C31728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507802">
              <w:rPr>
                <w:sz w:val="23"/>
                <w:szCs w:val="23"/>
              </w:rPr>
              <w:t>if the item is “VM-1</w:t>
            </w:r>
            <w:r>
              <w:rPr>
                <w:sz w:val="23"/>
                <w:szCs w:val="23"/>
              </w:rPr>
              <w:t>5789</w:t>
            </w:r>
            <w:r w:rsidRPr="00507802">
              <w:rPr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B</w:t>
            </w:r>
            <w:r w:rsidRPr="00507802">
              <w:rPr>
                <w:sz w:val="23"/>
                <w:szCs w:val="23"/>
              </w:rPr>
              <w:t>AI” then the compute method should determine that the item is invalid, and store that information in the corresponding instance variable</w:t>
            </w:r>
          </w:p>
        </w:tc>
      </w:tr>
      <w:tr w:rsidR="00A04513" w:rsidRPr="00433221" w14:paraId="07AFD9C8" w14:textId="77777777" w:rsidTr="00C255E6">
        <w:trPr>
          <w:jc w:val="center"/>
        </w:trPr>
        <w:tc>
          <w:tcPr>
            <w:tcW w:w="1413" w:type="dxa"/>
          </w:tcPr>
          <w:p w14:paraId="0B8A6F98" w14:textId="77777777" w:rsidR="00A04513" w:rsidRPr="00A451C3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  <w:p w14:paraId="58E7C394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4E46E8CB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A451C3">
              <w:rPr>
                <w:rFonts w:cstheme="minorHAnsi"/>
                <w:b/>
              </w:rPr>
              <w:t xml:space="preserve">   </w:t>
            </w:r>
          </w:p>
          <w:p w14:paraId="115DA065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4FDF04B4" w14:textId="77777777" w:rsidR="00A04513" w:rsidRPr="00D915EF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1276" w:type="dxa"/>
          </w:tcPr>
          <w:p w14:paraId="39C44834" w14:textId="4A239306" w:rsidR="00A04513" w:rsidRPr="00433221" w:rsidRDefault="0030199C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Three </w:t>
            </w:r>
            <w:r w:rsidR="00B33F95">
              <w:rPr>
                <w:rFonts w:cstheme="minorHAnsi"/>
              </w:rPr>
              <w:t>Mobile</w:t>
            </w:r>
          </w:p>
        </w:tc>
        <w:tc>
          <w:tcPr>
            <w:tcW w:w="3827" w:type="dxa"/>
          </w:tcPr>
          <w:p w14:paraId="420B1492" w14:textId="384DB82B" w:rsidR="0030199C" w:rsidRDefault="0030199C" w:rsidP="00585EAD">
            <w:pPr>
              <w:contextualSpacing/>
              <w:jc w:val="both"/>
              <w:rPr>
                <w:rFonts w:cstheme="minorHAnsi"/>
              </w:rPr>
            </w:pPr>
            <w:r w:rsidRPr="0030199C">
              <w:rPr>
                <w:rFonts w:cstheme="minorHAnsi"/>
              </w:rPr>
              <w:t xml:space="preserve">Item format: </w:t>
            </w:r>
            <w:r w:rsidR="00B33F95">
              <w:rPr>
                <w:rFonts w:cstheme="minorHAnsi"/>
              </w:rPr>
              <w:t>PP</w:t>
            </w:r>
            <w:r>
              <w:rPr>
                <w:rFonts w:cstheme="minorHAnsi"/>
              </w:rPr>
              <w:t xml:space="preserve"> </w:t>
            </w:r>
            <w:r w:rsidRPr="0030199C">
              <w:rPr>
                <w:rFonts w:cstheme="minorHAnsi"/>
              </w:rPr>
              <w:t>SSSSS</w:t>
            </w:r>
            <w:r>
              <w:rPr>
                <w:rFonts w:cstheme="minorHAnsi"/>
              </w:rPr>
              <w:t xml:space="preserve"> C</w:t>
            </w:r>
            <w:r w:rsidR="009C0F24">
              <w:rPr>
                <w:rFonts w:cstheme="minorHAnsi"/>
              </w:rPr>
              <w:t>C</w:t>
            </w:r>
            <w:r>
              <w:rPr>
                <w:rFonts w:cstheme="minorHAnsi"/>
              </w:rPr>
              <w:t>C</w:t>
            </w:r>
            <w:r w:rsidR="00A814F7">
              <w:rPr>
                <w:rFonts w:cstheme="minorHAnsi"/>
              </w:rPr>
              <w:t>C</w:t>
            </w:r>
          </w:p>
          <w:p w14:paraId="627173EC" w14:textId="6FEA8B8A" w:rsidR="0030199C" w:rsidRDefault="0030199C" w:rsidP="0030199C">
            <w:pPr>
              <w:jc w:val="both"/>
              <w:rPr>
                <w:rFonts w:cstheme="minorHAnsi"/>
              </w:rPr>
            </w:pPr>
            <w:r w:rsidRPr="0030199C">
              <w:rPr>
                <w:rFonts w:cstheme="minorHAnsi"/>
              </w:rPr>
              <w:t xml:space="preserve">The new format for </w:t>
            </w:r>
            <w:r>
              <w:rPr>
                <w:rFonts w:cstheme="minorHAnsi"/>
              </w:rPr>
              <w:t>Three</w:t>
            </w:r>
            <w:r w:rsidRPr="0030199C">
              <w:rPr>
                <w:rFonts w:cstheme="minorHAnsi"/>
              </w:rPr>
              <w:t xml:space="preserve"> WiFi SSID contains three groups of characters, </w:t>
            </w:r>
            <w:r w:rsidR="00D74A93" w:rsidRPr="00D74A93">
              <w:rPr>
                <w:rFonts w:cstheme="minorHAnsi"/>
              </w:rPr>
              <w:t xml:space="preserve">each separated by a </w:t>
            </w:r>
            <w:r w:rsidR="00D74A93">
              <w:rPr>
                <w:rFonts w:cstheme="minorHAnsi"/>
              </w:rPr>
              <w:t>space</w:t>
            </w:r>
            <w:r w:rsidR="00D74A93" w:rsidRPr="00D74A93">
              <w:rPr>
                <w:rFonts w:cstheme="minorHAnsi"/>
              </w:rPr>
              <w:t xml:space="preserve"> i.e. ‘</w:t>
            </w:r>
            <w:r w:rsidR="00D74A93">
              <w:rPr>
                <w:rFonts w:cstheme="minorHAnsi"/>
              </w:rPr>
              <w:t xml:space="preserve"> </w:t>
            </w:r>
            <w:r w:rsidR="00D74A93" w:rsidRPr="00D74A93">
              <w:rPr>
                <w:rFonts w:cstheme="minorHAnsi"/>
              </w:rPr>
              <w:t>‘ as follows:</w:t>
            </w:r>
          </w:p>
          <w:p w14:paraId="0039A415" w14:textId="78E3FA5D" w:rsidR="00D74A93" w:rsidRDefault="00D74A93" w:rsidP="00D74A93">
            <w:pPr>
              <w:numPr>
                <w:ilvl w:val="0"/>
                <w:numId w:val="19"/>
              </w:numPr>
              <w:contextualSpacing/>
              <w:jc w:val="both"/>
              <w:rPr>
                <w:rFonts w:cstheme="minorHAnsi"/>
              </w:rPr>
            </w:pPr>
            <w:r w:rsidRPr="00CE0CCF">
              <w:rPr>
                <w:rFonts w:cstheme="minorHAnsi"/>
              </w:rPr>
              <w:t xml:space="preserve">Starts with </w:t>
            </w:r>
            <w:r w:rsidR="00B33F95">
              <w:rPr>
                <w:rFonts w:cstheme="minorHAnsi"/>
              </w:rPr>
              <w:t>two characters</w:t>
            </w:r>
          </w:p>
          <w:p w14:paraId="3E585BCC" w14:textId="7221CFD8" w:rsidR="00D74A93" w:rsidRDefault="00D74A93" w:rsidP="00D74A93">
            <w:pPr>
              <w:ind w:left="360"/>
              <w:contextualSpacing/>
              <w:jc w:val="both"/>
              <w:rPr>
                <w:rFonts w:cstheme="minorHAnsi"/>
              </w:rPr>
            </w:pPr>
            <w:r w:rsidRPr="00CE0CCF">
              <w:rPr>
                <w:rFonts w:cstheme="minorHAnsi"/>
              </w:rPr>
              <w:t>(i.e</w:t>
            </w:r>
            <w:r>
              <w:rPr>
                <w:rFonts w:cstheme="minorHAnsi"/>
              </w:rPr>
              <w:t xml:space="preserve">. </w:t>
            </w:r>
            <w:r w:rsidR="00B33F95">
              <w:rPr>
                <w:rFonts w:cstheme="minorHAnsi"/>
                <w:b/>
              </w:rPr>
              <w:t>PP</w:t>
            </w:r>
            <w:r>
              <w:rPr>
                <w:rFonts w:cstheme="minorHAnsi"/>
                <w:bCs/>
              </w:rPr>
              <w:t xml:space="preserve"> </w:t>
            </w:r>
            <w:r w:rsidRPr="00A84B98">
              <w:rPr>
                <w:rFonts w:cstheme="minorHAnsi"/>
                <w:bCs/>
              </w:rPr>
              <w:t>SSSSS</w:t>
            </w:r>
            <w:r>
              <w:rPr>
                <w:rFonts w:cstheme="minorHAnsi"/>
                <w:bCs/>
              </w:rPr>
              <w:t xml:space="preserve"> CC</w:t>
            </w:r>
            <w:r w:rsidR="009C0F24">
              <w:rPr>
                <w:rFonts w:cstheme="minorHAnsi"/>
                <w:bCs/>
              </w:rPr>
              <w:t>C</w:t>
            </w:r>
            <w:r w:rsidR="00A814F7">
              <w:rPr>
                <w:rFonts w:cstheme="minorHAnsi"/>
                <w:bCs/>
              </w:rPr>
              <w:t>C</w:t>
            </w:r>
            <w:r w:rsidRPr="00CE0CCF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unique to the service provider and is 3</w:t>
            </w:r>
            <w:r w:rsidR="00B33F95">
              <w:rPr>
                <w:rFonts w:cstheme="minorHAnsi"/>
              </w:rPr>
              <w:t>M</w:t>
            </w:r>
          </w:p>
          <w:p w14:paraId="5EC6745B" w14:textId="500E4BC3" w:rsidR="00D74A93" w:rsidRPr="002B3770" w:rsidRDefault="00D74A93" w:rsidP="00D74A93">
            <w:pPr>
              <w:numPr>
                <w:ilvl w:val="0"/>
                <w:numId w:val="19"/>
              </w:num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Continues with a space i.e. ‘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‘</w:t>
            </w:r>
          </w:p>
          <w:p w14:paraId="7E6AA7B6" w14:textId="162F86A9" w:rsidR="00D74A93" w:rsidRDefault="00D74A93" w:rsidP="00D74A93">
            <w:pPr>
              <w:numPr>
                <w:ilvl w:val="0"/>
                <w:numId w:val="19"/>
              </w:num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Followed by </w:t>
            </w:r>
            <w:r w:rsidRPr="00A84B98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five</w:t>
            </w:r>
            <w:r w:rsidRPr="00A84B98">
              <w:rPr>
                <w:rFonts w:cstheme="minorHAnsi"/>
              </w:rPr>
              <w:t>-digit sequence number</w:t>
            </w:r>
            <w:r w:rsidRPr="00CE0CCF">
              <w:rPr>
                <w:rFonts w:cstheme="minorHAnsi"/>
              </w:rPr>
              <w:t xml:space="preserve"> (i.e. </w:t>
            </w:r>
            <w:r w:rsidR="00111413">
              <w:rPr>
                <w:rFonts w:cstheme="minorHAnsi"/>
              </w:rPr>
              <w:t>PP</w:t>
            </w:r>
            <w:r>
              <w:rPr>
                <w:rFonts w:cstheme="minorHAnsi"/>
              </w:rPr>
              <w:t xml:space="preserve"> </w:t>
            </w:r>
            <w:r w:rsidRPr="00A84B98">
              <w:rPr>
                <w:rFonts w:cstheme="minorHAnsi"/>
                <w:b/>
                <w:bCs/>
              </w:rPr>
              <w:t>SSSSS</w:t>
            </w:r>
            <w:r>
              <w:rPr>
                <w:rFonts w:cstheme="minorHAnsi"/>
              </w:rPr>
              <w:t xml:space="preserve"> </w:t>
            </w:r>
            <w:r w:rsidR="009C0F24">
              <w:rPr>
                <w:rFonts w:cstheme="minorHAnsi"/>
              </w:rPr>
              <w:t>CCC</w:t>
            </w:r>
            <w:r w:rsidR="00A814F7">
              <w:rPr>
                <w:rFonts w:cstheme="minorHAnsi"/>
              </w:rPr>
              <w:t>C</w:t>
            </w:r>
            <w:r w:rsidRPr="00CE0CCF">
              <w:rPr>
                <w:rFonts w:cstheme="minorHAnsi"/>
              </w:rPr>
              <w:t>)</w:t>
            </w:r>
          </w:p>
          <w:p w14:paraId="5CB0FD75" w14:textId="5B1FCB3D" w:rsidR="00D74A93" w:rsidRDefault="00D74A93" w:rsidP="00D74A93">
            <w:pPr>
              <w:ind w:left="360"/>
              <w:contextualSpacing/>
              <w:jc w:val="both"/>
              <w:rPr>
                <w:rFonts w:cstheme="minorHAnsi"/>
              </w:rPr>
            </w:pPr>
            <w:r w:rsidRPr="00A84B98">
              <w:rPr>
                <w:rFonts w:cstheme="minorHAnsi"/>
                <w:u w:val="single"/>
              </w:rPr>
              <w:t>Note</w:t>
            </w:r>
            <w:r w:rsidRPr="00A84B9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Every second digit of the five-digit sequence should be even numbers and </w:t>
            </w:r>
            <w:r w:rsidR="009C0F24">
              <w:rPr>
                <w:rFonts w:cstheme="minorHAnsi"/>
              </w:rPr>
              <w:t xml:space="preserve">to </w:t>
            </w:r>
            <w:r w:rsidRPr="00A84B98">
              <w:rPr>
                <w:rFonts w:cstheme="minorHAnsi"/>
              </w:rPr>
              <w:t>be considered valid.</w:t>
            </w:r>
            <w:r w:rsidR="00F54517">
              <w:rPr>
                <w:rFonts w:cstheme="minorHAnsi"/>
              </w:rPr>
              <w:t xml:space="preserve"> </w:t>
            </w:r>
            <w:r w:rsidR="00F54517">
              <w:rPr>
                <w:rFonts w:cstheme="minorHAnsi"/>
              </w:rPr>
              <w:lastRenderedPageBreak/>
              <w:t>The other digits can be of any type, (odd or even).</w:t>
            </w:r>
          </w:p>
          <w:p w14:paraId="0CF85397" w14:textId="39D9BBAB" w:rsidR="00D74A93" w:rsidRPr="00654188" w:rsidRDefault="00D74A93" w:rsidP="00D74A93">
            <w:pPr>
              <w:numPr>
                <w:ilvl w:val="0"/>
                <w:numId w:val="19"/>
              </w:num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Continues with a space i.e. ‘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‘</w:t>
            </w:r>
          </w:p>
          <w:p w14:paraId="2DAB726B" w14:textId="1CE2D6AA" w:rsidR="00D74A93" w:rsidRDefault="00D74A93" w:rsidP="00D74A93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Ends with a </w:t>
            </w:r>
            <w:r w:rsidR="00B33F95">
              <w:t>four</w:t>
            </w:r>
            <w:r>
              <w:t>-character sequence</w:t>
            </w:r>
          </w:p>
          <w:p w14:paraId="25512CF1" w14:textId="7B804869" w:rsidR="00D74A93" w:rsidRDefault="00D74A93" w:rsidP="00D74A93">
            <w:pPr>
              <w:pStyle w:val="ListParagraph"/>
              <w:ind w:left="360"/>
              <w:jc w:val="both"/>
            </w:pPr>
            <w:r>
              <w:t xml:space="preserve"> (i.e. </w:t>
            </w:r>
            <w:r w:rsidR="00111413">
              <w:t>PP</w:t>
            </w:r>
            <w:r w:rsidRPr="00D74A93">
              <w:t xml:space="preserve"> SSSSS </w:t>
            </w:r>
            <w:r>
              <w:rPr>
                <w:b/>
                <w:bCs/>
              </w:rPr>
              <w:t>CC</w:t>
            </w:r>
            <w:r w:rsidR="00B33F95">
              <w:rPr>
                <w:b/>
                <w:bCs/>
              </w:rPr>
              <w:t>C</w:t>
            </w:r>
            <w:r>
              <w:rPr>
                <w:b/>
                <w:bCs/>
              </w:rPr>
              <w:t>C</w:t>
            </w:r>
            <w:r>
              <w:t>)</w:t>
            </w:r>
          </w:p>
          <w:p w14:paraId="3635EAA0" w14:textId="40EC2FCE" w:rsidR="00D74A93" w:rsidRDefault="00D74A93" w:rsidP="00D74A93">
            <w:pPr>
              <w:pStyle w:val="ListParagraph"/>
              <w:ind w:left="360"/>
              <w:jc w:val="both"/>
            </w:pPr>
            <w:r w:rsidRPr="0003540B">
              <w:rPr>
                <w:u w:val="single"/>
              </w:rPr>
              <w:t>Note</w:t>
            </w:r>
            <w:r w:rsidRPr="0003540B">
              <w:t xml:space="preserve"> The </w:t>
            </w:r>
            <w:r w:rsidR="00A63FEA">
              <w:t>four</w:t>
            </w:r>
            <w:r w:rsidRPr="0003540B">
              <w:t>-</w:t>
            </w:r>
            <w:r>
              <w:t>character sequence should be either 2GH</w:t>
            </w:r>
            <w:r w:rsidR="00A63FEA">
              <w:t>z</w:t>
            </w:r>
            <w:r>
              <w:t xml:space="preserve"> or 5GH</w:t>
            </w:r>
            <w:r w:rsidR="00A63FEA">
              <w:t>z</w:t>
            </w:r>
            <w:r>
              <w:t xml:space="preserve"> to be valid </w:t>
            </w:r>
          </w:p>
          <w:p w14:paraId="118E8399" w14:textId="77777777" w:rsidR="00FD28DF" w:rsidRPr="00FD28DF" w:rsidRDefault="00FD28DF" w:rsidP="00FD28DF">
            <w:pPr>
              <w:jc w:val="both"/>
            </w:pPr>
          </w:p>
          <w:p w14:paraId="7AE3BC56" w14:textId="2B2D3390" w:rsidR="00A04513" w:rsidRPr="00226832" w:rsidRDefault="00FD28DF" w:rsidP="00585EAD">
            <w:pPr>
              <w:jc w:val="both"/>
            </w:pPr>
            <w:r>
              <w:t>A</w:t>
            </w:r>
            <w:r w:rsidRPr="00226832">
              <w:t xml:space="preserve"> digit is any of the ten numbers from 0 to 9</w:t>
            </w:r>
            <w:r>
              <w:t xml:space="preserve">. </w:t>
            </w:r>
            <w:r w:rsidRPr="00FD28DF">
              <w:t>Further, the same digit can repeat</w:t>
            </w:r>
            <w:r>
              <w:t xml:space="preserve"> in the </w:t>
            </w:r>
            <w:r w:rsidRPr="00FD28DF">
              <w:t>five-digit sequence</w:t>
            </w:r>
            <w:r>
              <w:t xml:space="preserve">  </w:t>
            </w:r>
          </w:p>
        </w:tc>
        <w:tc>
          <w:tcPr>
            <w:tcW w:w="3412" w:type="dxa"/>
          </w:tcPr>
          <w:p w14:paraId="0DBD2B8D" w14:textId="77777777" w:rsidR="00A04513" w:rsidRDefault="00A04513" w:rsidP="00585EA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For example:</w:t>
            </w:r>
          </w:p>
          <w:p w14:paraId="7AFF5E3A" w14:textId="2289B1A7" w:rsidR="009C0F24" w:rsidRPr="009C0F24" w:rsidRDefault="009C0F24" w:rsidP="009C0F24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9C0F24">
              <w:rPr>
                <w:sz w:val="23"/>
                <w:szCs w:val="23"/>
              </w:rPr>
              <w:t>if the item is “</w:t>
            </w:r>
            <w:r>
              <w:rPr>
                <w:sz w:val="23"/>
                <w:szCs w:val="23"/>
              </w:rPr>
              <w:t>3</w:t>
            </w:r>
            <w:r w:rsidR="00B33F95">
              <w:rPr>
                <w:sz w:val="23"/>
                <w:szCs w:val="23"/>
              </w:rPr>
              <w:t xml:space="preserve">M </w:t>
            </w:r>
            <w:r w:rsidRPr="009C0F24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</w:t>
            </w:r>
            <w:r w:rsidRPr="009C0F24"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43</w:t>
            </w:r>
            <w:r w:rsidR="00B33F9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2GH</w:t>
            </w:r>
            <w:r w:rsidR="00A63FEA">
              <w:rPr>
                <w:sz w:val="23"/>
                <w:szCs w:val="23"/>
              </w:rPr>
              <w:t>z</w:t>
            </w:r>
            <w:r w:rsidRPr="009C0F24">
              <w:rPr>
                <w:sz w:val="23"/>
                <w:szCs w:val="23"/>
              </w:rPr>
              <w:t>” then the compute method should determine that the item is valid, and store that information in the corresponding instance variable</w:t>
            </w:r>
          </w:p>
          <w:p w14:paraId="052954F1" w14:textId="380349F2" w:rsidR="00A04513" w:rsidRDefault="00A04513" w:rsidP="00585EAD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EA0DAF">
              <w:rPr>
                <w:sz w:val="23"/>
                <w:szCs w:val="23"/>
              </w:rPr>
              <w:t>if the item is “</w:t>
            </w:r>
            <w:r w:rsidR="00B33F95" w:rsidRPr="00B33F95">
              <w:rPr>
                <w:sz w:val="23"/>
                <w:szCs w:val="23"/>
              </w:rPr>
              <w:t>3</w:t>
            </w:r>
            <w:r w:rsidR="00B33F95">
              <w:rPr>
                <w:sz w:val="23"/>
                <w:szCs w:val="23"/>
              </w:rPr>
              <w:t>M 2638</w:t>
            </w:r>
            <w:r w:rsidR="00B33F95" w:rsidRPr="00B33F95">
              <w:rPr>
                <w:sz w:val="23"/>
                <w:szCs w:val="23"/>
              </w:rPr>
              <w:t>3</w:t>
            </w:r>
            <w:r w:rsidR="00B33F95">
              <w:rPr>
                <w:sz w:val="23"/>
                <w:szCs w:val="23"/>
              </w:rPr>
              <w:t xml:space="preserve"> 5</w:t>
            </w:r>
            <w:r w:rsidR="00B33F95" w:rsidRPr="00B33F95">
              <w:rPr>
                <w:sz w:val="23"/>
                <w:szCs w:val="23"/>
              </w:rPr>
              <w:t>GH</w:t>
            </w:r>
            <w:r w:rsidR="00A63FEA">
              <w:rPr>
                <w:sz w:val="23"/>
                <w:szCs w:val="23"/>
              </w:rPr>
              <w:t>z</w:t>
            </w:r>
            <w:r w:rsidRPr="00EA0DAF">
              <w:rPr>
                <w:sz w:val="23"/>
                <w:szCs w:val="23"/>
              </w:rPr>
              <w:t>” then the compute method should determine that the item is valid, and store that information in the corresponding instance variable</w:t>
            </w:r>
          </w:p>
          <w:p w14:paraId="45DEDE3F" w14:textId="35F0FCCD" w:rsidR="00B33F95" w:rsidRPr="00B33F95" w:rsidRDefault="00B33F95" w:rsidP="00B33F95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B33F95">
              <w:rPr>
                <w:sz w:val="23"/>
                <w:szCs w:val="23"/>
              </w:rPr>
              <w:t>if the item is “</w:t>
            </w:r>
            <w:r>
              <w:rPr>
                <w:sz w:val="23"/>
                <w:szCs w:val="23"/>
              </w:rPr>
              <w:t>2</w:t>
            </w:r>
            <w:r w:rsidRPr="00B33F95">
              <w:rPr>
                <w:sz w:val="23"/>
                <w:szCs w:val="23"/>
              </w:rPr>
              <w:t xml:space="preserve">M </w:t>
            </w:r>
            <w:r>
              <w:rPr>
                <w:sz w:val="23"/>
                <w:szCs w:val="23"/>
              </w:rPr>
              <w:t>125</w:t>
            </w:r>
            <w:r w:rsidRPr="00B33F95">
              <w:rPr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1</w:t>
            </w:r>
            <w:r w:rsidRPr="00B33F95">
              <w:rPr>
                <w:sz w:val="23"/>
                <w:szCs w:val="23"/>
              </w:rPr>
              <w:t xml:space="preserve"> 5GH</w:t>
            </w:r>
            <w:r w:rsidR="00A63FEA">
              <w:rPr>
                <w:sz w:val="23"/>
                <w:szCs w:val="23"/>
              </w:rPr>
              <w:t>z</w:t>
            </w:r>
            <w:r w:rsidRPr="00B33F95">
              <w:rPr>
                <w:sz w:val="23"/>
                <w:szCs w:val="23"/>
              </w:rPr>
              <w:t xml:space="preserve">” then the compute method should determine that the item is </w:t>
            </w:r>
            <w:r>
              <w:rPr>
                <w:sz w:val="23"/>
                <w:szCs w:val="23"/>
              </w:rPr>
              <w:t>in</w:t>
            </w:r>
            <w:r w:rsidRPr="00B33F95">
              <w:rPr>
                <w:sz w:val="23"/>
                <w:szCs w:val="23"/>
              </w:rPr>
              <w:t xml:space="preserve">valid, </w:t>
            </w:r>
            <w:r w:rsidRPr="00B33F95">
              <w:rPr>
                <w:sz w:val="23"/>
                <w:szCs w:val="23"/>
              </w:rPr>
              <w:lastRenderedPageBreak/>
              <w:t>and store that information in the corresponding instance variable</w:t>
            </w:r>
          </w:p>
          <w:p w14:paraId="2CC7CE25" w14:textId="623169DC" w:rsidR="00B33F95" w:rsidRPr="00B33F95" w:rsidRDefault="00B33F95" w:rsidP="00B33F95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B33F95">
              <w:rPr>
                <w:sz w:val="23"/>
                <w:szCs w:val="23"/>
              </w:rPr>
              <w:t>if the item is “</w:t>
            </w:r>
            <w:r>
              <w:rPr>
                <w:sz w:val="23"/>
                <w:szCs w:val="23"/>
              </w:rPr>
              <w:t>3</w:t>
            </w:r>
            <w:r w:rsidRPr="00B33F95">
              <w:rPr>
                <w:sz w:val="23"/>
                <w:szCs w:val="23"/>
              </w:rPr>
              <w:t>M 1</w:t>
            </w:r>
            <w:r>
              <w:rPr>
                <w:sz w:val="23"/>
                <w:szCs w:val="23"/>
              </w:rPr>
              <w:t>17</w:t>
            </w:r>
            <w:r w:rsidRPr="00B33F95">
              <w:rPr>
                <w:sz w:val="23"/>
                <w:szCs w:val="23"/>
              </w:rPr>
              <w:t xml:space="preserve">81 </w:t>
            </w:r>
            <w:r>
              <w:rPr>
                <w:sz w:val="23"/>
                <w:szCs w:val="23"/>
              </w:rPr>
              <w:t>2</w:t>
            </w:r>
            <w:r w:rsidRPr="00B33F95">
              <w:rPr>
                <w:sz w:val="23"/>
                <w:szCs w:val="23"/>
              </w:rPr>
              <w:t>GH</w:t>
            </w:r>
            <w:r w:rsidR="00A63FEA">
              <w:rPr>
                <w:sz w:val="23"/>
                <w:szCs w:val="23"/>
              </w:rPr>
              <w:t>z</w:t>
            </w:r>
            <w:r w:rsidRPr="00B33F95">
              <w:rPr>
                <w:sz w:val="23"/>
                <w:szCs w:val="23"/>
              </w:rPr>
              <w:t>” then the compute method should determine that the item is invalid, and store that information in the corresponding instance variable</w:t>
            </w:r>
          </w:p>
          <w:p w14:paraId="2023ED16" w14:textId="77777777" w:rsidR="00A04513" w:rsidRDefault="00B33F95" w:rsidP="00111413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B33F95">
              <w:rPr>
                <w:sz w:val="23"/>
                <w:szCs w:val="23"/>
              </w:rPr>
              <w:t>if the item is “</w:t>
            </w:r>
            <w:r>
              <w:rPr>
                <w:sz w:val="23"/>
                <w:szCs w:val="23"/>
              </w:rPr>
              <w:t>3</w:t>
            </w:r>
            <w:r w:rsidRPr="00B33F95">
              <w:rPr>
                <w:sz w:val="23"/>
                <w:szCs w:val="23"/>
              </w:rPr>
              <w:t xml:space="preserve">M </w:t>
            </w:r>
            <w:r>
              <w:rPr>
                <w:sz w:val="23"/>
                <w:szCs w:val="23"/>
              </w:rPr>
              <w:t>98142</w:t>
            </w:r>
            <w:r w:rsidRPr="00B33F95">
              <w:rPr>
                <w:sz w:val="23"/>
                <w:szCs w:val="23"/>
              </w:rPr>
              <w:t xml:space="preserve"> 5G” then the compute method should determine that the item is invalid, and store that information in the corresponding instance variable</w:t>
            </w:r>
          </w:p>
          <w:p w14:paraId="77BF79C8" w14:textId="4B0529DD" w:rsidR="00111413" w:rsidRPr="00111413" w:rsidDel="00816F65" w:rsidRDefault="00111413" w:rsidP="00111413">
            <w:pPr>
              <w:pStyle w:val="ListParagraph"/>
              <w:ind w:left="360"/>
              <w:rPr>
                <w:sz w:val="23"/>
                <w:szCs w:val="23"/>
              </w:rPr>
            </w:pPr>
          </w:p>
        </w:tc>
      </w:tr>
      <w:tr w:rsidR="00A04513" w:rsidRPr="00433221" w14:paraId="6C2CEAF8" w14:textId="77777777" w:rsidTr="00C255E6">
        <w:trPr>
          <w:jc w:val="center"/>
        </w:trPr>
        <w:tc>
          <w:tcPr>
            <w:tcW w:w="1413" w:type="dxa"/>
          </w:tcPr>
          <w:p w14:paraId="00428555" w14:textId="77777777" w:rsidR="00A04513" w:rsidRPr="00A451C3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2</w:t>
            </w:r>
          </w:p>
          <w:p w14:paraId="1301BFC9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45273473" w14:textId="77777777" w:rsidR="00A04513" w:rsidRPr="00A451C3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  <w:p w14:paraId="0C13EAFD" w14:textId="77777777" w:rsidR="00A04513" w:rsidRPr="00F9540D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732AB556" w14:textId="77777777" w:rsidR="00A04513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1276" w:type="dxa"/>
          </w:tcPr>
          <w:p w14:paraId="487BA4BE" w14:textId="6C59B9FA" w:rsidR="00A04513" w:rsidRDefault="001114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Eir Network</w:t>
            </w:r>
          </w:p>
        </w:tc>
        <w:tc>
          <w:tcPr>
            <w:tcW w:w="3827" w:type="dxa"/>
          </w:tcPr>
          <w:p w14:paraId="4A6BFAA5" w14:textId="18A079E9" w:rsidR="00A04513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Item format: </w:t>
            </w:r>
            <w:r w:rsidR="00111413" w:rsidRPr="00111413">
              <w:rPr>
                <w:rFonts w:cstheme="minorHAnsi"/>
              </w:rPr>
              <w:t>SSSSS</w:t>
            </w:r>
            <w:r w:rsidR="00111413">
              <w:rPr>
                <w:rFonts w:cstheme="minorHAnsi"/>
              </w:rPr>
              <w:t>-LLL CC</w:t>
            </w:r>
          </w:p>
          <w:p w14:paraId="5AFA8EAF" w14:textId="2EC77338" w:rsidR="00111413" w:rsidRDefault="00111413" w:rsidP="00111413">
            <w:pPr>
              <w:jc w:val="both"/>
              <w:rPr>
                <w:rFonts w:cstheme="minorHAnsi"/>
              </w:rPr>
            </w:pPr>
            <w:r w:rsidRPr="00111413">
              <w:rPr>
                <w:rFonts w:cstheme="minorHAnsi"/>
              </w:rPr>
              <w:t xml:space="preserve">The new format for Three WiFi SSID contains three groups of characters, each separated </w:t>
            </w:r>
            <w:r w:rsidR="00F54517">
              <w:rPr>
                <w:rFonts w:cstheme="minorHAnsi"/>
              </w:rPr>
              <w:t xml:space="preserve">by a </w:t>
            </w:r>
            <w:r w:rsidRPr="00111413">
              <w:rPr>
                <w:rFonts w:cstheme="minorHAnsi"/>
              </w:rPr>
              <w:t xml:space="preserve">dash i.e. ‘-‘ </w:t>
            </w:r>
            <w:r>
              <w:rPr>
                <w:rFonts w:cstheme="minorHAnsi"/>
              </w:rPr>
              <w:t xml:space="preserve"> </w:t>
            </w:r>
            <w:r w:rsidR="00F54517">
              <w:rPr>
                <w:rFonts w:cstheme="minorHAnsi"/>
              </w:rPr>
              <w:t>and then</w:t>
            </w:r>
            <w:r w:rsidR="00F54517" w:rsidRPr="00F54517">
              <w:rPr>
                <w:rFonts w:cstheme="minorHAnsi"/>
              </w:rPr>
              <w:t xml:space="preserve"> a space i.e. ‘ ‘ </w:t>
            </w:r>
            <w:r w:rsidRPr="00111413">
              <w:rPr>
                <w:rFonts w:cstheme="minorHAnsi"/>
              </w:rPr>
              <w:t>as follows</w:t>
            </w:r>
          </w:p>
          <w:p w14:paraId="1C666C1F" w14:textId="38291440" w:rsidR="00111413" w:rsidRDefault="00111413" w:rsidP="00FD28DF">
            <w:pPr>
              <w:numPr>
                <w:ilvl w:val="0"/>
                <w:numId w:val="19"/>
              </w:numPr>
              <w:contextualSpacing/>
              <w:jc w:val="both"/>
              <w:rPr>
                <w:rFonts w:cstheme="minorHAnsi"/>
              </w:rPr>
            </w:pPr>
            <w:r w:rsidRPr="00CE0CCF">
              <w:rPr>
                <w:rFonts w:cstheme="minorHAnsi"/>
              </w:rPr>
              <w:t xml:space="preserve">Starts with </w:t>
            </w:r>
            <w:r w:rsidR="00FD28DF" w:rsidRPr="00FD28DF">
              <w:rPr>
                <w:rFonts w:cstheme="minorHAnsi"/>
              </w:rPr>
              <w:t>five-digit sequence number</w:t>
            </w:r>
            <w:r w:rsidR="00FD28DF">
              <w:rPr>
                <w:rFonts w:cstheme="minorHAnsi"/>
              </w:rPr>
              <w:t xml:space="preserve"> </w:t>
            </w:r>
            <w:r w:rsidRPr="00FD28DF">
              <w:rPr>
                <w:rFonts w:cstheme="minorHAnsi"/>
              </w:rPr>
              <w:t xml:space="preserve">(i.e. </w:t>
            </w:r>
            <w:r w:rsidR="00FD28DF" w:rsidRPr="00FD28DF">
              <w:rPr>
                <w:rFonts w:cstheme="minorHAnsi"/>
                <w:b/>
              </w:rPr>
              <w:t>SSSSS</w:t>
            </w:r>
            <w:r w:rsidR="00FD28DF" w:rsidRPr="00FD28DF">
              <w:rPr>
                <w:rFonts w:cstheme="minorHAnsi"/>
                <w:bCs/>
              </w:rPr>
              <w:t>-LLL CC</w:t>
            </w:r>
            <w:r w:rsidRPr="00FD28DF">
              <w:rPr>
                <w:rFonts w:cstheme="minorHAnsi"/>
              </w:rPr>
              <w:t>)</w:t>
            </w:r>
          </w:p>
          <w:p w14:paraId="1AFAAC54" w14:textId="0DD86917" w:rsidR="00FD28DF" w:rsidRPr="00FD28DF" w:rsidRDefault="00FD28DF" w:rsidP="00FD28DF">
            <w:pPr>
              <w:ind w:left="360"/>
              <w:contextualSpacing/>
              <w:jc w:val="both"/>
              <w:rPr>
                <w:rFonts w:cstheme="minorHAnsi"/>
              </w:rPr>
            </w:pPr>
            <w:r w:rsidRPr="00A84B98">
              <w:rPr>
                <w:rFonts w:cstheme="minorHAnsi"/>
                <w:u w:val="single"/>
              </w:rPr>
              <w:t>Note</w:t>
            </w:r>
            <w:r w:rsidRPr="00A84B9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The five-digit sequence should be in descending order </w:t>
            </w:r>
            <w:r w:rsidRPr="00A84B98">
              <w:rPr>
                <w:rFonts w:cstheme="minorHAnsi"/>
              </w:rPr>
              <w:t>be considered valid</w:t>
            </w:r>
          </w:p>
          <w:p w14:paraId="328B907E" w14:textId="7BBF1700" w:rsidR="00FD28DF" w:rsidRPr="00FD28DF" w:rsidRDefault="00FD28DF" w:rsidP="00FD28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FD28DF">
              <w:rPr>
                <w:rFonts w:cstheme="minorHAnsi"/>
              </w:rPr>
              <w:t xml:space="preserve">Continues with a </w:t>
            </w:r>
            <w:r>
              <w:rPr>
                <w:rFonts w:cstheme="minorHAnsi"/>
              </w:rPr>
              <w:t>dash</w:t>
            </w:r>
            <w:r w:rsidRPr="00FD28DF">
              <w:rPr>
                <w:rFonts w:cstheme="minorHAnsi"/>
              </w:rPr>
              <w:t xml:space="preserve"> i.e. ‘</w:t>
            </w:r>
            <w:r w:rsidRPr="00FD28DF">
              <w:rPr>
                <w:rFonts w:cstheme="minorHAnsi"/>
                <w:b/>
                <w:bCs/>
              </w:rPr>
              <w:t>-</w:t>
            </w:r>
            <w:r w:rsidRPr="00FD28DF">
              <w:rPr>
                <w:rFonts w:cstheme="minorHAnsi"/>
              </w:rPr>
              <w:t xml:space="preserve"> ‘</w:t>
            </w:r>
          </w:p>
          <w:p w14:paraId="728700D9" w14:textId="77777777" w:rsidR="00FD28DF" w:rsidRDefault="00FD28DF" w:rsidP="00FD28D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Followed by three letters </w:t>
            </w:r>
          </w:p>
          <w:p w14:paraId="739B707D" w14:textId="1F6B8C34" w:rsidR="00FD28DF" w:rsidRPr="00FD28DF" w:rsidRDefault="00FD28DF" w:rsidP="00FD28DF">
            <w:pPr>
              <w:pStyle w:val="ListParagraph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(i.e. </w:t>
            </w:r>
            <w:r w:rsidRPr="00FD28DF">
              <w:rPr>
                <w:rFonts w:cstheme="minorHAnsi"/>
              </w:rPr>
              <w:t>SSSSS-</w:t>
            </w:r>
            <w:r w:rsidRPr="00FD28DF">
              <w:rPr>
                <w:rFonts w:cstheme="minorHAnsi"/>
                <w:b/>
                <w:bCs/>
              </w:rPr>
              <w:t>LLL</w:t>
            </w:r>
            <w:r w:rsidRPr="00FD28DF">
              <w:rPr>
                <w:rFonts w:cstheme="minorHAnsi"/>
              </w:rPr>
              <w:t xml:space="preserve"> CC</w:t>
            </w:r>
            <w:r>
              <w:rPr>
                <w:rFonts w:cstheme="minorHAnsi"/>
              </w:rPr>
              <w:t>)</w:t>
            </w:r>
            <w:r w:rsidRPr="00FD28DF">
              <w:rPr>
                <w:rFonts w:cstheme="minorHAnsi"/>
              </w:rPr>
              <w:t xml:space="preserve"> unique to the service provider and is </w:t>
            </w:r>
            <w:r>
              <w:rPr>
                <w:rFonts w:cstheme="minorHAnsi"/>
              </w:rPr>
              <w:t>Eir</w:t>
            </w:r>
          </w:p>
          <w:p w14:paraId="5C14EE8F" w14:textId="46D87DFB" w:rsidR="00FD28DF" w:rsidRPr="00FD28DF" w:rsidRDefault="00FD28DF" w:rsidP="00FD28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FD28DF">
              <w:rPr>
                <w:rFonts w:cstheme="minorHAnsi"/>
              </w:rPr>
              <w:t xml:space="preserve">Continues with a </w:t>
            </w:r>
            <w:r>
              <w:rPr>
                <w:rFonts w:cstheme="minorHAnsi"/>
              </w:rPr>
              <w:t>space</w:t>
            </w:r>
            <w:r w:rsidRPr="00FD28DF">
              <w:rPr>
                <w:rFonts w:cstheme="minorHAnsi"/>
              </w:rPr>
              <w:t xml:space="preserve"> i.e. ‘ ‘</w:t>
            </w:r>
          </w:p>
          <w:p w14:paraId="58B42DC3" w14:textId="296987F3" w:rsidR="00FD28DF" w:rsidRPr="00FD28DF" w:rsidRDefault="00FD28DF" w:rsidP="00FD28D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FD28DF">
              <w:rPr>
                <w:rFonts w:cstheme="minorHAnsi"/>
              </w:rPr>
              <w:t xml:space="preserve">Ends with a </w:t>
            </w:r>
            <w:r>
              <w:rPr>
                <w:rFonts w:cstheme="minorHAnsi"/>
              </w:rPr>
              <w:t>two</w:t>
            </w:r>
            <w:r w:rsidRPr="00FD28DF">
              <w:rPr>
                <w:rFonts w:cstheme="minorHAnsi"/>
              </w:rPr>
              <w:t>-character sequence</w:t>
            </w:r>
          </w:p>
          <w:p w14:paraId="134C7306" w14:textId="0F546399" w:rsidR="00FD28DF" w:rsidRPr="00FD28DF" w:rsidRDefault="00FD28DF" w:rsidP="00FD28DF">
            <w:pPr>
              <w:pStyle w:val="ListParagraph"/>
              <w:ind w:left="360"/>
              <w:jc w:val="both"/>
              <w:rPr>
                <w:rFonts w:cstheme="minorHAnsi"/>
              </w:rPr>
            </w:pPr>
            <w:r w:rsidRPr="00FD28DF">
              <w:rPr>
                <w:rFonts w:cstheme="minorHAnsi"/>
              </w:rPr>
              <w:t xml:space="preserve"> (i.e. SSSSS-LLL </w:t>
            </w:r>
            <w:r w:rsidRPr="00FD28DF">
              <w:rPr>
                <w:rFonts w:cstheme="minorHAnsi"/>
                <w:b/>
                <w:bCs/>
              </w:rPr>
              <w:t>CC</w:t>
            </w:r>
            <w:r w:rsidRPr="00FD28DF">
              <w:rPr>
                <w:rFonts w:cstheme="minorHAnsi"/>
              </w:rPr>
              <w:t>)</w:t>
            </w:r>
          </w:p>
          <w:p w14:paraId="76E57735" w14:textId="6C559811" w:rsidR="00FD28DF" w:rsidRPr="00FD28DF" w:rsidRDefault="00FD28DF" w:rsidP="00FD28DF">
            <w:pPr>
              <w:pStyle w:val="ListParagraph"/>
              <w:ind w:left="360"/>
              <w:jc w:val="both"/>
              <w:rPr>
                <w:rFonts w:cstheme="minorHAnsi"/>
              </w:rPr>
            </w:pPr>
            <w:r w:rsidRPr="00FD28DF">
              <w:rPr>
                <w:rFonts w:cstheme="minorHAnsi"/>
                <w:u w:val="single"/>
              </w:rPr>
              <w:t>Note</w:t>
            </w:r>
            <w:r w:rsidRPr="00FD28DF">
              <w:rPr>
                <w:rFonts w:cstheme="minorHAnsi"/>
              </w:rPr>
              <w:t xml:space="preserve"> The </w:t>
            </w:r>
            <w:r w:rsidR="00F56F92">
              <w:rPr>
                <w:rFonts w:cstheme="minorHAnsi"/>
              </w:rPr>
              <w:t xml:space="preserve">first character of the </w:t>
            </w:r>
            <w:r w:rsidRPr="00FD28DF">
              <w:rPr>
                <w:rFonts w:cstheme="minorHAnsi"/>
              </w:rPr>
              <w:t>t</w:t>
            </w:r>
            <w:r>
              <w:rPr>
                <w:rFonts w:cstheme="minorHAnsi"/>
              </w:rPr>
              <w:t>wo</w:t>
            </w:r>
            <w:r w:rsidRPr="00FD28DF">
              <w:rPr>
                <w:rFonts w:cstheme="minorHAnsi"/>
              </w:rPr>
              <w:t>-character</w:t>
            </w:r>
            <w:r w:rsidR="00F56F92">
              <w:rPr>
                <w:rFonts w:cstheme="minorHAnsi"/>
              </w:rPr>
              <w:t xml:space="preserve"> sequence should be a digit followed by a letter randomly selected from English alphabet </w:t>
            </w:r>
            <w:r w:rsidRPr="00FD28DF">
              <w:rPr>
                <w:rFonts w:cstheme="minorHAnsi"/>
              </w:rPr>
              <w:t xml:space="preserve"> </w:t>
            </w:r>
          </w:p>
          <w:p w14:paraId="16274C9B" w14:textId="34026357" w:rsidR="00A04513" w:rsidRPr="00FD28DF" w:rsidRDefault="00A04513" w:rsidP="00FD28DF">
            <w:pPr>
              <w:jc w:val="both"/>
              <w:rPr>
                <w:rFonts w:cstheme="minorHAnsi"/>
              </w:rPr>
            </w:pPr>
          </w:p>
          <w:p w14:paraId="7CB2A43B" w14:textId="6DF45CD6" w:rsidR="00A04513" w:rsidRDefault="00FD28DF" w:rsidP="00585EAD">
            <w:pPr>
              <w:contextualSpacing/>
              <w:jc w:val="both"/>
              <w:rPr>
                <w:rFonts w:cstheme="minorHAnsi"/>
              </w:rPr>
            </w:pPr>
            <w:r w:rsidRPr="00FD28DF">
              <w:t>A digit is any of the ten numbers from 0 to 9. Further, the digit</w:t>
            </w:r>
            <w:r w:rsidR="00CA4281">
              <w:t>s should be unique</w:t>
            </w:r>
            <w:r w:rsidRPr="00FD28DF">
              <w:t xml:space="preserve"> in the five-digit sequence</w:t>
            </w:r>
          </w:p>
        </w:tc>
        <w:tc>
          <w:tcPr>
            <w:tcW w:w="3412" w:type="dxa"/>
          </w:tcPr>
          <w:p w14:paraId="6C536809" w14:textId="77777777" w:rsidR="00A04513" w:rsidRDefault="00A04513" w:rsidP="00585EA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 example:</w:t>
            </w:r>
          </w:p>
          <w:p w14:paraId="0946D015" w14:textId="628E1D37" w:rsidR="006528CA" w:rsidRPr="006528CA" w:rsidRDefault="006528CA" w:rsidP="006528CA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6528CA">
              <w:rPr>
                <w:sz w:val="23"/>
                <w:szCs w:val="23"/>
              </w:rPr>
              <w:t>if the item is “</w:t>
            </w:r>
            <w:r>
              <w:rPr>
                <w:sz w:val="23"/>
                <w:szCs w:val="23"/>
              </w:rPr>
              <w:t>95432-Eir</w:t>
            </w:r>
            <w:r w:rsidRPr="006528CA">
              <w:rPr>
                <w:sz w:val="23"/>
                <w:szCs w:val="23"/>
              </w:rPr>
              <w:t xml:space="preserve"> </w:t>
            </w:r>
            <w:r w:rsidR="00F56F92">
              <w:rPr>
                <w:sz w:val="23"/>
                <w:szCs w:val="23"/>
              </w:rPr>
              <w:t>1A</w:t>
            </w:r>
            <w:r w:rsidRPr="006528CA">
              <w:rPr>
                <w:sz w:val="23"/>
                <w:szCs w:val="23"/>
              </w:rPr>
              <w:t>” then the compute method should determine that the item is valid, and store that information in the corresponding instance variable</w:t>
            </w:r>
          </w:p>
          <w:p w14:paraId="2F074E8B" w14:textId="0659A624" w:rsidR="006528CA" w:rsidRPr="006528CA" w:rsidRDefault="006528CA" w:rsidP="006528CA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6528CA">
              <w:rPr>
                <w:sz w:val="23"/>
                <w:szCs w:val="23"/>
              </w:rPr>
              <w:t>if the item is “</w:t>
            </w:r>
            <w:r>
              <w:rPr>
                <w:sz w:val="23"/>
                <w:szCs w:val="23"/>
              </w:rPr>
              <w:t>76</w:t>
            </w:r>
            <w:r w:rsidRPr="006528CA">
              <w:rPr>
                <w:sz w:val="23"/>
                <w:szCs w:val="23"/>
              </w:rPr>
              <w:t>32</w:t>
            </w:r>
            <w:r>
              <w:rPr>
                <w:sz w:val="23"/>
                <w:szCs w:val="23"/>
              </w:rPr>
              <w:t>1</w:t>
            </w:r>
            <w:r w:rsidRPr="006528CA">
              <w:rPr>
                <w:sz w:val="23"/>
                <w:szCs w:val="23"/>
              </w:rPr>
              <w:t xml:space="preserve">-Eir </w:t>
            </w:r>
            <w:r>
              <w:rPr>
                <w:sz w:val="23"/>
                <w:szCs w:val="23"/>
              </w:rPr>
              <w:t>5</w:t>
            </w:r>
            <w:r w:rsidR="00F56F92">
              <w:rPr>
                <w:sz w:val="23"/>
                <w:szCs w:val="23"/>
              </w:rPr>
              <w:t>F</w:t>
            </w:r>
            <w:r w:rsidRPr="006528CA">
              <w:rPr>
                <w:sz w:val="23"/>
                <w:szCs w:val="23"/>
              </w:rPr>
              <w:t>” then the compute method should determine that the item is valid, and store that information in the corresponding instance variable</w:t>
            </w:r>
          </w:p>
          <w:p w14:paraId="6386D317" w14:textId="57C63568" w:rsidR="006528CA" w:rsidRPr="006528CA" w:rsidRDefault="006528CA" w:rsidP="006528CA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6528CA">
              <w:rPr>
                <w:sz w:val="23"/>
                <w:szCs w:val="23"/>
              </w:rPr>
              <w:t>if the item is “</w:t>
            </w:r>
            <w:r>
              <w:rPr>
                <w:sz w:val="23"/>
                <w:szCs w:val="23"/>
              </w:rPr>
              <w:t>896</w:t>
            </w:r>
            <w:r w:rsidRPr="006528CA">
              <w:rPr>
                <w:sz w:val="23"/>
                <w:szCs w:val="23"/>
              </w:rPr>
              <w:t xml:space="preserve">32-Eir </w:t>
            </w:r>
            <w:r w:rsidR="00F56F92">
              <w:rPr>
                <w:sz w:val="23"/>
                <w:szCs w:val="23"/>
              </w:rPr>
              <w:t>8Q</w:t>
            </w:r>
            <w:r w:rsidRPr="006528CA">
              <w:rPr>
                <w:sz w:val="23"/>
                <w:szCs w:val="23"/>
              </w:rPr>
              <w:t xml:space="preserve">” then the compute method should determine that the item is </w:t>
            </w:r>
            <w:r>
              <w:rPr>
                <w:sz w:val="23"/>
                <w:szCs w:val="23"/>
              </w:rPr>
              <w:t>in</w:t>
            </w:r>
            <w:r w:rsidRPr="006528CA">
              <w:rPr>
                <w:sz w:val="23"/>
                <w:szCs w:val="23"/>
              </w:rPr>
              <w:t>valid, and store that information in the corresponding instance variable</w:t>
            </w:r>
          </w:p>
          <w:p w14:paraId="3373F0A4" w14:textId="2348A63B" w:rsidR="006528CA" w:rsidRPr="006528CA" w:rsidRDefault="006528CA" w:rsidP="006528CA">
            <w:pPr>
              <w:pStyle w:val="ListParagraph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6528CA">
              <w:rPr>
                <w:sz w:val="23"/>
                <w:szCs w:val="23"/>
              </w:rPr>
              <w:t>if the item is “</w:t>
            </w:r>
            <w:r>
              <w:rPr>
                <w:sz w:val="23"/>
                <w:szCs w:val="23"/>
              </w:rPr>
              <w:t>543</w:t>
            </w:r>
            <w:r w:rsidRPr="006528CA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1 </w:t>
            </w:r>
            <w:r w:rsidRPr="006528CA">
              <w:rPr>
                <w:sz w:val="23"/>
                <w:szCs w:val="23"/>
              </w:rPr>
              <w:t xml:space="preserve">Eir </w:t>
            </w:r>
            <w:r w:rsidR="00F56F92">
              <w:rPr>
                <w:sz w:val="23"/>
                <w:szCs w:val="23"/>
              </w:rPr>
              <w:t>7S</w:t>
            </w:r>
            <w:r w:rsidRPr="006528CA">
              <w:rPr>
                <w:sz w:val="23"/>
                <w:szCs w:val="23"/>
              </w:rPr>
              <w:t>” then the compute method should determine that the item is invalid, and store that information in the corresponding instance variable</w:t>
            </w:r>
          </w:p>
          <w:p w14:paraId="62081C27" w14:textId="172CF9B2" w:rsidR="00A04513" w:rsidRPr="001F653E" w:rsidRDefault="00A04513" w:rsidP="006528CA">
            <w:pPr>
              <w:pStyle w:val="ListParagraph"/>
              <w:ind w:left="360"/>
              <w:rPr>
                <w:sz w:val="23"/>
                <w:szCs w:val="23"/>
              </w:rPr>
            </w:pPr>
          </w:p>
        </w:tc>
      </w:tr>
    </w:tbl>
    <w:p w14:paraId="1809E59B" w14:textId="4A9C6126" w:rsidR="00A04513" w:rsidRDefault="00A04513" w:rsidP="00761418">
      <w:pPr>
        <w:jc w:val="both"/>
        <w:rPr>
          <w:rFonts w:cstheme="minorHAnsi"/>
          <w:szCs w:val="24"/>
        </w:rPr>
      </w:pPr>
      <w:r w:rsidRPr="00B2382A">
        <w:rPr>
          <w:rFonts w:cstheme="minorHAnsi"/>
          <w:szCs w:val="24"/>
        </w:rPr>
        <w:t xml:space="preserve">Example: A </w:t>
      </w:r>
      <w:r>
        <w:rPr>
          <w:rFonts w:cstheme="minorHAnsi"/>
          <w:szCs w:val="24"/>
        </w:rPr>
        <w:t>student with the student ID = 219876</w:t>
      </w:r>
      <w:r w:rsidRPr="00D05D21">
        <w:rPr>
          <w:rFonts w:cstheme="minorHAnsi"/>
          <w:b/>
          <w:sz w:val="32"/>
          <w:szCs w:val="32"/>
          <w:u w:val="single"/>
        </w:rPr>
        <w:t>5</w:t>
      </w:r>
      <w:r>
        <w:rPr>
          <w:rFonts w:cstheme="minorHAnsi"/>
          <w:szCs w:val="24"/>
        </w:rPr>
        <w:t>4</w:t>
      </w:r>
      <w:r w:rsidRPr="00B238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is assigned the item </w:t>
      </w:r>
      <w:r w:rsidR="00FD28DF">
        <w:rPr>
          <w:rFonts w:cstheme="minorHAnsi"/>
          <w:i/>
          <w:szCs w:val="24"/>
        </w:rPr>
        <w:t>Eir Network</w:t>
      </w:r>
      <w:r>
        <w:rPr>
          <w:rFonts w:cstheme="minorHAnsi"/>
          <w:szCs w:val="24"/>
        </w:rPr>
        <w:t xml:space="preserve">, and therefore </w:t>
      </w:r>
      <w:r w:rsidRPr="00B2382A">
        <w:rPr>
          <w:rFonts w:cstheme="minorHAnsi"/>
          <w:szCs w:val="24"/>
        </w:rPr>
        <w:t xml:space="preserve">would implement </w:t>
      </w:r>
      <w:r>
        <w:rPr>
          <w:rFonts w:cstheme="minorHAnsi"/>
          <w:szCs w:val="24"/>
        </w:rPr>
        <w:t xml:space="preserve">the </w:t>
      </w:r>
      <w:r w:rsidR="00446C07">
        <w:rPr>
          <w:rFonts w:cstheme="minorHAnsi"/>
          <w:szCs w:val="24"/>
        </w:rPr>
        <w:t xml:space="preserve">assigned </w:t>
      </w:r>
      <w:r>
        <w:rPr>
          <w:rFonts w:cstheme="minorHAnsi"/>
          <w:szCs w:val="24"/>
        </w:rPr>
        <w:t xml:space="preserve">rules </w:t>
      </w:r>
      <w:r w:rsidR="00446C07">
        <w:rPr>
          <w:rFonts w:cstheme="minorHAnsi"/>
          <w:szCs w:val="24"/>
        </w:rPr>
        <w:t>to determine the validity of a given piece of text according to</w:t>
      </w:r>
      <w:r>
        <w:rPr>
          <w:rFonts w:cstheme="minorHAnsi"/>
          <w:szCs w:val="24"/>
        </w:rPr>
        <w:t xml:space="preserve"> </w:t>
      </w:r>
      <w:r w:rsidR="00DA6FB5">
        <w:rPr>
          <w:rFonts w:cstheme="minorHAnsi"/>
          <w:szCs w:val="24"/>
        </w:rPr>
        <w:t xml:space="preserve">the </w:t>
      </w:r>
      <w:r w:rsidR="00FD28DF">
        <w:rPr>
          <w:rFonts w:cstheme="minorHAnsi"/>
          <w:i/>
          <w:szCs w:val="24"/>
        </w:rPr>
        <w:t>Eir Network</w:t>
      </w:r>
      <w:r w:rsidR="00446C07">
        <w:rPr>
          <w:rFonts w:cstheme="minorHAnsi"/>
          <w:i/>
          <w:szCs w:val="24"/>
        </w:rPr>
        <w:t xml:space="preserve"> rules</w:t>
      </w:r>
      <w:r w:rsidRPr="00B2382A">
        <w:rPr>
          <w:rFonts w:cstheme="minorHAnsi"/>
          <w:szCs w:val="24"/>
        </w:rPr>
        <w:t xml:space="preserve"> (because the penultimate digit of that student ID is </w:t>
      </w:r>
      <w:r>
        <w:rPr>
          <w:rFonts w:cstheme="minorHAnsi"/>
          <w:b/>
          <w:szCs w:val="24"/>
          <w:u w:val="single"/>
        </w:rPr>
        <w:t>5</w:t>
      </w:r>
      <w:r w:rsidRPr="00B2382A">
        <w:rPr>
          <w:rFonts w:cstheme="minorHAnsi"/>
          <w:szCs w:val="24"/>
        </w:rPr>
        <w:t>).</w:t>
      </w:r>
    </w:p>
    <w:p w14:paraId="7ACCE422" w14:textId="77777777" w:rsidR="0077431F" w:rsidRPr="00761418" w:rsidRDefault="0077431F" w:rsidP="00761418">
      <w:pPr>
        <w:jc w:val="both"/>
        <w:rPr>
          <w:rFonts w:cstheme="minorHAnsi"/>
          <w:szCs w:val="24"/>
        </w:rPr>
      </w:pPr>
    </w:p>
    <w:p w14:paraId="4EBA3497" w14:textId="77777777" w:rsidR="00A04513" w:rsidRDefault="00A04513" w:rsidP="00A04513">
      <w:pPr>
        <w:jc w:val="both"/>
        <w:rPr>
          <w:szCs w:val="24"/>
        </w:rPr>
      </w:pPr>
    </w:p>
    <w:p w14:paraId="5880510E" w14:textId="68CB6AB7" w:rsidR="00A04513" w:rsidRPr="00FA3EB2" w:rsidRDefault="00A04513" w:rsidP="00A04513">
      <w:pPr>
        <w:pStyle w:val="ListParagraph"/>
        <w:numPr>
          <w:ilvl w:val="0"/>
          <w:numId w:val="10"/>
        </w:numPr>
        <w:ind w:left="567"/>
        <w:jc w:val="both"/>
        <w:rPr>
          <w:b/>
          <w:i/>
          <w:szCs w:val="24"/>
        </w:rPr>
      </w:pPr>
      <w:r w:rsidRPr="00FA3EB2">
        <w:rPr>
          <w:b/>
          <w:szCs w:val="24"/>
        </w:rPr>
        <w:t>Develop an application</w:t>
      </w:r>
      <w:r w:rsidRPr="00FA3EB2">
        <w:rPr>
          <w:szCs w:val="24"/>
        </w:rPr>
        <w:t xml:space="preserve"> that uses the instantiable class </w:t>
      </w:r>
      <w:r w:rsidR="004C007C">
        <w:rPr>
          <w:i/>
          <w:szCs w:val="24"/>
        </w:rPr>
        <w:t>Ssid</w:t>
      </w:r>
      <w:r w:rsidRPr="00DC5458">
        <w:rPr>
          <w:i/>
          <w:szCs w:val="24"/>
        </w:rPr>
        <w:t>Checker</w:t>
      </w:r>
      <w:r w:rsidRPr="00FA3EB2">
        <w:rPr>
          <w:szCs w:val="24"/>
        </w:rPr>
        <w:t xml:space="preserve"> (the instantiable class previously developed</w:t>
      </w:r>
      <w:r w:rsidR="009A36BF">
        <w:rPr>
          <w:szCs w:val="24"/>
        </w:rPr>
        <w:t xml:space="preserve"> in Question 1. a.</w:t>
      </w:r>
      <w:r w:rsidRPr="00FA3EB2">
        <w:rPr>
          <w:szCs w:val="24"/>
        </w:rPr>
        <w:t xml:space="preserve">) to </w:t>
      </w:r>
      <w:r>
        <w:rPr>
          <w:szCs w:val="24"/>
        </w:rPr>
        <w:t>check the validity of the given</w:t>
      </w:r>
      <w:r w:rsidRPr="00FA3EB2">
        <w:rPr>
          <w:szCs w:val="24"/>
        </w:rPr>
        <w:t xml:space="preserve"> items</w:t>
      </w:r>
      <w:r>
        <w:rPr>
          <w:szCs w:val="24"/>
        </w:rPr>
        <w:t xml:space="preserve"> (i.e. pieces of text)</w:t>
      </w:r>
      <w:r w:rsidRPr="00FA3EB2">
        <w:rPr>
          <w:szCs w:val="24"/>
        </w:rPr>
        <w:t xml:space="preserve">. </w:t>
      </w:r>
      <w:r w:rsidRPr="00FA3EB2">
        <w:rPr>
          <w:rFonts w:cstheme="minorHAnsi"/>
          <w:szCs w:val="24"/>
        </w:rPr>
        <w:lastRenderedPageBreak/>
        <w:t xml:space="preserve">The application should allow a user to enter multiple </w:t>
      </w:r>
      <w:r>
        <w:rPr>
          <w:rFonts w:cstheme="minorHAnsi"/>
          <w:szCs w:val="24"/>
        </w:rPr>
        <w:t>items</w:t>
      </w:r>
      <w:r w:rsidRPr="00FA3EB2">
        <w:rPr>
          <w:rFonts w:cstheme="minorHAnsi"/>
          <w:szCs w:val="24"/>
        </w:rPr>
        <w:t xml:space="preserve">. Please </w:t>
      </w:r>
      <w:r w:rsidRPr="0048002E">
        <w:rPr>
          <w:rFonts w:cstheme="minorHAnsi"/>
          <w:i/>
          <w:szCs w:val="24"/>
        </w:rPr>
        <w:t xml:space="preserve">check </w:t>
      </w:r>
      <w:r w:rsidRPr="0048002E">
        <w:rPr>
          <w:rFonts w:cstheme="minorHAnsi"/>
          <w:i/>
          <w:szCs w:val="24"/>
        </w:rPr>
        <w:fldChar w:fldCharType="begin"/>
      </w:r>
      <w:r w:rsidRPr="0048002E">
        <w:rPr>
          <w:rFonts w:cstheme="minorHAnsi"/>
          <w:i/>
          <w:szCs w:val="24"/>
        </w:rPr>
        <w:instrText xml:space="preserve"> REF _Ref98422687 \h  \* MERGEFORMAT </w:instrText>
      </w:r>
      <w:r w:rsidRPr="0048002E">
        <w:rPr>
          <w:rFonts w:cstheme="minorHAnsi"/>
          <w:i/>
          <w:szCs w:val="24"/>
        </w:rPr>
      </w:r>
      <w:r w:rsidRPr="0048002E">
        <w:rPr>
          <w:rFonts w:cstheme="minorHAnsi"/>
          <w:i/>
          <w:szCs w:val="24"/>
        </w:rPr>
        <w:fldChar w:fldCharType="separate"/>
      </w:r>
      <w:r w:rsidRPr="0048002E">
        <w:rPr>
          <w:i/>
          <w:szCs w:val="24"/>
        </w:rPr>
        <w:t xml:space="preserve">Table </w:t>
      </w:r>
      <w:r w:rsidRPr="0048002E">
        <w:rPr>
          <w:i/>
          <w:noProof/>
          <w:szCs w:val="24"/>
        </w:rPr>
        <w:t>2</w:t>
      </w:r>
      <w:r w:rsidRPr="0048002E">
        <w:rPr>
          <w:i/>
          <w:szCs w:val="24"/>
        </w:rPr>
        <w:t xml:space="preserve"> Approaches to entering multiple items to check their validity</w:t>
      </w:r>
      <w:r w:rsidRPr="0048002E">
        <w:rPr>
          <w:rFonts w:cstheme="minorHAnsi"/>
          <w:i/>
          <w:szCs w:val="24"/>
        </w:rPr>
        <w:fldChar w:fldCharType="end"/>
      </w:r>
      <w:r w:rsidRPr="00FA3EB2">
        <w:rPr>
          <w:rFonts w:cstheme="minorHAnsi"/>
          <w:szCs w:val="24"/>
        </w:rPr>
        <w:t xml:space="preserve"> for details about the approach you have to implement in order for the application to </w:t>
      </w:r>
      <w:r>
        <w:rPr>
          <w:rFonts w:cstheme="minorHAnsi"/>
          <w:szCs w:val="24"/>
        </w:rPr>
        <w:t>check</w:t>
      </w:r>
      <w:r w:rsidRPr="00FA3EB2">
        <w:rPr>
          <w:rFonts w:cstheme="minorHAnsi"/>
          <w:szCs w:val="24"/>
        </w:rPr>
        <w:t xml:space="preserve"> multiple items. The approach you have to implement has been assigned to you based on the </w:t>
      </w:r>
      <w:r w:rsidRPr="002640EC">
        <w:rPr>
          <w:rFonts w:cstheme="minorHAnsi"/>
          <w:b/>
          <w:szCs w:val="24"/>
          <w:u w:val="single"/>
        </w:rPr>
        <w:t>last digit of your student ID number</w:t>
      </w:r>
      <w:r w:rsidRPr="00FA3EB2">
        <w:rPr>
          <w:rFonts w:cstheme="minorHAnsi"/>
          <w:szCs w:val="24"/>
        </w:rPr>
        <w:t xml:space="preserve">. </w:t>
      </w:r>
      <w:r w:rsidRPr="00FA3EB2">
        <w:rPr>
          <w:szCs w:val="24"/>
        </w:rPr>
        <w:t>The application will display on the screen</w:t>
      </w:r>
      <w:r>
        <w:rPr>
          <w:szCs w:val="24"/>
        </w:rPr>
        <w:t xml:space="preserve"> if the given items are valid or not</w:t>
      </w:r>
      <w:r w:rsidRPr="00FA3EB2">
        <w:rPr>
          <w:szCs w:val="24"/>
        </w:rPr>
        <w:t xml:space="preserve">. In the application class, please add a short comment for each method of the </w:t>
      </w:r>
      <w:r w:rsidR="004C007C">
        <w:rPr>
          <w:i/>
          <w:szCs w:val="24"/>
        </w:rPr>
        <w:t>Ssid</w:t>
      </w:r>
      <w:r>
        <w:rPr>
          <w:i/>
          <w:szCs w:val="24"/>
        </w:rPr>
        <w:t>Checker</w:t>
      </w:r>
      <w:r w:rsidRPr="00FA3EB2">
        <w:rPr>
          <w:szCs w:val="24"/>
        </w:rPr>
        <w:t xml:space="preserve"> class that you use/call in your application to explain why that method is needed.</w:t>
      </w:r>
    </w:p>
    <w:p w14:paraId="4DB27BDF" w14:textId="53F45E49" w:rsidR="00A04513" w:rsidRPr="00A10C41" w:rsidRDefault="00A04513" w:rsidP="00A04513">
      <w:pPr>
        <w:pStyle w:val="ListParagraph"/>
        <w:ind w:left="567"/>
        <w:jc w:val="both"/>
        <w:rPr>
          <w:b/>
          <w:szCs w:val="24"/>
        </w:rPr>
      </w:pPr>
      <w:r w:rsidRPr="00A10C41">
        <w:rPr>
          <w:szCs w:val="24"/>
        </w:rPr>
        <w:t xml:space="preserve">Name the application class </w:t>
      </w:r>
      <w:r w:rsidR="004C007C">
        <w:rPr>
          <w:b/>
          <w:szCs w:val="24"/>
        </w:rPr>
        <w:t>Ssid</w:t>
      </w:r>
      <w:r>
        <w:rPr>
          <w:b/>
          <w:szCs w:val="24"/>
        </w:rPr>
        <w:t>Checker</w:t>
      </w:r>
      <w:r w:rsidRPr="00A10C41">
        <w:rPr>
          <w:b/>
          <w:szCs w:val="24"/>
        </w:rPr>
        <w:t>App.</w:t>
      </w:r>
    </w:p>
    <w:p w14:paraId="30221EDD" w14:textId="605DA974" w:rsidR="00A04513" w:rsidRPr="00761418" w:rsidRDefault="00A04513" w:rsidP="00761418">
      <w:pPr>
        <w:autoSpaceDE w:val="0"/>
        <w:jc w:val="right"/>
        <w:rPr>
          <w:rFonts w:cs="Courier New"/>
          <w:b/>
          <w:szCs w:val="24"/>
          <w:lang w:eastAsia="en-GB"/>
        </w:rPr>
      </w:pPr>
      <w:r>
        <w:rPr>
          <w:rFonts w:cs="Courier New"/>
          <w:b/>
          <w:szCs w:val="24"/>
          <w:lang w:eastAsia="en-GB"/>
        </w:rPr>
        <w:t>(</w:t>
      </w:r>
      <w:r>
        <w:rPr>
          <w:rFonts w:cs="Courier New"/>
          <w:b/>
          <w:szCs w:val="24"/>
          <w:lang w:val="ga-IE" w:eastAsia="en-GB"/>
        </w:rPr>
        <w:t>20</w:t>
      </w:r>
      <w:r>
        <w:rPr>
          <w:rFonts w:cs="Courier New"/>
          <w:b/>
          <w:szCs w:val="24"/>
          <w:lang w:eastAsia="en-GB"/>
        </w:rPr>
        <w:t xml:space="preserve"> marks)</w:t>
      </w:r>
    </w:p>
    <w:p w14:paraId="2806C6D3" w14:textId="77777777" w:rsidR="00A04513" w:rsidRDefault="00A04513" w:rsidP="00A04513">
      <w:pPr>
        <w:pStyle w:val="ListParagraph"/>
        <w:numPr>
          <w:ilvl w:val="0"/>
          <w:numId w:val="3"/>
        </w:numPr>
        <w:jc w:val="both"/>
        <w:rPr>
          <w:rFonts w:cstheme="minorHAnsi"/>
          <w:szCs w:val="24"/>
        </w:rPr>
      </w:pPr>
      <w:r>
        <w:rPr>
          <w:rFonts w:cstheme="minorHAnsi"/>
          <w:b/>
          <w:szCs w:val="24"/>
        </w:rPr>
        <w:t>Approach to entering multiple items to check their validity</w:t>
      </w:r>
      <w:r w:rsidRPr="001F67CB">
        <w:rPr>
          <w:rFonts w:cstheme="minorHAnsi"/>
          <w:szCs w:val="24"/>
        </w:rPr>
        <w:t xml:space="preserve">: </w:t>
      </w:r>
      <w:r w:rsidRPr="00CE100F">
        <w:rPr>
          <w:rFonts w:cstheme="minorHAnsi"/>
          <w:szCs w:val="24"/>
        </w:rPr>
        <w:t xml:space="preserve">Use </w:t>
      </w:r>
      <w:r w:rsidRPr="00CE100F">
        <w:rPr>
          <w:rFonts w:cstheme="minorHAnsi"/>
          <w:i/>
          <w:szCs w:val="24"/>
        </w:rPr>
        <w:fldChar w:fldCharType="begin"/>
      </w:r>
      <w:r w:rsidRPr="00CE100F">
        <w:rPr>
          <w:rFonts w:cstheme="minorHAnsi"/>
          <w:i/>
          <w:szCs w:val="24"/>
        </w:rPr>
        <w:instrText xml:space="preserve"> REF _Ref98422687 \h  \* MERGEFORMAT </w:instrText>
      </w:r>
      <w:r w:rsidRPr="00CE100F">
        <w:rPr>
          <w:rFonts w:cstheme="minorHAnsi"/>
          <w:i/>
          <w:szCs w:val="24"/>
        </w:rPr>
      </w:r>
      <w:r w:rsidRPr="00CE100F">
        <w:rPr>
          <w:rFonts w:cstheme="minorHAnsi"/>
          <w:i/>
          <w:szCs w:val="24"/>
        </w:rPr>
        <w:fldChar w:fldCharType="separate"/>
      </w:r>
      <w:r w:rsidRPr="00CE100F">
        <w:rPr>
          <w:i/>
          <w:szCs w:val="24"/>
        </w:rPr>
        <w:t xml:space="preserve">Table </w:t>
      </w:r>
      <w:r w:rsidRPr="00CE100F">
        <w:rPr>
          <w:i/>
          <w:noProof/>
          <w:szCs w:val="24"/>
        </w:rPr>
        <w:t>2</w:t>
      </w:r>
      <w:r w:rsidRPr="00CE100F">
        <w:rPr>
          <w:i/>
          <w:szCs w:val="24"/>
        </w:rPr>
        <w:t xml:space="preserve"> Approaches to entering multiple items to check their validity</w:t>
      </w:r>
      <w:r w:rsidRPr="00CE100F">
        <w:rPr>
          <w:rFonts w:cstheme="minorHAnsi"/>
          <w:i/>
          <w:szCs w:val="24"/>
        </w:rPr>
        <w:fldChar w:fldCharType="end"/>
      </w:r>
      <w:r>
        <w:rPr>
          <w:rFonts w:cstheme="minorHAnsi"/>
          <w:i/>
          <w:szCs w:val="24"/>
        </w:rPr>
        <w:t xml:space="preserve">, </w:t>
      </w:r>
      <w:r w:rsidRPr="00CE100F">
        <w:rPr>
          <w:rFonts w:cstheme="minorHAnsi"/>
          <w:szCs w:val="24"/>
        </w:rPr>
        <w:t xml:space="preserve">and </w:t>
      </w:r>
      <w:r w:rsidRPr="00CE100F">
        <w:rPr>
          <w:rFonts w:cstheme="minorHAnsi"/>
          <w:color w:val="1E1E1E"/>
          <w:szCs w:val="24"/>
          <w:lang w:val="en-GB"/>
        </w:rPr>
        <w:t>b</w:t>
      </w:r>
      <w:r w:rsidRPr="00CE100F">
        <w:rPr>
          <w:rFonts w:cstheme="minorHAnsi"/>
          <w:szCs w:val="24"/>
        </w:rPr>
        <w:t>ased on</w:t>
      </w:r>
      <w:r w:rsidRPr="001F67CB">
        <w:rPr>
          <w:rFonts w:cstheme="minorHAnsi"/>
          <w:szCs w:val="24"/>
        </w:rPr>
        <w:t xml:space="preserve"> the </w:t>
      </w:r>
      <w:r w:rsidRPr="001F67CB">
        <w:rPr>
          <w:rFonts w:cstheme="minorHAnsi"/>
          <w:b/>
          <w:szCs w:val="24"/>
          <w:u w:val="single"/>
        </w:rPr>
        <w:t>last digit of your student ID</w:t>
      </w:r>
      <w:r w:rsidRPr="001F67CB">
        <w:rPr>
          <w:rFonts w:cstheme="minorHAnsi"/>
          <w:szCs w:val="24"/>
        </w:rPr>
        <w:t xml:space="preserve"> find the approach you have to implement in your </w:t>
      </w:r>
      <w:r>
        <w:rPr>
          <w:rFonts w:cstheme="minorHAnsi"/>
          <w:szCs w:val="24"/>
        </w:rPr>
        <w:t>application</w:t>
      </w:r>
      <w:r w:rsidRPr="001F67CB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</w:p>
    <w:p w14:paraId="27064B85" w14:textId="7DA7C462" w:rsidR="00A04513" w:rsidRDefault="00A04513" w:rsidP="00A04513">
      <w:pPr>
        <w:pStyle w:val="ListParagraph"/>
        <w:ind w:left="360"/>
        <w:jc w:val="both"/>
        <w:rPr>
          <w:rFonts w:cstheme="minorHAnsi"/>
          <w:szCs w:val="24"/>
          <w:lang w:eastAsia="en-IE"/>
        </w:rPr>
      </w:pPr>
      <w:r w:rsidRPr="00755B1A">
        <w:rPr>
          <w:rFonts w:cstheme="minorHAnsi"/>
          <w:b/>
          <w:szCs w:val="24"/>
          <w:u w:val="single"/>
          <w:lang w:eastAsia="en-IE"/>
        </w:rPr>
        <w:t>IMPORTANT</w:t>
      </w:r>
      <w:r w:rsidRPr="00755B1A">
        <w:rPr>
          <w:rFonts w:cstheme="minorHAnsi"/>
          <w:b/>
          <w:szCs w:val="24"/>
          <w:lang w:eastAsia="en-IE"/>
        </w:rPr>
        <w:t>: This is a submission requirement.</w:t>
      </w:r>
      <w:r w:rsidRPr="00755B1A">
        <w:rPr>
          <w:rFonts w:cstheme="minorHAnsi"/>
          <w:szCs w:val="24"/>
          <w:lang w:eastAsia="en-IE"/>
        </w:rPr>
        <w:t xml:space="preserve"> If the incorrect </w:t>
      </w:r>
      <w:r>
        <w:rPr>
          <w:rFonts w:cstheme="minorHAnsi"/>
          <w:szCs w:val="24"/>
          <w:lang w:eastAsia="en-IE"/>
        </w:rPr>
        <w:t>approach is</w:t>
      </w:r>
      <w:r w:rsidRPr="00755B1A">
        <w:rPr>
          <w:rFonts w:cstheme="minorHAnsi"/>
          <w:szCs w:val="24"/>
          <w:lang w:eastAsia="en-IE"/>
        </w:rPr>
        <w:t xml:space="preserve"> implemented, no marks will be provided for that functionality.</w:t>
      </w:r>
    </w:p>
    <w:p w14:paraId="2825E109" w14:textId="77777777" w:rsidR="00C73AD7" w:rsidRPr="00794133" w:rsidRDefault="00C73AD7" w:rsidP="00A04513">
      <w:pPr>
        <w:pStyle w:val="ListParagraph"/>
        <w:ind w:left="360"/>
        <w:jc w:val="both"/>
        <w:rPr>
          <w:rFonts w:cstheme="minorHAnsi"/>
          <w:szCs w:val="24"/>
        </w:rPr>
      </w:pPr>
    </w:p>
    <w:p w14:paraId="378BF001" w14:textId="77777777" w:rsidR="00A04513" w:rsidRPr="00463829" w:rsidRDefault="00A04513" w:rsidP="00DA6FB5">
      <w:pPr>
        <w:pStyle w:val="Caption"/>
        <w:spacing w:after="0"/>
        <w:jc w:val="center"/>
        <w:rPr>
          <w:rFonts w:ascii="Arial Narrow" w:hAnsi="Arial Narrow" w:cstheme="minorHAnsi"/>
          <w:b/>
          <w:sz w:val="24"/>
          <w:szCs w:val="24"/>
        </w:rPr>
      </w:pPr>
    </w:p>
    <w:p w14:paraId="0E83232B" w14:textId="77777777" w:rsidR="00A04513" w:rsidRPr="0048002E" w:rsidRDefault="00A04513" w:rsidP="00DA6FB5">
      <w:pPr>
        <w:pStyle w:val="Caption"/>
        <w:spacing w:after="0"/>
        <w:jc w:val="center"/>
        <w:rPr>
          <w:rFonts w:ascii="Arial Narrow" w:hAnsi="Arial Narrow"/>
          <w:sz w:val="22"/>
          <w:szCs w:val="22"/>
        </w:rPr>
      </w:pPr>
      <w:bookmarkStart w:id="4" w:name="_Ref98422687"/>
      <w:r w:rsidRPr="0048002E">
        <w:rPr>
          <w:rFonts w:ascii="Arial Narrow" w:hAnsi="Arial Narrow"/>
          <w:sz w:val="22"/>
          <w:szCs w:val="22"/>
        </w:rPr>
        <w:t xml:space="preserve">Table </w:t>
      </w:r>
      <w:r w:rsidRPr="0048002E">
        <w:rPr>
          <w:rFonts w:ascii="Arial Narrow" w:hAnsi="Arial Narrow"/>
          <w:sz w:val="22"/>
          <w:szCs w:val="22"/>
        </w:rPr>
        <w:fldChar w:fldCharType="begin"/>
      </w:r>
      <w:r w:rsidRPr="0048002E">
        <w:rPr>
          <w:rFonts w:ascii="Arial Narrow" w:hAnsi="Arial Narrow"/>
          <w:sz w:val="22"/>
          <w:szCs w:val="22"/>
        </w:rPr>
        <w:instrText xml:space="preserve"> SEQ Table \* ARABIC </w:instrText>
      </w:r>
      <w:r w:rsidRPr="0048002E">
        <w:rPr>
          <w:rFonts w:ascii="Arial Narrow" w:hAnsi="Arial Narrow"/>
          <w:sz w:val="22"/>
          <w:szCs w:val="22"/>
        </w:rPr>
        <w:fldChar w:fldCharType="separate"/>
      </w:r>
      <w:r w:rsidRPr="0048002E">
        <w:rPr>
          <w:rFonts w:ascii="Arial Narrow" w:hAnsi="Arial Narrow"/>
          <w:noProof/>
          <w:sz w:val="22"/>
          <w:szCs w:val="22"/>
        </w:rPr>
        <w:t>2</w:t>
      </w:r>
      <w:r w:rsidRPr="0048002E">
        <w:rPr>
          <w:rFonts w:ascii="Arial Narrow" w:hAnsi="Arial Narrow"/>
          <w:sz w:val="22"/>
          <w:szCs w:val="22"/>
        </w:rPr>
        <w:fldChar w:fldCharType="end"/>
      </w:r>
      <w:r w:rsidRPr="0048002E">
        <w:rPr>
          <w:rFonts w:ascii="Arial Narrow" w:hAnsi="Arial Narrow"/>
          <w:sz w:val="22"/>
          <w:szCs w:val="22"/>
        </w:rPr>
        <w:t xml:space="preserve"> Approaches to entering multiple items to check their validity</w:t>
      </w:r>
      <w:bookmarkEnd w:id="4"/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1701"/>
        <w:gridCol w:w="1559"/>
        <w:gridCol w:w="5382"/>
      </w:tblGrid>
      <w:tr w:rsidR="00A04513" w:rsidRPr="001F67CB" w14:paraId="410132F2" w14:textId="77777777" w:rsidTr="00585EAD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57E8E310" w14:textId="77777777" w:rsidR="00A04513" w:rsidRPr="001F67CB" w:rsidRDefault="00A04513" w:rsidP="00585EAD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2104A9">
              <w:rPr>
                <w:rFonts w:cstheme="minorHAnsi"/>
                <w:b/>
                <w:szCs w:val="24"/>
                <w:u w:val="single"/>
              </w:rPr>
              <w:t>Last digit</w:t>
            </w:r>
            <w:r w:rsidRPr="001F67CB">
              <w:rPr>
                <w:rFonts w:cstheme="minorHAnsi"/>
                <w:b/>
                <w:szCs w:val="24"/>
              </w:rPr>
              <w:t xml:space="preserve"> of your student 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5BD0BB" w14:textId="77777777" w:rsidR="00A04513" w:rsidRPr="001F67CB" w:rsidRDefault="00A04513" w:rsidP="00585EAD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1F67CB">
              <w:rPr>
                <w:rFonts w:cstheme="minorHAnsi"/>
                <w:b/>
                <w:szCs w:val="24"/>
              </w:rPr>
              <w:t>Approach ID</w:t>
            </w:r>
          </w:p>
        </w:tc>
        <w:tc>
          <w:tcPr>
            <w:tcW w:w="5382" w:type="dxa"/>
            <w:shd w:val="clear" w:color="auto" w:fill="D9D9D9" w:themeFill="background1" w:themeFillShade="D9"/>
          </w:tcPr>
          <w:p w14:paraId="09634957" w14:textId="77777777" w:rsidR="00A04513" w:rsidRPr="001F67CB" w:rsidRDefault="00A04513" w:rsidP="00585EAD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Approaches to entering multiple items to check their validity</w:t>
            </w:r>
            <w:r>
              <w:rPr>
                <w:rStyle w:val="FootnoteReference"/>
                <w:rFonts w:cstheme="minorHAnsi"/>
                <w:b/>
                <w:szCs w:val="24"/>
              </w:rPr>
              <w:footnoteReference w:id="2"/>
            </w:r>
            <w:r>
              <w:rPr>
                <w:rFonts w:cstheme="minorHAnsi"/>
                <w:b/>
                <w:szCs w:val="24"/>
              </w:rPr>
              <w:t xml:space="preserve"> (MIA)</w:t>
            </w:r>
          </w:p>
        </w:tc>
      </w:tr>
      <w:tr w:rsidR="00A04513" w:rsidRPr="001F67CB" w14:paraId="29CB47FA" w14:textId="77777777" w:rsidTr="00585EAD">
        <w:trPr>
          <w:jc w:val="center"/>
        </w:trPr>
        <w:tc>
          <w:tcPr>
            <w:tcW w:w="1701" w:type="dxa"/>
          </w:tcPr>
          <w:p w14:paraId="660C4B6C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 w:rsidRPr="00C734E3">
              <w:rPr>
                <w:rFonts w:cstheme="minorHAnsi"/>
                <w:b/>
                <w:szCs w:val="24"/>
              </w:rPr>
              <w:t>0</w:t>
            </w:r>
            <w:r w:rsidRPr="001F67CB">
              <w:rPr>
                <w:rFonts w:cstheme="minorHAnsi"/>
                <w:szCs w:val="24"/>
              </w:rPr>
              <w:t xml:space="preserve">   </w:t>
            </w:r>
            <w:r>
              <w:rPr>
                <w:rFonts w:cstheme="minorHAnsi"/>
                <w:szCs w:val="24"/>
              </w:rPr>
              <w:t xml:space="preserve">   OR</w:t>
            </w:r>
          </w:p>
          <w:p w14:paraId="00B66274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b/>
                <w:szCs w:val="24"/>
              </w:rPr>
              <w:t>1</w:t>
            </w:r>
            <w:r w:rsidRPr="001F67CB">
              <w:rPr>
                <w:rFonts w:cstheme="minorHAnsi"/>
                <w:szCs w:val="24"/>
              </w:rPr>
              <w:t xml:space="preserve">   </w:t>
            </w:r>
            <w:r>
              <w:rPr>
                <w:rFonts w:cstheme="minorHAnsi"/>
                <w:szCs w:val="24"/>
              </w:rPr>
              <w:t xml:space="preserve">   OR</w:t>
            </w:r>
          </w:p>
          <w:p w14:paraId="6FEBA50D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b/>
                <w:szCs w:val="24"/>
              </w:rPr>
              <w:t>2</w:t>
            </w:r>
            <w:r w:rsidRPr="001F67CB">
              <w:rPr>
                <w:rFonts w:cstheme="minorHAnsi"/>
                <w:szCs w:val="24"/>
              </w:rPr>
              <w:t xml:space="preserve">   </w:t>
            </w:r>
            <w:r>
              <w:rPr>
                <w:rFonts w:cstheme="minorHAnsi"/>
                <w:szCs w:val="24"/>
              </w:rPr>
              <w:t xml:space="preserve">   OR</w:t>
            </w:r>
          </w:p>
          <w:p w14:paraId="3E27C44F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b/>
                <w:szCs w:val="24"/>
              </w:rPr>
              <w:t>3</w:t>
            </w:r>
            <w:r w:rsidRPr="001F67CB">
              <w:rPr>
                <w:rFonts w:cstheme="minorHAnsi"/>
                <w:szCs w:val="24"/>
              </w:rPr>
              <w:t xml:space="preserve">  </w:t>
            </w:r>
            <w:r>
              <w:rPr>
                <w:rFonts w:cstheme="minorHAnsi"/>
                <w:szCs w:val="24"/>
              </w:rPr>
              <w:t xml:space="preserve">   </w:t>
            </w:r>
            <w:r w:rsidRPr="001F67CB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OR</w:t>
            </w:r>
          </w:p>
          <w:p w14:paraId="16A2CEF6" w14:textId="77777777" w:rsidR="00A04513" w:rsidRPr="00C734E3" w:rsidRDefault="00A04513" w:rsidP="00585EAD">
            <w:pPr>
              <w:pStyle w:val="ListParagraph"/>
              <w:ind w:left="0"/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4</w:t>
            </w:r>
          </w:p>
        </w:tc>
        <w:tc>
          <w:tcPr>
            <w:tcW w:w="1559" w:type="dxa"/>
          </w:tcPr>
          <w:p w14:paraId="7EEA790C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MIA</w:t>
            </w:r>
            <w:r w:rsidRPr="001F67CB">
              <w:rPr>
                <w:rFonts w:cstheme="minorHAnsi"/>
                <w:szCs w:val="24"/>
              </w:rPr>
              <w:t>1</w:t>
            </w:r>
          </w:p>
        </w:tc>
        <w:tc>
          <w:tcPr>
            <w:tcW w:w="5382" w:type="dxa"/>
          </w:tcPr>
          <w:p w14:paraId="0432BEB8" w14:textId="6371D78A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Ask the user to provide an item, and after the validity of the item is checked and the result displayed on the screen, ask the user if</w:t>
            </w:r>
            <w:r w:rsidRPr="001F67CB">
              <w:rPr>
                <w:rFonts w:cstheme="minorHAnsi"/>
                <w:szCs w:val="24"/>
              </w:rPr>
              <w:t xml:space="preserve"> they would like to </w:t>
            </w:r>
            <w:r>
              <w:rPr>
                <w:rFonts w:cstheme="minorHAnsi"/>
                <w:szCs w:val="24"/>
              </w:rPr>
              <w:t>check</w:t>
            </w:r>
            <w:r w:rsidRPr="001F67CB">
              <w:rPr>
                <w:rFonts w:cstheme="minorHAnsi"/>
                <w:szCs w:val="24"/>
              </w:rPr>
              <w:t xml:space="preserve"> another</w:t>
            </w:r>
            <w:r>
              <w:rPr>
                <w:rFonts w:cstheme="minorHAnsi"/>
                <w:szCs w:val="24"/>
              </w:rPr>
              <w:t xml:space="preserve"> item.</w:t>
            </w:r>
            <w:r w:rsidRPr="001F67CB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As long as the user enters “yes” the application should work as described in the previous sentence. Wh</w:t>
            </w:r>
            <w:r w:rsidR="00F4295D">
              <w:rPr>
                <w:rFonts w:cstheme="minorHAnsi"/>
                <w:szCs w:val="24"/>
              </w:rPr>
              <w:t>en the user enters anything other</w:t>
            </w:r>
            <w:r>
              <w:rPr>
                <w:rFonts w:cstheme="minorHAnsi"/>
                <w:szCs w:val="24"/>
              </w:rPr>
              <w:t xml:space="preserve"> than “yes”, no other items are checked.</w:t>
            </w:r>
          </w:p>
        </w:tc>
      </w:tr>
      <w:tr w:rsidR="00A04513" w:rsidRPr="001F67CB" w14:paraId="6E0630EC" w14:textId="77777777" w:rsidTr="00585EAD">
        <w:trPr>
          <w:jc w:val="center"/>
        </w:trPr>
        <w:tc>
          <w:tcPr>
            <w:tcW w:w="1701" w:type="dxa"/>
          </w:tcPr>
          <w:p w14:paraId="7694FEF5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b/>
                <w:szCs w:val="24"/>
              </w:rPr>
              <w:t>5</w:t>
            </w:r>
            <w:r w:rsidRPr="001F67CB">
              <w:rPr>
                <w:rFonts w:cstheme="minorHAnsi"/>
                <w:szCs w:val="24"/>
              </w:rPr>
              <w:t xml:space="preserve">   </w:t>
            </w:r>
            <w:r>
              <w:rPr>
                <w:rFonts w:cstheme="minorHAnsi"/>
                <w:szCs w:val="24"/>
              </w:rPr>
              <w:t xml:space="preserve">   OR</w:t>
            </w:r>
          </w:p>
          <w:p w14:paraId="4D060599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b/>
                <w:szCs w:val="24"/>
              </w:rPr>
              <w:t>6</w:t>
            </w:r>
            <w:r w:rsidRPr="001F67CB">
              <w:rPr>
                <w:rFonts w:cstheme="minorHAnsi"/>
                <w:szCs w:val="24"/>
              </w:rPr>
              <w:t xml:space="preserve">   </w:t>
            </w:r>
            <w:r>
              <w:rPr>
                <w:rFonts w:cstheme="minorHAnsi"/>
                <w:szCs w:val="24"/>
              </w:rPr>
              <w:t xml:space="preserve">   OR</w:t>
            </w:r>
          </w:p>
          <w:p w14:paraId="7B119D83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b/>
                <w:szCs w:val="24"/>
              </w:rPr>
              <w:t>7</w:t>
            </w:r>
            <w:r w:rsidRPr="001F67CB">
              <w:rPr>
                <w:rFonts w:cstheme="minorHAnsi"/>
                <w:szCs w:val="24"/>
              </w:rPr>
              <w:t xml:space="preserve">   </w:t>
            </w:r>
            <w:r>
              <w:rPr>
                <w:rFonts w:cstheme="minorHAnsi"/>
                <w:szCs w:val="24"/>
              </w:rPr>
              <w:t xml:space="preserve">   OR</w:t>
            </w:r>
          </w:p>
          <w:p w14:paraId="6DD4B01C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b/>
                <w:szCs w:val="24"/>
              </w:rPr>
              <w:t>8</w:t>
            </w:r>
            <w:r w:rsidRPr="001F67CB">
              <w:rPr>
                <w:rFonts w:cstheme="minorHAnsi"/>
                <w:szCs w:val="24"/>
              </w:rPr>
              <w:t xml:space="preserve">   </w:t>
            </w:r>
            <w:r>
              <w:rPr>
                <w:rFonts w:cstheme="minorHAnsi"/>
                <w:szCs w:val="24"/>
              </w:rPr>
              <w:t xml:space="preserve">   OR</w:t>
            </w:r>
          </w:p>
          <w:p w14:paraId="13751664" w14:textId="77777777" w:rsidR="00A04513" w:rsidRPr="00C734E3" w:rsidRDefault="00A04513" w:rsidP="00585EAD">
            <w:pPr>
              <w:pStyle w:val="ListParagraph"/>
              <w:ind w:left="0"/>
              <w:jc w:val="both"/>
              <w:rPr>
                <w:rFonts w:cstheme="minorHAnsi"/>
                <w:b/>
                <w:szCs w:val="24"/>
              </w:rPr>
            </w:pPr>
            <w:r w:rsidRPr="00C734E3">
              <w:rPr>
                <w:rFonts w:cstheme="minorHAnsi"/>
                <w:b/>
                <w:szCs w:val="24"/>
              </w:rPr>
              <w:t>9</w:t>
            </w:r>
          </w:p>
        </w:tc>
        <w:tc>
          <w:tcPr>
            <w:tcW w:w="1559" w:type="dxa"/>
          </w:tcPr>
          <w:p w14:paraId="0DE8A351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MIA</w:t>
            </w:r>
            <w:r w:rsidRPr="001F67CB">
              <w:rPr>
                <w:rFonts w:cstheme="minorHAnsi"/>
                <w:szCs w:val="24"/>
              </w:rPr>
              <w:t>2</w:t>
            </w:r>
          </w:p>
        </w:tc>
        <w:tc>
          <w:tcPr>
            <w:tcW w:w="5382" w:type="dxa"/>
          </w:tcPr>
          <w:p w14:paraId="30CE1B9D" w14:textId="77777777" w:rsidR="00A04513" w:rsidRPr="001F67CB" w:rsidRDefault="00A04513" w:rsidP="00585EAD">
            <w:pPr>
              <w:pStyle w:val="ListParagraph"/>
              <w:ind w:left="0"/>
              <w:jc w:val="both"/>
              <w:rPr>
                <w:rFonts w:cstheme="minorHAnsi"/>
                <w:szCs w:val="24"/>
              </w:rPr>
            </w:pPr>
            <w:r w:rsidRPr="001F67CB">
              <w:rPr>
                <w:rFonts w:cstheme="minorHAnsi"/>
                <w:szCs w:val="24"/>
              </w:rPr>
              <w:t xml:space="preserve">Ask the </w:t>
            </w:r>
            <w:r>
              <w:rPr>
                <w:rFonts w:cstheme="minorHAnsi"/>
                <w:szCs w:val="24"/>
              </w:rPr>
              <w:t>user</w:t>
            </w:r>
            <w:r w:rsidRPr="001F67CB">
              <w:rPr>
                <w:rFonts w:cstheme="minorHAnsi"/>
                <w:szCs w:val="24"/>
              </w:rPr>
              <w:t xml:space="preserve"> at the beginning</w:t>
            </w:r>
            <w:r>
              <w:rPr>
                <w:rFonts w:cstheme="minorHAnsi"/>
                <w:szCs w:val="24"/>
              </w:rPr>
              <w:t xml:space="preserve"> of the application how many items</w:t>
            </w:r>
            <w:r w:rsidRPr="001F67CB">
              <w:rPr>
                <w:rFonts w:cstheme="minorHAnsi"/>
                <w:szCs w:val="24"/>
              </w:rPr>
              <w:t xml:space="preserve"> they would like to </w:t>
            </w:r>
            <w:r>
              <w:rPr>
                <w:rFonts w:cstheme="minorHAnsi"/>
                <w:szCs w:val="24"/>
              </w:rPr>
              <w:t>check</w:t>
            </w:r>
            <w:r w:rsidRPr="001F67CB">
              <w:rPr>
                <w:rFonts w:cstheme="minorHAnsi"/>
                <w:szCs w:val="24"/>
              </w:rPr>
              <w:t xml:space="preserve">, and </w:t>
            </w:r>
            <w:r>
              <w:rPr>
                <w:rFonts w:cstheme="minorHAnsi"/>
                <w:szCs w:val="24"/>
              </w:rPr>
              <w:t>ensure that the application enables the user to provide that amount of items and for each item check its validity.</w:t>
            </w:r>
          </w:p>
        </w:tc>
      </w:tr>
    </w:tbl>
    <w:p w14:paraId="7E8FB43C" w14:textId="77777777" w:rsidR="00A04513" w:rsidRPr="00CD3218" w:rsidRDefault="00A04513" w:rsidP="00A04513">
      <w:pPr>
        <w:ind w:left="360"/>
        <w:jc w:val="both"/>
        <w:rPr>
          <w:szCs w:val="24"/>
        </w:rPr>
      </w:pPr>
      <w:r w:rsidRPr="00CD3218">
        <w:rPr>
          <w:rFonts w:cstheme="minorHAnsi"/>
          <w:szCs w:val="24"/>
        </w:rPr>
        <w:t>Example: A student with the student ID = 2198765</w:t>
      </w:r>
      <w:r w:rsidRPr="00CD3218">
        <w:rPr>
          <w:rFonts w:cstheme="minorHAnsi"/>
          <w:b/>
          <w:sz w:val="32"/>
          <w:szCs w:val="32"/>
          <w:u w:val="single"/>
        </w:rPr>
        <w:t>4</w:t>
      </w:r>
      <w:r w:rsidRPr="00CD3218">
        <w:rPr>
          <w:rFonts w:cstheme="minorHAnsi"/>
          <w:szCs w:val="24"/>
        </w:rPr>
        <w:t xml:space="preserve"> would implement the approach corresponding to </w:t>
      </w:r>
      <w:r>
        <w:rPr>
          <w:rFonts w:cstheme="minorHAnsi"/>
          <w:i/>
          <w:szCs w:val="24"/>
        </w:rPr>
        <w:t>MI</w:t>
      </w:r>
      <w:r w:rsidRPr="00CD3218">
        <w:rPr>
          <w:rFonts w:cstheme="minorHAnsi"/>
          <w:i/>
          <w:szCs w:val="24"/>
        </w:rPr>
        <w:t>A1</w:t>
      </w:r>
      <w:r w:rsidRPr="00CD3218">
        <w:rPr>
          <w:rFonts w:cstheme="minorHAnsi"/>
          <w:szCs w:val="24"/>
        </w:rPr>
        <w:t xml:space="preserve"> (because the last digit of that student ID is </w:t>
      </w:r>
      <w:r w:rsidRPr="00CD3218">
        <w:rPr>
          <w:rFonts w:cstheme="minorHAnsi"/>
          <w:b/>
          <w:szCs w:val="24"/>
          <w:u w:val="single"/>
        </w:rPr>
        <w:t>4</w:t>
      </w:r>
      <w:r w:rsidRPr="00CD3218">
        <w:rPr>
          <w:rFonts w:cstheme="minorHAnsi"/>
          <w:szCs w:val="24"/>
          <w:u w:val="single"/>
        </w:rPr>
        <w:t>)</w:t>
      </w:r>
      <w:r w:rsidRPr="00CD3218">
        <w:rPr>
          <w:rFonts w:cstheme="minorHAnsi"/>
          <w:szCs w:val="24"/>
        </w:rPr>
        <w:t>.</w:t>
      </w:r>
    </w:p>
    <w:p w14:paraId="6A024E37" w14:textId="77777777" w:rsidR="00A04513" w:rsidRDefault="00A04513" w:rsidP="00A04513">
      <w:pPr>
        <w:ind w:left="426"/>
        <w:jc w:val="both"/>
        <w:rPr>
          <w:rFonts w:cstheme="minorHAnsi"/>
          <w:szCs w:val="24"/>
        </w:rPr>
      </w:pPr>
    </w:p>
    <w:p w14:paraId="757F8DE3" w14:textId="4148C3EB" w:rsidR="00A04513" w:rsidRDefault="00A04513" w:rsidP="00A04513">
      <w:pPr>
        <w:pStyle w:val="ListParagraph"/>
        <w:ind w:left="360"/>
        <w:jc w:val="both"/>
        <w:rPr>
          <w:rFonts w:cstheme="minorHAnsi"/>
          <w:szCs w:val="24"/>
        </w:rPr>
      </w:pPr>
    </w:p>
    <w:p w14:paraId="7EDC4A0F" w14:textId="12D59EA9" w:rsidR="00761418" w:rsidRDefault="00761418" w:rsidP="00A04513">
      <w:pPr>
        <w:pStyle w:val="ListParagraph"/>
        <w:ind w:left="360"/>
        <w:jc w:val="both"/>
        <w:rPr>
          <w:rFonts w:cstheme="minorHAnsi"/>
          <w:szCs w:val="24"/>
        </w:rPr>
      </w:pPr>
    </w:p>
    <w:p w14:paraId="1184775F" w14:textId="2F518B59" w:rsidR="00761418" w:rsidRDefault="00761418" w:rsidP="00A04513">
      <w:pPr>
        <w:pStyle w:val="ListParagraph"/>
        <w:ind w:left="360"/>
        <w:jc w:val="both"/>
        <w:rPr>
          <w:rFonts w:cstheme="minorHAnsi"/>
          <w:szCs w:val="24"/>
        </w:rPr>
      </w:pPr>
    </w:p>
    <w:p w14:paraId="665BA0C8" w14:textId="77777777" w:rsidR="00C73AD7" w:rsidRDefault="00C73AD7" w:rsidP="00A04513">
      <w:pPr>
        <w:pStyle w:val="ListParagraph"/>
        <w:ind w:left="360"/>
        <w:jc w:val="both"/>
        <w:rPr>
          <w:rFonts w:cstheme="minorHAnsi"/>
          <w:szCs w:val="24"/>
        </w:rPr>
      </w:pPr>
    </w:p>
    <w:p w14:paraId="45F96493" w14:textId="77777777" w:rsidR="00DA6FB5" w:rsidRPr="004B72E5" w:rsidRDefault="00DA6FB5" w:rsidP="00A04513">
      <w:pPr>
        <w:pStyle w:val="ListParagraph"/>
        <w:ind w:left="360"/>
        <w:jc w:val="both"/>
        <w:rPr>
          <w:rFonts w:cstheme="minorHAnsi"/>
          <w:szCs w:val="24"/>
        </w:rPr>
      </w:pPr>
    </w:p>
    <w:p w14:paraId="39732B9C" w14:textId="77777777" w:rsidR="00A04513" w:rsidRPr="00801CE3" w:rsidRDefault="00A04513" w:rsidP="00A04513">
      <w:pPr>
        <w:pStyle w:val="ListParagraph"/>
        <w:numPr>
          <w:ilvl w:val="0"/>
          <w:numId w:val="9"/>
        </w:numPr>
        <w:jc w:val="both"/>
        <w:rPr>
          <w:rFonts w:cstheme="minorHAnsi"/>
          <w:b/>
          <w:szCs w:val="24"/>
        </w:rPr>
      </w:pPr>
      <w:r>
        <w:rPr>
          <w:rFonts w:eastAsiaTheme="majorEastAsia" w:cstheme="majorBidi"/>
          <w:szCs w:val="24"/>
        </w:rPr>
        <w:t>Develop further the application as follows:</w:t>
      </w:r>
    </w:p>
    <w:p w14:paraId="125CDA1D" w14:textId="77777777" w:rsidR="00A04513" w:rsidRPr="00801CE3" w:rsidRDefault="00A04513" w:rsidP="00A04513">
      <w:pPr>
        <w:pStyle w:val="ListParagraph"/>
        <w:ind w:left="360"/>
        <w:jc w:val="both"/>
        <w:rPr>
          <w:rFonts w:cstheme="minorHAnsi"/>
          <w:b/>
          <w:szCs w:val="24"/>
        </w:rPr>
      </w:pPr>
    </w:p>
    <w:p w14:paraId="17415ADB" w14:textId="023F0CD9" w:rsidR="00A04513" w:rsidRPr="003914FF" w:rsidRDefault="00A04513" w:rsidP="003914FF">
      <w:pPr>
        <w:pStyle w:val="ListParagraph"/>
        <w:numPr>
          <w:ilvl w:val="0"/>
          <w:numId w:val="22"/>
        </w:numPr>
        <w:ind w:left="567"/>
        <w:jc w:val="both"/>
        <w:rPr>
          <w:szCs w:val="24"/>
        </w:rPr>
      </w:pPr>
      <w:r>
        <w:rPr>
          <w:rFonts w:cstheme="minorHAnsi"/>
          <w:szCs w:val="24"/>
        </w:rPr>
        <w:t xml:space="preserve">First, </w:t>
      </w:r>
      <w:r>
        <w:rPr>
          <w:szCs w:val="24"/>
        </w:rPr>
        <w:t>implement in the</w:t>
      </w:r>
      <w:r w:rsidRPr="00865340">
        <w:rPr>
          <w:szCs w:val="24"/>
        </w:rPr>
        <w:t xml:space="preserve"> instantiable class </w:t>
      </w:r>
      <w:r w:rsidR="00585EAD">
        <w:rPr>
          <w:i/>
          <w:szCs w:val="24"/>
        </w:rPr>
        <w:t>Ssid</w:t>
      </w:r>
      <w:r>
        <w:rPr>
          <w:i/>
          <w:szCs w:val="24"/>
        </w:rPr>
        <w:t>Checker</w:t>
      </w:r>
      <w:r w:rsidRPr="00865340">
        <w:rPr>
          <w:szCs w:val="24"/>
        </w:rPr>
        <w:t xml:space="preserve"> (the instantiable class previously developed at </w:t>
      </w:r>
      <w:r w:rsidRPr="008526AD">
        <w:rPr>
          <w:szCs w:val="24"/>
        </w:rPr>
        <w:t>Question 1. a.)</w:t>
      </w:r>
      <w:r w:rsidRPr="003C75AB">
        <w:rPr>
          <w:b/>
          <w:szCs w:val="24"/>
        </w:rPr>
        <w:t xml:space="preserve"> another </w:t>
      </w:r>
      <w:r w:rsidR="00F4295D">
        <w:rPr>
          <w:b/>
          <w:szCs w:val="24"/>
        </w:rPr>
        <w:t xml:space="preserve">compute </w:t>
      </w:r>
      <w:r w:rsidRPr="003C75AB">
        <w:rPr>
          <w:b/>
          <w:szCs w:val="24"/>
        </w:rPr>
        <w:t>method</w:t>
      </w:r>
      <w:r>
        <w:rPr>
          <w:szCs w:val="24"/>
        </w:rPr>
        <w:t xml:space="preserve"> </w:t>
      </w:r>
      <w:r w:rsidRPr="00865340">
        <w:rPr>
          <w:szCs w:val="24"/>
        </w:rPr>
        <w:t>which takes parameter</w:t>
      </w:r>
      <w:r w:rsidR="00585EAD">
        <w:rPr>
          <w:szCs w:val="24"/>
        </w:rPr>
        <w:t>s</w:t>
      </w:r>
      <w:r w:rsidR="003914FF">
        <w:rPr>
          <w:szCs w:val="24"/>
        </w:rPr>
        <w:t xml:space="preserve"> </w:t>
      </w:r>
      <w:r w:rsidR="00585EAD" w:rsidRPr="003914FF">
        <w:rPr>
          <w:szCs w:val="24"/>
        </w:rPr>
        <w:t xml:space="preserve">(i) the number of passwords to be generated, and (ii) The Personal Public Services Number (PPSN) </w:t>
      </w:r>
      <w:r w:rsidR="00E453A3" w:rsidRPr="003914FF">
        <w:rPr>
          <w:szCs w:val="24"/>
        </w:rPr>
        <w:t xml:space="preserve">from the user </w:t>
      </w:r>
      <w:r w:rsidR="00585EAD" w:rsidRPr="003914FF">
        <w:rPr>
          <w:szCs w:val="24"/>
        </w:rPr>
        <w:t>which is expected to be entered in format of seven digits followed by 2 letters (</w:t>
      </w:r>
      <w:r w:rsidR="00E453A3" w:rsidRPr="003914FF">
        <w:rPr>
          <w:szCs w:val="24"/>
        </w:rPr>
        <w:t xml:space="preserve">i.e. </w:t>
      </w:r>
      <w:r w:rsidR="00585EAD" w:rsidRPr="003914FF">
        <w:rPr>
          <w:szCs w:val="24"/>
        </w:rPr>
        <w:t>DDDDDDD</w:t>
      </w:r>
      <w:r w:rsidR="002D5F22" w:rsidRPr="003914FF">
        <w:rPr>
          <w:szCs w:val="24"/>
        </w:rPr>
        <w:t>PP</w:t>
      </w:r>
      <w:r w:rsidR="00585EAD" w:rsidRPr="003914FF">
        <w:rPr>
          <w:szCs w:val="24"/>
        </w:rPr>
        <w:t>)</w:t>
      </w:r>
      <w:r w:rsidR="00A814F7" w:rsidRPr="003914FF">
        <w:rPr>
          <w:szCs w:val="24"/>
        </w:rPr>
        <w:t>, it’s not required to check if PPSN is entered in the valid format</w:t>
      </w:r>
      <w:r w:rsidR="00E453A3" w:rsidRPr="003914FF">
        <w:rPr>
          <w:szCs w:val="24"/>
        </w:rPr>
        <w:t xml:space="preserve">. </w:t>
      </w:r>
      <w:r w:rsidR="003914FF" w:rsidRPr="003914FF">
        <w:rPr>
          <w:szCs w:val="24"/>
        </w:rPr>
        <w:t xml:space="preserve">And (iii) an array of  numbers between 21 and 29 to be used in a modulo/remainder calculation as part of the password generation for each of the passwords e.g., if 3 passwords are to be generated, then the array should contain 3 different </w:t>
      </w:r>
      <w:r w:rsidR="003914FF" w:rsidRPr="003914FF">
        <w:rPr>
          <w:szCs w:val="24"/>
        </w:rPr>
        <w:lastRenderedPageBreak/>
        <w:t>numbers between 21 and 29 inclusive.</w:t>
      </w:r>
      <w:r w:rsidR="003914FF">
        <w:rPr>
          <w:szCs w:val="24"/>
        </w:rPr>
        <w:t xml:space="preserve"> </w:t>
      </w:r>
      <w:r w:rsidRPr="003914FF">
        <w:rPr>
          <w:szCs w:val="24"/>
        </w:rPr>
        <w:t xml:space="preserve">The method should generate/create as many </w:t>
      </w:r>
      <w:r w:rsidR="00E453A3" w:rsidRPr="003914FF">
        <w:rPr>
          <w:szCs w:val="24"/>
        </w:rPr>
        <w:t>passwords</w:t>
      </w:r>
      <w:r w:rsidRPr="003914FF">
        <w:rPr>
          <w:szCs w:val="24"/>
        </w:rPr>
        <w:t xml:space="preserve"> as the given number and should store those </w:t>
      </w:r>
      <w:r w:rsidR="00E453A3" w:rsidRPr="003914FF">
        <w:rPr>
          <w:szCs w:val="24"/>
        </w:rPr>
        <w:t>passwords</w:t>
      </w:r>
      <w:r w:rsidRPr="003914FF">
        <w:rPr>
          <w:szCs w:val="24"/>
        </w:rPr>
        <w:t xml:space="preserve"> in an array of String items. The method should return the array of computed </w:t>
      </w:r>
      <w:r w:rsidR="00E453A3" w:rsidRPr="003914FF">
        <w:rPr>
          <w:szCs w:val="24"/>
        </w:rPr>
        <w:t>passwords</w:t>
      </w:r>
      <w:r w:rsidRPr="003914FF">
        <w:rPr>
          <w:szCs w:val="24"/>
        </w:rPr>
        <w:t xml:space="preserve">. The items that you should generate and the rules to implement to generate the </w:t>
      </w:r>
      <w:r w:rsidR="00E453A3" w:rsidRPr="003914FF">
        <w:rPr>
          <w:szCs w:val="24"/>
        </w:rPr>
        <w:t>passwords</w:t>
      </w:r>
      <w:r w:rsidRPr="003914FF">
        <w:rPr>
          <w:szCs w:val="24"/>
        </w:rPr>
        <w:t xml:space="preserve"> in this method have been assigned based on the </w:t>
      </w:r>
      <w:r w:rsidRPr="003914FF">
        <w:rPr>
          <w:b/>
          <w:szCs w:val="24"/>
          <w:u w:val="single"/>
        </w:rPr>
        <w:t>penultimate digit of your student ID number</w:t>
      </w:r>
      <w:r w:rsidRPr="003914FF">
        <w:rPr>
          <w:szCs w:val="24"/>
        </w:rPr>
        <w:t xml:space="preserve">. </w:t>
      </w:r>
      <w:r w:rsidR="003914FF" w:rsidRPr="003914FF">
        <w:rPr>
          <w:szCs w:val="24"/>
        </w:rPr>
        <w:t xml:space="preserve">Please check Table 3 Question 2. a. </w:t>
      </w:r>
      <w:r w:rsidR="003914FF">
        <w:rPr>
          <w:szCs w:val="24"/>
        </w:rPr>
        <w:t>Rules to generate passwords</w:t>
      </w:r>
      <w:r w:rsidR="003914FF" w:rsidRPr="003914FF">
        <w:rPr>
          <w:szCs w:val="24"/>
        </w:rPr>
        <w:t xml:space="preserve"> (PW1 or PW2) assigned to you </w:t>
      </w:r>
      <w:r w:rsidRPr="003914FF">
        <w:rPr>
          <w:szCs w:val="24"/>
        </w:rPr>
        <w:t>find the functionality assigned to you.</w:t>
      </w:r>
    </w:p>
    <w:p w14:paraId="414754C8" w14:textId="77777777" w:rsidR="00A04513" w:rsidRPr="00356341" w:rsidRDefault="00A04513" w:rsidP="00A04513">
      <w:pPr>
        <w:pStyle w:val="ListParagraph"/>
        <w:ind w:left="993"/>
        <w:jc w:val="both"/>
        <w:rPr>
          <w:szCs w:val="24"/>
        </w:rPr>
      </w:pPr>
    </w:p>
    <w:p w14:paraId="688C5299" w14:textId="77777777" w:rsidR="00A04513" w:rsidRDefault="00A04513" w:rsidP="00A04513">
      <w:pPr>
        <w:pStyle w:val="ListParagraph"/>
        <w:ind w:left="567"/>
        <w:jc w:val="both"/>
        <w:rPr>
          <w:szCs w:val="24"/>
        </w:rPr>
      </w:pPr>
      <w:r w:rsidRPr="00337DEB">
        <w:rPr>
          <w:szCs w:val="24"/>
          <w:u w:val="single"/>
        </w:rPr>
        <w:t>Note</w:t>
      </w:r>
      <w:r w:rsidRPr="009E6477">
        <w:rPr>
          <w:szCs w:val="24"/>
        </w:rPr>
        <w:t>:</w:t>
      </w:r>
      <w:r>
        <w:rPr>
          <w:szCs w:val="24"/>
        </w:rPr>
        <w:t xml:space="preserve"> t</w:t>
      </w:r>
      <w:r w:rsidRPr="00BF2DD6">
        <w:rPr>
          <w:szCs w:val="24"/>
        </w:rPr>
        <w:t xml:space="preserve">his method should demonstrate the use of programming concepts </w:t>
      </w:r>
      <w:r>
        <w:rPr>
          <w:szCs w:val="24"/>
        </w:rPr>
        <w:t>covered</w:t>
      </w:r>
      <w:r w:rsidRPr="00BF2DD6">
        <w:rPr>
          <w:szCs w:val="24"/>
        </w:rPr>
        <w:t xml:space="preserve"> in </w:t>
      </w:r>
      <w:r w:rsidRPr="0044155D">
        <w:rPr>
          <w:szCs w:val="24"/>
        </w:rPr>
        <w:t xml:space="preserve">our module. </w:t>
      </w:r>
      <w:r w:rsidRPr="00DB1EF2">
        <w:rPr>
          <w:szCs w:val="24"/>
          <w:u w:val="single"/>
        </w:rPr>
        <w:t>Marks will not be awarded for solutions that use concepts and data types/classes which have not been addressed/covered in our module</w:t>
      </w:r>
      <w:r w:rsidRPr="0044155D">
        <w:rPr>
          <w:szCs w:val="24"/>
        </w:rPr>
        <w:t>.</w:t>
      </w:r>
      <w:r>
        <w:rPr>
          <w:szCs w:val="24"/>
        </w:rPr>
        <w:t xml:space="preserve"> </w:t>
      </w:r>
      <w:r w:rsidRPr="006B4554">
        <w:rPr>
          <w:b/>
          <w:szCs w:val="24"/>
          <w:u w:val="single"/>
        </w:rPr>
        <w:t>This is a submission requirement</w:t>
      </w:r>
      <w:r>
        <w:rPr>
          <w:b/>
          <w:szCs w:val="24"/>
          <w:u w:val="single"/>
        </w:rPr>
        <w:t>.</w:t>
      </w:r>
    </w:p>
    <w:p w14:paraId="6A499E88" w14:textId="77777777" w:rsidR="00A04513" w:rsidRDefault="00A04513" w:rsidP="00A04513">
      <w:pPr>
        <w:pStyle w:val="ListParagraph"/>
        <w:ind w:left="993"/>
        <w:jc w:val="both"/>
        <w:rPr>
          <w:b/>
          <w:i/>
          <w:szCs w:val="24"/>
        </w:rPr>
      </w:pPr>
    </w:p>
    <w:p w14:paraId="2553B747" w14:textId="77777777" w:rsidR="00A04513" w:rsidRPr="003F1A7D" w:rsidRDefault="00A04513" w:rsidP="00A04513">
      <w:pPr>
        <w:pStyle w:val="ListParagraph"/>
        <w:ind w:left="567"/>
        <w:jc w:val="both"/>
        <w:rPr>
          <w:szCs w:val="24"/>
        </w:rPr>
      </w:pPr>
      <w:r w:rsidRPr="000972E3">
        <w:rPr>
          <w:szCs w:val="24"/>
        </w:rPr>
        <w:t>The source code should be commented throughout highlighting and explaining where the key functionality is being addressed.</w:t>
      </w:r>
    </w:p>
    <w:p w14:paraId="17AAD98A" w14:textId="27F05644" w:rsidR="00A04513" w:rsidRDefault="00A04513" w:rsidP="00A04513">
      <w:pPr>
        <w:pStyle w:val="ListParagraph"/>
        <w:autoSpaceDE w:val="0"/>
        <w:ind w:left="770"/>
        <w:jc w:val="right"/>
        <w:rPr>
          <w:rFonts w:cs="Courier New"/>
          <w:b/>
          <w:szCs w:val="24"/>
          <w:lang w:eastAsia="en-GB"/>
        </w:rPr>
      </w:pPr>
      <w:r w:rsidRPr="00FF0A1C">
        <w:rPr>
          <w:rFonts w:cs="Courier New"/>
          <w:b/>
          <w:szCs w:val="24"/>
          <w:lang w:eastAsia="en-GB"/>
        </w:rPr>
        <w:t>(</w:t>
      </w:r>
      <w:r w:rsidRPr="00FF0A1C">
        <w:rPr>
          <w:rFonts w:cs="Courier New"/>
          <w:b/>
          <w:szCs w:val="24"/>
          <w:lang w:val="ga-IE" w:eastAsia="en-GB"/>
        </w:rPr>
        <w:t>20</w:t>
      </w:r>
      <w:r w:rsidRPr="00FF0A1C">
        <w:rPr>
          <w:rFonts w:cs="Courier New"/>
          <w:b/>
          <w:szCs w:val="24"/>
          <w:lang w:eastAsia="en-GB"/>
        </w:rPr>
        <w:t xml:space="preserve"> marks)</w:t>
      </w:r>
    </w:p>
    <w:p w14:paraId="371F01DA" w14:textId="77777777" w:rsidR="00761418" w:rsidRPr="0077431F" w:rsidRDefault="00761418" w:rsidP="0077431F">
      <w:pPr>
        <w:autoSpaceDE w:val="0"/>
        <w:rPr>
          <w:rFonts w:cs="Courier New"/>
          <w:b/>
          <w:szCs w:val="24"/>
          <w:lang w:eastAsia="en-GB"/>
        </w:rPr>
      </w:pPr>
    </w:p>
    <w:p w14:paraId="10684632" w14:textId="77777777" w:rsidR="00A04513" w:rsidRPr="00794133" w:rsidRDefault="00A04513" w:rsidP="00A0451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cstheme="minorHAnsi"/>
          <w:szCs w:val="24"/>
        </w:rPr>
      </w:pPr>
      <w:r>
        <w:rPr>
          <w:rFonts w:cstheme="minorHAnsi"/>
          <w:b/>
          <w:szCs w:val="24"/>
        </w:rPr>
        <w:t>Method</w:t>
      </w:r>
      <w:r w:rsidRPr="00755B1A">
        <w:rPr>
          <w:rFonts w:cstheme="minorHAnsi"/>
          <w:szCs w:val="24"/>
        </w:rPr>
        <w:t xml:space="preserve">: You are required to implement the functionality assigned to </w:t>
      </w:r>
      <w:r w:rsidRPr="005E4137">
        <w:rPr>
          <w:rFonts w:cstheme="minorHAnsi"/>
          <w:szCs w:val="24"/>
        </w:rPr>
        <w:t>you in</w:t>
      </w:r>
      <w:r>
        <w:rPr>
          <w:rFonts w:cstheme="minorHAnsi"/>
          <w:szCs w:val="24"/>
        </w:rPr>
        <w:t xml:space="preserve"> </w:t>
      </w:r>
      <w:r w:rsidRPr="00300FCF">
        <w:rPr>
          <w:rFonts w:cstheme="minorHAnsi"/>
          <w:i/>
          <w:szCs w:val="24"/>
        </w:rPr>
        <w:fldChar w:fldCharType="begin"/>
      </w:r>
      <w:r w:rsidRPr="00300FCF">
        <w:rPr>
          <w:rFonts w:cstheme="minorHAnsi"/>
          <w:i/>
          <w:szCs w:val="24"/>
        </w:rPr>
        <w:instrText xml:space="preserve"> REF _Ref98422688 \h  \* MERGEFORMAT </w:instrText>
      </w:r>
      <w:r w:rsidRPr="00300FCF">
        <w:rPr>
          <w:rFonts w:cstheme="minorHAnsi"/>
          <w:i/>
          <w:szCs w:val="24"/>
        </w:rPr>
      </w:r>
      <w:r w:rsidRPr="00300FCF">
        <w:rPr>
          <w:rFonts w:cstheme="minorHAnsi"/>
          <w:i/>
          <w:szCs w:val="24"/>
        </w:rPr>
        <w:fldChar w:fldCharType="separate"/>
      </w:r>
      <w:r w:rsidRPr="00300FCF">
        <w:rPr>
          <w:i/>
          <w:szCs w:val="24"/>
        </w:rPr>
        <w:t xml:space="preserve">Table </w:t>
      </w:r>
      <w:r w:rsidRPr="00300FCF">
        <w:rPr>
          <w:i/>
          <w:noProof/>
          <w:szCs w:val="24"/>
        </w:rPr>
        <w:t>3</w:t>
      </w:r>
      <w:r w:rsidRPr="00300FCF">
        <w:rPr>
          <w:i/>
          <w:szCs w:val="24"/>
        </w:rPr>
        <w:t xml:space="preserve"> Question 2. a. Item and Rules to generate the Item</w:t>
      </w:r>
      <w:r w:rsidRPr="00300FCF">
        <w:rPr>
          <w:rFonts w:cstheme="minorHAnsi"/>
          <w:i/>
          <w:szCs w:val="24"/>
        </w:rPr>
        <w:fldChar w:fldCharType="end"/>
      </w:r>
      <w:r w:rsidRPr="00300FCF">
        <w:rPr>
          <w:rFonts w:cstheme="minorHAnsi"/>
          <w:szCs w:val="24"/>
        </w:rPr>
        <w:t xml:space="preserve"> bas</w:t>
      </w:r>
      <w:r w:rsidRPr="005E4137">
        <w:rPr>
          <w:rFonts w:cstheme="minorHAnsi"/>
          <w:szCs w:val="24"/>
        </w:rPr>
        <w:t xml:space="preserve">ed on the </w:t>
      </w:r>
      <w:r w:rsidRPr="005E4137">
        <w:rPr>
          <w:rFonts w:cstheme="minorHAnsi"/>
          <w:b/>
          <w:szCs w:val="24"/>
          <w:u w:val="single"/>
        </w:rPr>
        <w:t>penultimate digit of your student ID</w:t>
      </w:r>
      <w:r w:rsidRPr="005E4137">
        <w:rPr>
          <w:rFonts w:cstheme="minorHAnsi"/>
          <w:szCs w:val="24"/>
        </w:rPr>
        <w:t xml:space="preserve">. </w:t>
      </w:r>
      <w:r w:rsidRPr="005E4137">
        <w:rPr>
          <w:rFonts w:cstheme="minorHAnsi"/>
          <w:b/>
          <w:szCs w:val="24"/>
          <w:u w:val="single"/>
          <w:lang w:eastAsia="en-IE"/>
        </w:rPr>
        <w:t>IMPORTANT</w:t>
      </w:r>
      <w:r w:rsidRPr="005E4137">
        <w:rPr>
          <w:rFonts w:cstheme="minorHAnsi"/>
          <w:b/>
          <w:szCs w:val="24"/>
          <w:lang w:eastAsia="en-IE"/>
        </w:rPr>
        <w:t>: This is a submission requirement.</w:t>
      </w:r>
      <w:r w:rsidRPr="005E4137">
        <w:rPr>
          <w:rFonts w:cstheme="minorHAnsi"/>
          <w:szCs w:val="24"/>
          <w:lang w:eastAsia="en-IE"/>
        </w:rPr>
        <w:t xml:space="preserve"> If the incorrect functionality is implemented</w:t>
      </w:r>
      <w:r w:rsidRPr="00755B1A">
        <w:rPr>
          <w:rFonts w:cstheme="minorHAnsi"/>
          <w:szCs w:val="24"/>
          <w:lang w:eastAsia="en-IE"/>
        </w:rPr>
        <w:t>, no marks will be provided for that functionality.</w:t>
      </w:r>
    </w:p>
    <w:p w14:paraId="0B59B573" w14:textId="77777777" w:rsidR="00A04513" w:rsidRPr="00794133" w:rsidRDefault="00A04513" w:rsidP="00DA6FB5">
      <w:pPr>
        <w:pStyle w:val="Caption"/>
        <w:keepNext/>
        <w:spacing w:after="0"/>
        <w:ind w:left="720"/>
        <w:jc w:val="center"/>
        <w:rPr>
          <w:rFonts w:ascii="Arial Narrow" w:hAnsi="Arial Narrow"/>
          <w:sz w:val="22"/>
          <w:szCs w:val="22"/>
        </w:rPr>
      </w:pPr>
      <w:bookmarkStart w:id="5" w:name="_Ref89812243"/>
      <w:bookmarkStart w:id="6" w:name="_Ref98422688"/>
      <w:r w:rsidRPr="00794133">
        <w:rPr>
          <w:rFonts w:ascii="Arial Narrow" w:hAnsi="Arial Narrow"/>
          <w:sz w:val="22"/>
          <w:szCs w:val="22"/>
        </w:rPr>
        <w:t xml:space="preserve">Table </w:t>
      </w:r>
      <w:r w:rsidRPr="00794133">
        <w:rPr>
          <w:rFonts w:ascii="Arial Narrow" w:hAnsi="Arial Narrow"/>
          <w:sz w:val="22"/>
          <w:szCs w:val="22"/>
        </w:rPr>
        <w:fldChar w:fldCharType="begin"/>
      </w:r>
      <w:r w:rsidRPr="00794133">
        <w:rPr>
          <w:rFonts w:ascii="Arial Narrow" w:hAnsi="Arial Narrow"/>
          <w:sz w:val="22"/>
          <w:szCs w:val="22"/>
        </w:rPr>
        <w:instrText xml:space="preserve"> SEQ Table \* ARABIC </w:instrText>
      </w:r>
      <w:r w:rsidRPr="00794133">
        <w:rPr>
          <w:rFonts w:ascii="Arial Narrow" w:hAnsi="Arial Narrow"/>
          <w:sz w:val="22"/>
          <w:szCs w:val="22"/>
        </w:rPr>
        <w:fldChar w:fldCharType="separate"/>
      </w:r>
      <w:r>
        <w:rPr>
          <w:rFonts w:ascii="Arial Narrow" w:hAnsi="Arial Narrow"/>
          <w:noProof/>
          <w:sz w:val="22"/>
          <w:szCs w:val="22"/>
        </w:rPr>
        <w:t>3</w:t>
      </w:r>
      <w:r w:rsidRPr="00794133">
        <w:rPr>
          <w:rFonts w:ascii="Arial Narrow" w:hAnsi="Arial Narrow"/>
          <w:sz w:val="22"/>
          <w:szCs w:val="22"/>
        </w:rPr>
        <w:fldChar w:fldCharType="end"/>
      </w:r>
      <w:r w:rsidRPr="00794133">
        <w:rPr>
          <w:rFonts w:ascii="Arial Narrow" w:hAnsi="Arial Narrow"/>
          <w:sz w:val="22"/>
          <w:szCs w:val="22"/>
        </w:rPr>
        <w:t xml:space="preserve"> Q</w:t>
      </w:r>
      <w:r>
        <w:rPr>
          <w:rFonts w:ascii="Arial Narrow" w:hAnsi="Arial Narrow"/>
          <w:sz w:val="22"/>
          <w:szCs w:val="22"/>
        </w:rPr>
        <w:t xml:space="preserve">uestion </w:t>
      </w:r>
      <w:r w:rsidRPr="00794133">
        <w:rPr>
          <w:rFonts w:ascii="Arial Narrow" w:hAnsi="Arial Narrow"/>
          <w:sz w:val="22"/>
          <w:szCs w:val="22"/>
        </w:rPr>
        <w:t>2</w:t>
      </w:r>
      <w:r>
        <w:rPr>
          <w:rFonts w:ascii="Arial Narrow" w:hAnsi="Arial Narrow"/>
          <w:sz w:val="22"/>
          <w:szCs w:val="22"/>
        </w:rPr>
        <w:t>. a.</w:t>
      </w:r>
      <w:r w:rsidRPr="00794133">
        <w:rPr>
          <w:rFonts w:ascii="Arial Narrow" w:hAnsi="Arial Narrow"/>
          <w:sz w:val="22"/>
          <w:szCs w:val="22"/>
        </w:rPr>
        <w:t xml:space="preserve"> </w:t>
      </w:r>
      <w:bookmarkEnd w:id="5"/>
      <w:r>
        <w:rPr>
          <w:rFonts w:ascii="Arial Narrow" w:hAnsi="Arial Narrow"/>
          <w:sz w:val="22"/>
          <w:szCs w:val="22"/>
        </w:rPr>
        <w:t>Item and Rules to create the Item</w:t>
      </w:r>
      <w:bookmarkEnd w:id="6"/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332"/>
        <w:gridCol w:w="1586"/>
        <w:gridCol w:w="4402"/>
        <w:gridCol w:w="2598"/>
      </w:tblGrid>
      <w:tr w:rsidR="00A04513" w:rsidRPr="00433221" w14:paraId="22473D9C" w14:textId="77777777" w:rsidTr="00DA6FB5">
        <w:trPr>
          <w:jc w:val="center"/>
        </w:trPr>
        <w:tc>
          <w:tcPr>
            <w:tcW w:w="1332" w:type="dxa"/>
            <w:shd w:val="clear" w:color="auto" w:fill="D9D9D9" w:themeFill="background1" w:themeFillShade="D9"/>
          </w:tcPr>
          <w:p w14:paraId="0B92A29F" w14:textId="77777777" w:rsidR="00A04513" w:rsidRPr="00433221" w:rsidRDefault="00A04513" w:rsidP="00585EAD">
            <w:pPr>
              <w:contextualSpacing/>
              <w:jc w:val="center"/>
              <w:rPr>
                <w:rFonts w:cstheme="minorHAnsi"/>
                <w:b/>
              </w:rPr>
            </w:pPr>
            <w:r w:rsidRPr="0066059B">
              <w:rPr>
                <w:rFonts w:cstheme="minorHAnsi"/>
                <w:b/>
                <w:szCs w:val="24"/>
                <w:u w:val="single"/>
              </w:rPr>
              <w:t>Penultimate</w:t>
            </w:r>
            <w:r>
              <w:rPr>
                <w:rFonts w:cstheme="minorHAnsi"/>
                <w:b/>
                <w:szCs w:val="24"/>
              </w:rPr>
              <w:t xml:space="preserve"> (i.e. second to last)</w:t>
            </w:r>
            <w:r w:rsidRPr="001F67CB">
              <w:rPr>
                <w:rFonts w:cstheme="minorHAnsi"/>
                <w:b/>
                <w:szCs w:val="24"/>
              </w:rPr>
              <w:t xml:space="preserve"> </w:t>
            </w:r>
            <w:r w:rsidRPr="0066059B">
              <w:rPr>
                <w:rFonts w:cstheme="minorHAnsi"/>
                <w:b/>
                <w:szCs w:val="24"/>
                <w:u w:val="single"/>
              </w:rPr>
              <w:t>digit</w:t>
            </w:r>
            <w:r w:rsidRPr="001F67CB">
              <w:rPr>
                <w:rFonts w:cstheme="minorHAnsi"/>
                <w:b/>
                <w:szCs w:val="24"/>
              </w:rPr>
              <w:t xml:space="preserve"> of your student ID</w:t>
            </w:r>
          </w:p>
        </w:tc>
        <w:tc>
          <w:tcPr>
            <w:tcW w:w="1640" w:type="dxa"/>
            <w:shd w:val="clear" w:color="auto" w:fill="D9D9D9" w:themeFill="background1" w:themeFillShade="D9"/>
          </w:tcPr>
          <w:p w14:paraId="137556D3" w14:textId="77777777" w:rsidR="00A04513" w:rsidRPr="00433221" w:rsidRDefault="00A04513" w:rsidP="00585EAD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Assigned Item</w:t>
            </w:r>
          </w:p>
        </w:tc>
        <w:tc>
          <w:tcPr>
            <w:tcW w:w="4599" w:type="dxa"/>
            <w:shd w:val="clear" w:color="auto" w:fill="D9D9D9" w:themeFill="background1" w:themeFillShade="D9"/>
          </w:tcPr>
          <w:p w14:paraId="1790A4D0" w14:textId="77777777" w:rsidR="00A04513" w:rsidRPr="00433221" w:rsidRDefault="00A04513" w:rsidP="00585EAD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Rules to Create the Item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230F6FF8" w14:textId="77777777" w:rsidR="00A04513" w:rsidRDefault="00A04513" w:rsidP="00585EAD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Example</w:t>
            </w:r>
          </w:p>
        </w:tc>
      </w:tr>
      <w:tr w:rsidR="00A04513" w:rsidRPr="00433221" w14:paraId="4063929E" w14:textId="77777777" w:rsidTr="00DA6FB5">
        <w:trPr>
          <w:jc w:val="center"/>
        </w:trPr>
        <w:tc>
          <w:tcPr>
            <w:tcW w:w="1332" w:type="dxa"/>
          </w:tcPr>
          <w:p w14:paraId="22134C36" w14:textId="77777777" w:rsidR="00A04513" w:rsidRPr="00852B3E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  <w:p w14:paraId="595F727B" w14:textId="77777777" w:rsidR="00A04513" w:rsidRPr="00433221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3DB7C1BC" w14:textId="77777777" w:rsidR="00A04513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3</w:t>
            </w:r>
          </w:p>
          <w:p w14:paraId="4D901619" w14:textId="77777777" w:rsidR="00A04513" w:rsidRPr="00433221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2BAC9DE4" w14:textId="77777777" w:rsidR="00A04513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5</w:t>
            </w:r>
          </w:p>
          <w:p w14:paraId="18320162" w14:textId="77777777" w:rsidR="00A04513" w:rsidRPr="00433221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516BC000" w14:textId="77777777" w:rsidR="00A04513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7</w:t>
            </w:r>
          </w:p>
          <w:p w14:paraId="2DB1B111" w14:textId="77777777" w:rsidR="00A04513" w:rsidRPr="00433221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14E2B6B0" w14:textId="77777777" w:rsidR="00A04513" w:rsidRPr="00553757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1640" w:type="dxa"/>
          </w:tcPr>
          <w:p w14:paraId="58874BC9" w14:textId="3F693090" w:rsidR="00A04513" w:rsidRPr="00433221" w:rsidRDefault="00E453A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PW1</w:t>
            </w:r>
          </w:p>
        </w:tc>
        <w:tc>
          <w:tcPr>
            <w:tcW w:w="4599" w:type="dxa"/>
          </w:tcPr>
          <w:p w14:paraId="1F228AEB" w14:textId="680BC664" w:rsidR="00A04513" w:rsidRDefault="00AD6787" w:rsidP="00585EAD">
            <w:pPr>
              <w:contextualSpacing/>
              <w:jc w:val="both"/>
              <w:rPr>
                <w:rFonts w:cstheme="minorHAnsi"/>
              </w:rPr>
            </w:pPr>
            <w:r w:rsidRPr="00AD6787">
              <w:rPr>
                <w:rFonts w:cstheme="minorHAnsi"/>
              </w:rPr>
              <w:t xml:space="preserve">The method should create a password as follows. The password is a variable length code (i.e., a piece of text/String) formed from digits, special characters and </w:t>
            </w:r>
            <w:r w:rsidR="00A814F7" w:rsidRPr="00AD6787">
              <w:rPr>
                <w:rFonts w:cstheme="minorHAnsi"/>
              </w:rPr>
              <w:t>upper-case</w:t>
            </w:r>
            <w:r w:rsidRPr="00AD6787">
              <w:rPr>
                <w:rFonts w:cstheme="minorHAnsi"/>
              </w:rPr>
              <w:t xml:space="preserve"> letters</w:t>
            </w:r>
            <w:r>
              <w:rPr>
                <w:rFonts w:cstheme="minorHAnsi"/>
              </w:rPr>
              <w:t>.</w:t>
            </w:r>
          </w:p>
          <w:p w14:paraId="135810DB" w14:textId="77777777" w:rsidR="00AD6787" w:rsidRDefault="00AD6787" w:rsidP="00585EAD">
            <w:pPr>
              <w:contextualSpacing/>
              <w:jc w:val="both"/>
              <w:rPr>
                <w:rFonts w:cstheme="minorHAnsi"/>
              </w:rPr>
            </w:pPr>
          </w:p>
          <w:p w14:paraId="66B43EFA" w14:textId="2CFCCA96" w:rsidR="00AD6787" w:rsidRPr="00AD6787" w:rsidRDefault="00AD6787" w:rsidP="00AD678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theme="minorHAnsi"/>
              </w:rPr>
            </w:pPr>
            <w:r w:rsidRPr="00AD6787">
              <w:rPr>
                <w:rFonts w:cstheme="minorHAnsi"/>
              </w:rPr>
              <w:t xml:space="preserve">Using the seven sequence of digits </w:t>
            </w:r>
          </w:p>
          <w:p w14:paraId="6C483DC7" w14:textId="77A6CBED" w:rsidR="00AD6787" w:rsidRPr="00AD6787" w:rsidRDefault="00AD6787" w:rsidP="00AD6787">
            <w:pPr>
              <w:pStyle w:val="ListParagraph"/>
              <w:jc w:val="both"/>
              <w:rPr>
                <w:rFonts w:cstheme="minorHAnsi"/>
              </w:rPr>
            </w:pPr>
            <w:r w:rsidRPr="00AD6787">
              <w:rPr>
                <w:rFonts w:cstheme="minorHAnsi"/>
              </w:rPr>
              <w:t xml:space="preserve">(i.e. </w:t>
            </w:r>
            <w:r w:rsidRPr="00AD6787">
              <w:rPr>
                <w:rFonts w:cstheme="minorHAnsi"/>
                <w:b/>
                <w:bCs/>
              </w:rPr>
              <w:t>DDDDDDD</w:t>
            </w:r>
            <w:r w:rsidR="002D5F22" w:rsidRPr="002D5F22">
              <w:rPr>
                <w:rFonts w:cstheme="minorHAnsi"/>
              </w:rPr>
              <w:t>PP</w:t>
            </w:r>
            <w:r w:rsidRPr="00AD6787">
              <w:rPr>
                <w:rFonts w:cstheme="minorHAnsi"/>
              </w:rPr>
              <w:t xml:space="preserve">) of the PPSN number entered by the user, calculate the remainder based on the random numbers generated in the method. </w:t>
            </w:r>
          </w:p>
          <w:p w14:paraId="2A76F637" w14:textId="22062C8D" w:rsidR="00AD6787" w:rsidRDefault="00AD6787" w:rsidP="00AD678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theme="minorHAnsi"/>
              </w:rPr>
            </w:pPr>
            <w:r w:rsidRPr="00AD6787">
              <w:rPr>
                <w:rFonts w:cstheme="minorHAnsi"/>
              </w:rPr>
              <w:t>Followed by an ‘</w:t>
            </w:r>
            <w:r>
              <w:rPr>
                <w:rFonts w:cstheme="minorHAnsi"/>
              </w:rPr>
              <w:t>$</w:t>
            </w:r>
            <w:r w:rsidRPr="00AD6787">
              <w:rPr>
                <w:rFonts w:cstheme="minorHAnsi"/>
              </w:rPr>
              <w:t>’ symbol</w:t>
            </w:r>
          </w:p>
          <w:p w14:paraId="2E873934" w14:textId="77777777" w:rsidR="00AD6787" w:rsidRDefault="00AD6787" w:rsidP="00AD678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theme="minorHAnsi"/>
              </w:rPr>
            </w:pPr>
            <w:r w:rsidRPr="00AD6787">
              <w:rPr>
                <w:rFonts w:cstheme="minorHAnsi"/>
              </w:rPr>
              <w:t xml:space="preserve">Followed by </w:t>
            </w:r>
            <w:r>
              <w:rPr>
                <w:rFonts w:cstheme="minorHAnsi"/>
              </w:rPr>
              <w:t>2 letters of the PPSN number</w:t>
            </w:r>
          </w:p>
          <w:p w14:paraId="61E7EE12" w14:textId="4952AADB" w:rsidR="00AD6787" w:rsidRPr="00AD6787" w:rsidRDefault="00AD6787" w:rsidP="00AD6787">
            <w:pPr>
              <w:pStyle w:val="ListParagraph"/>
              <w:jc w:val="both"/>
              <w:rPr>
                <w:rFonts w:cstheme="minorHAnsi"/>
              </w:rPr>
            </w:pPr>
            <w:r w:rsidRPr="00AD6787">
              <w:rPr>
                <w:rFonts w:cstheme="minorHAnsi"/>
              </w:rPr>
              <w:t>(i.e. DDDDDDD</w:t>
            </w:r>
            <w:r w:rsidR="002D5F22" w:rsidRPr="002D5F22">
              <w:rPr>
                <w:rFonts w:cstheme="minorHAnsi"/>
                <w:b/>
                <w:bCs/>
              </w:rPr>
              <w:t>PP</w:t>
            </w:r>
            <w:r w:rsidRPr="00AD6787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entered by the user</w:t>
            </w:r>
          </w:p>
          <w:p w14:paraId="197C4226" w14:textId="7516BDA2" w:rsidR="00AD6787" w:rsidRDefault="00AD6787" w:rsidP="00AD678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Followed by 4 </w:t>
            </w:r>
            <w:r w:rsidRPr="009657CC">
              <w:rPr>
                <w:rFonts w:cstheme="minorHAnsi"/>
              </w:rPr>
              <w:t>upper case letters</w:t>
            </w:r>
            <w:r w:rsidR="002D5F22">
              <w:rPr>
                <w:rFonts w:cstheme="minorHAnsi"/>
              </w:rPr>
              <w:t xml:space="preserve"> </w:t>
            </w:r>
            <w:r w:rsidR="002D5F22" w:rsidRPr="002D5F22">
              <w:rPr>
                <w:rFonts w:cstheme="minorHAnsi"/>
              </w:rPr>
              <w:t xml:space="preserve">(i.e. </w:t>
            </w:r>
            <w:r w:rsidR="002D5F22" w:rsidRPr="002D5F22">
              <w:rPr>
                <w:rFonts w:cstheme="minorHAnsi"/>
                <w:b/>
                <w:bCs/>
              </w:rPr>
              <w:t>LLLL</w:t>
            </w:r>
            <w:r w:rsidR="002D5F22" w:rsidRPr="002D5F22">
              <w:rPr>
                <w:rFonts w:cstheme="minorHAnsi"/>
              </w:rPr>
              <w:t>)</w:t>
            </w:r>
            <w:r>
              <w:rPr>
                <w:rFonts w:cstheme="minorHAnsi"/>
              </w:rPr>
              <w:t>, selected at random</w:t>
            </w:r>
            <w:r w:rsidRPr="009657CC">
              <w:rPr>
                <w:rFonts w:cstheme="minorHAnsi"/>
              </w:rPr>
              <w:t xml:space="preserve"> from the English alphabet</w:t>
            </w:r>
            <w:r>
              <w:rPr>
                <w:rFonts w:cstheme="minorHAnsi"/>
              </w:rPr>
              <w:t>.</w:t>
            </w:r>
          </w:p>
          <w:p w14:paraId="598DE59F" w14:textId="01F7BDE0" w:rsidR="00AD6787" w:rsidRPr="00AD6787" w:rsidRDefault="00AD6787" w:rsidP="00AD6787">
            <w:pPr>
              <w:contextualSpacing/>
              <w:jc w:val="both"/>
              <w:rPr>
                <w:rFonts w:cstheme="minorHAnsi"/>
              </w:rPr>
            </w:pPr>
            <w:r w:rsidRPr="009B7213">
              <w:rPr>
                <w:rFonts w:cstheme="minorHAnsi"/>
              </w:rPr>
              <w:t xml:space="preserve">Note that a digit or a letter can appear more than once in a </w:t>
            </w:r>
            <w:r>
              <w:rPr>
                <w:rFonts w:cstheme="minorHAnsi"/>
              </w:rPr>
              <w:t>password</w:t>
            </w:r>
            <w:r w:rsidR="00537C3A">
              <w:rPr>
                <w:rFonts w:cstheme="minorHAnsi"/>
              </w:rPr>
              <w:t xml:space="preserve">. </w:t>
            </w:r>
            <w:r w:rsidR="00537C3A" w:rsidRPr="00537C3A">
              <w:rPr>
                <w:rFonts w:cstheme="minorHAnsi"/>
              </w:rPr>
              <w:t xml:space="preserve">Further </w:t>
            </w:r>
            <w:r w:rsidR="00606388">
              <w:rPr>
                <w:rFonts w:cstheme="minorHAnsi"/>
              </w:rPr>
              <w:t xml:space="preserve">all </w:t>
            </w:r>
            <w:r w:rsidR="00537C3A" w:rsidRPr="00537C3A">
              <w:rPr>
                <w:rFonts w:cstheme="minorHAnsi"/>
              </w:rPr>
              <w:t xml:space="preserve">the letters </w:t>
            </w:r>
            <w:r w:rsidR="00606388">
              <w:rPr>
                <w:rFonts w:cstheme="minorHAnsi"/>
              </w:rPr>
              <w:t xml:space="preserve">in the created passwords </w:t>
            </w:r>
            <w:r w:rsidR="00537C3A" w:rsidRPr="00537C3A">
              <w:rPr>
                <w:rFonts w:cstheme="minorHAnsi"/>
              </w:rPr>
              <w:t xml:space="preserve">should be </w:t>
            </w:r>
            <w:r w:rsidR="00537C3A">
              <w:rPr>
                <w:rFonts w:cstheme="minorHAnsi"/>
              </w:rPr>
              <w:t>in Uppercase.</w:t>
            </w:r>
          </w:p>
          <w:p w14:paraId="574DE3BA" w14:textId="760BE404" w:rsidR="00AD6787" w:rsidRPr="00AD6787" w:rsidRDefault="00AD6787" w:rsidP="00AD6787">
            <w:pPr>
              <w:contextualSpacing/>
              <w:jc w:val="both"/>
              <w:rPr>
                <w:rFonts w:cstheme="minorHAnsi"/>
              </w:rPr>
            </w:pPr>
            <w:r w:rsidRPr="00AD6787">
              <w:rPr>
                <w:rFonts w:cstheme="minorHAnsi"/>
              </w:rPr>
              <w:t xml:space="preserve">The password should follow </w:t>
            </w:r>
            <w:r w:rsidR="00222A06" w:rsidRPr="00AD6787">
              <w:rPr>
                <w:rFonts w:cstheme="minorHAnsi"/>
              </w:rPr>
              <w:t>the following</w:t>
            </w:r>
            <w:r w:rsidRPr="00AD6787">
              <w:rPr>
                <w:rFonts w:cstheme="minorHAnsi"/>
              </w:rPr>
              <w:t xml:space="preserve"> format:</w:t>
            </w:r>
          </w:p>
          <w:p w14:paraId="60E7D068" w14:textId="4FF3FD5D" w:rsidR="00AD6787" w:rsidRDefault="00AD6787" w:rsidP="00AD6787">
            <w:pPr>
              <w:contextualSpacing/>
              <w:jc w:val="both"/>
              <w:rPr>
                <w:rFonts w:cstheme="minorHAnsi"/>
              </w:rPr>
            </w:pPr>
            <w:r w:rsidRPr="00AD6787">
              <w:rPr>
                <w:rFonts w:cstheme="minorHAnsi"/>
              </w:rPr>
              <w:t xml:space="preserve">      Moduloremainder</w:t>
            </w:r>
            <w:r>
              <w:rPr>
                <w:rFonts w:cstheme="minorHAnsi"/>
              </w:rPr>
              <w:t>$</w:t>
            </w:r>
            <w:r w:rsidR="002D5F22">
              <w:rPr>
                <w:rFonts w:cstheme="minorHAnsi"/>
              </w:rPr>
              <w:t>PP</w:t>
            </w:r>
            <w:r>
              <w:rPr>
                <w:rFonts w:cstheme="minorHAnsi"/>
              </w:rPr>
              <w:t>LLLL</w:t>
            </w:r>
          </w:p>
          <w:p w14:paraId="5E4BBD6A" w14:textId="77777777" w:rsidR="001356AB" w:rsidRDefault="001356AB" w:rsidP="00AD6787">
            <w:pPr>
              <w:contextualSpacing/>
              <w:jc w:val="both"/>
              <w:rPr>
                <w:rFonts w:cstheme="minorHAnsi"/>
              </w:rPr>
            </w:pPr>
          </w:p>
          <w:p w14:paraId="39D4B609" w14:textId="2BBF31D7" w:rsidR="00AD6787" w:rsidRPr="00433221" w:rsidRDefault="00AD6787" w:rsidP="00AD6787">
            <w:pPr>
              <w:contextualSpacing/>
              <w:jc w:val="both"/>
              <w:rPr>
                <w:rFonts w:cstheme="minorHAnsi"/>
              </w:rPr>
            </w:pPr>
          </w:p>
        </w:tc>
        <w:tc>
          <w:tcPr>
            <w:tcW w:w="2347" w:type="dxa"/>
          </w:tcPr>
          <w:p w14:paraId="305840ED" w14:textId="77777777" w:rsidR="00A04513" w:rsidRDefault="00A04513" w:rsidP="00585EA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For example:</w:t>
            </w:r>
          </w:p>
          <w:p w14:paraId="1A1621B6" w14:textId="0E6B49B3" w:rsidR="00F4295D" w:rsidRDefault="00F4295D" w:rsidP="00F4295D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number </w:t>
            </w:r>
            <w:r w:rsidR="00222A06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is passed in as an argument in the compute method</w:t>
            </w:r>
          </w:p>
          <w:p w14:paraId="57A055F4" w14:textId="77777777" w:rsidR="00222A06" w:rsidRDefault="00A04513" w:rsidP="00585EAD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then the method should create and return an array with </w:t>
            </w:r>
            <w:r w:rsidR="00222A06">
              <w:rPr>
                <w:rFonts w:cstheme="minorHAnsi"/>
              </w:rPr>
              <w:t>4</w:t>
            </w:r>
          </w:p>
          <w:p w14:paraId="03888F7B" w14:textId="1B2CD9C2" w:rsidR="00A04513" w:rsidRDefault="00606388" w:rsidP="00222A06">
            <w:pPr>
              <w:pStyle w:val="ListParagraph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passwords</w:t>
            </w:r>
            <w:r w:rsidR="00A04513">
              <w:rPr>
                <w:rFonts w:cstheme="minorHAnsi"/>
              </w:rPr>
              <w:t>, such as</w:t>
            </w:r>
          </w:p>
          <w:p w14:paraId="50F00690" w14:textId="222C7ADD" w:rsidR="009972E6" w:rsidRDefault="009972E6" w:rsidP="009972E6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222A06">
              <w:rPr>
                <w:rFonts w:cstheme="minorHAnsi"/>
              </w:rPr>
              <w:t>1</w:t>
            </w:r>
            <w:r w:rsidR="003914FF">
              <w:rPr>
                <w:rFonts w:cstheme="minorHAnsi"/>
              </w:rPr>
              <w:t>5</w:t>
            </w:r>
            <w:r w:rsidR="00222A06">
              <w:rPr>
                <w:rFonts w:cstheme="minorHAnsi"/>
              </w:rPr>
              <w:t>$</w:t>
            </w:r>
            <w:r>
              <w:rPr>
                <w:rFonts w:cstheme="minorHAnsi"/>
              </w:rPr>
              <w:t>Q</w:t>
            </w:r>
            <w:r w:rsidRPr="004164D6">
              <w:rPr>
                <w:rFonts w:cstheme="minorHAnsi"/>
              </w:rPr>
              <w:t>A</w:t>
            </w:r>
            <w:r>
              <w:rPr>
                <w:rFonts w:cstheme="minorHAnsi"/>
              </w:rPr>
              <w:t>B</w:t>
            </w:r>
            <w:r w:rsidR="00222A06">
              <w:rPr>
                <w:rFonts w:cstheme="minorHAnsi"/>
              </w:rPr>
              <w:t>AGH</w:t>
            </w:r>
            <w:r>
              <w:rPr>
                <w:rFonts w:cstheme="minorHAnsi"/>
              </w:rPr>
              <w:t>”</w:t>
            </w:r>
          </w:p>
          <w:p w14:paraId="2338B122" w14:textId="7599BC34" w:rsidR="009972E6" w:rsidRDefault="009972E6" w:rsidP="009972E6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3914FF">
              <w:rPr>
                <w:rFonts w:cstheme="minorHAnsi"/>
              </w:rPr>
              <w:t>2</w:t>
            </w:r>
            <w:r w:rsidR="00222A06">
              <w:rPr>
                <w:rFonts w:cstheme="minorHAnsi"/>
              </w:rPr>
              <w:t>8$AEJKRT</w:t>
            </w:r>
            <w:r>
              <w:rPr>
                <w:rFonts w:cstheme="minorHAnsi"/>
              </w:rPr>
              <w:t>”</w:t>
            </w:r>
          </w:p>
          <w:p w14:paraId="216F2823" w14:textId="28CC6431" w:rsidR="00A04513" w:rsidRPr="004164D6" w:rsidRDefault="009972E6" w:rsidP="009972E6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“7</w:t>
            </w:r>
            <w:r w:rsidR="00222A06">
              <w:rPr>
                <w:rFonts w:cstheme="minorHAnsi"/>
              </w:rPr>
              <w:t>$HGTRWS</w:t>
            </w:r>
            <w:r>
              <w:rPr>
                <w:rFonts w:cstheme="minorHAnsi"/>
              </w:rPr>
              <w:t>”</w:t>
            </w:r>
          </w:p>
        </w:tc>
      </w:tr>
      <w:tr w:rsidR="00A04513" w:rsidRPr="00433221" w14:paraId="7BD2FCF5" w14:textId="77777777" w:rsidTr="00DA6FB5">
        <w:trPr>
          <w:jc w:val="center"/>
        </w:trPr>
        <w:tc>
          <w:tcPr>
            <w:tcW w:w="1332" w:type="dxa"/>
          </w:tcPr>
          <w:p w14:paraId="46FC9150" w14:textId="77777777" w:rsidR="00A04513" w:rsidRPr="00852B3E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 w:rsidRPr="00852B3E">
              <w:rPr>
                <w:rFonts w:cstheme="minorHAnsi"/>
                <w:b/>
              </w:rPr>
              <w:lastRenderedPageBreak/>
              <w:t>0</w:t>
            </w:r>
          </w:p>
          <w:p w14:paraId="625F82B3" w14:textId="77777777" w:rsidR="00A04513" w:rsidRPr="00433221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052608AA" w14:textId="77777777" w:rsidR="00A04513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2</w:t>
            </w:r>
          </w:p>
          <w:p w14:paraId="1F2709FF" w14:textId="77777777" w:rsidR="00A04513" w:rsidRPr="00433221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37B743DE" w14:textId="77777777" w:rsidR="00A04513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  <w:p w14:paraId="0CB37963" w14:textId="77777777" w:rsidR="00A04513" w:rsidRPr="00433221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5C44875B" w14:textId="77777777" w:rsidR="00A04513" w:rsidRPr="00553757" w:rsidRDefault="00A04513" w:rsidP="00585EAD">
            <w:pPr>
              <w:contextualSpacing/>
              <w:jc w:val="both"/>
              <w:rPr>
                <w:rFonts w:cstheme="minorHAnsi"/>
                <w:b/>
              </w:rPr>
            </w:pPr>
            <w:r w:rsidRPr="00553757">
              <w:rPr>
                <w:rFonts w:cstheme="minorHAnsi"/>
                <w:b/>
              </w:rPr>
              <w:t>6</w:t>
            </w:r>
          </w:p>
          <w:p w14:paraId="4C099755" w14:textId="77777777" w:rsidR="00A04513" w:rsidRPr="00433221" w:rsidRDefault="00A0451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OR</w:t>
            </w:r>
          </w:p>
          <w:p w14:paraId="26FF7996" w14:textId="77777777" w:rsidR="00A04513" w:rsidRPr="00433221" w:rsidRDefault="00A04513" w:rsidP="00585EAD">
            <w:pPr>
              <w:contextualSpacing/>
              <w:jc w:val="both"/>
              <w:rPr>
                <w:rFonts w:cstheme="minorHAnsi"/>
              </w:rPr>
            </w:pPr>
            <w:r w:rsidRPr="00553757">
              <w:rPr>
                <w:rFonts w:cstheme="minorHAnsi"/>
                <w:b/>
              </w:rPr>
              <w:t>8</w:t>
            </w:r>
          </w:p>
        </w:tc>
        <w:tc>
          <w:tcPr>
            <w:tcW w:w="1640" w:type="dxa"/>
          </w:tcPr>
          <w:p w14:paraId="31E843F0" w14:textId="4617550F" w:rsidR="00A04513" w:rsidRPr="00433221" w:rsidRDefault="00E453A3" w:rsidP="00585EAD">
            <w:p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PW2</w:t>
            </w:r>
          </w:p>
        </w:tc>
        <w:tc>
          <w:tcPr>
            <w:tcW w:w="4599" w:type="dxa"/>
          </w:tcPr>
          <w:p w14:paraId="464CB428" w14:textId="2D8B5843" w:rsidR="00537C3A" w:rsidRDefault="00537C3A" w:rsidP="00537C3A">
            <w:pPr>
              <w:contextualSpacing/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 xml:space="preserve">The method should create a password as follows. The password is a variable length code (i.e., a piece of text/String) formed from digits, special characters and </w:t>
            </w:r>
            <w:r>
              <w:rPr>
                <w:rFonts w:cstheme="minorHAnsi"/>
              </w:rPr>
              <w:t>lower</w:t>
            </w:r>
            <w:r w:rsidRPr="00537C3A">
              <w:rPr>
                <w:rFonts w:cstheme="minorHAnsi"/>
              </w:rPr>
              <w:t>-case letters.</w:t>
            </w:r>
          </w:p>
          <w:p w14:paraId="42E2D634" w14:textId="77777777" w:rsidR="00537C3A" w:rsidRDefault="00537C3A" w:rsidP="00537C3A">
            <w:pPr>
              <w:contextualSpacing/>
              <w:jc w:val="both"/>
              <w:rPr>
                <w:rFonts w:cstheme="minorHAnsi"/>
              </w:rPr>
            </w:pPr>
          </w:p>
          <w:p w14:paraId="768598B1" w14:textId="32839C5B" w:rsidR="00537C3A" w:rsidRPr="00537C3A" w:rsidRDefault="00537C3A" w:rsidP="00537C3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Starts with</w:t>
            </w:r>
            <w:r w:rsidRPr="00537C3A">
              <w:rPr>
                <w:rFonts w:cstheme="minorHAnsi"/>
              </w:rPr>
              <w:t xml:space="preserve"> 4 </w:t>
            </w:r>
            <w:r>
              <w:rPr>
                <w:rFonts w:cstheme="minorHAnsi"/>
              </w:rPr>
              <w:t>lower</w:t>
            </w:r>
            <w:r w:rsidRPr="00537C3A">
              <w:rPr>
                <w:rFonts w:cstheme="minorHAnsi"/>
              </w:rPr>
              <w:t xml:space="preserve"> case letters, selected at random from the English alphabet.</w:t>
            </w:r>
          </w:p>
          <w:p w14:paraId="5AD22256" w14:textId="33AD4F54" w:rsidR="00537C3A" w:rsidRPr="00537C3A" w:rsidRDefault="00537C3A" w:rsidP="00537C3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>Followed by an ‘</w:t>
            </w:r>
            <w:r>
              <w:rPr>
                <w:rFonts w:cstheme="minorHAnsi"/>
              </w:rPr>
              <w:t>@</w:t>
            </w:r>
            <w:r w:rsidRPr="00537C3A">
              <w:rPr>
                <w:rFonts w:cstheme="minorHAnsi"/>
              </w:rPr>
              <w:t>’ symbol</w:t>
            </w:r>
          </w:p>
          <w:p w14:paraId="5CAAD3F9" w14:textId="2DEBB36F" w:rsidR="00537C3A" w:rsidRPr="00537C3A" w:rsidRDefault="00537C3A" w:rsidP="00537C3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 xml:space="preserve">Using the seven sequence of digits </w:t>
            </w:r>
          </w:p>
          <w:p w14:paraId="30FE6E36" w14:textId="21B50F6F" w:rsidR="00537C3A" w:rsidRPr="00537C3A" w:rsidRDefault="00537C3A" w:rsidP="00537C3A">
            <w:pPr>
              <w:pStyle w:val="ListParagraph"/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 xml:space="preserve">(i.e. </w:t>
            </w:r>
            <w:r w:rsidRPr="002D5F22">
              <w:rPr>
                <w:rFonts w:cstheme="minorHAnsi"/>
                <w:b/>
                <w:bCs/>
              </w:rPr>
              <w:t>DDDDDDD</w:t>
            </w:r>
            <w:r w:rsidR="002D5F22" w:rsidRPr="002D5F22">
              <w:rPr>
                <w:rFonts w:cstheme="minorHAnsi"/>
              </w:rPr>
              <w:t>PP</w:t>
            </w:r>
            <w:r w:rsidRPr="00537C3A">
              <w:rPr>
                <w:rFonts w:cstheme="minorHAnsi"/>
              </w:rPr>
              <w:t xml:space="preserve">) </w:t>
            </w:r>
          </w:p>
          <w:p w14:paraId="403CAB30" w14:textId="740C93E1" w:rsidR="00537C3A" w:rsidRPr="00537C3A" w:rsidRDefault="00537C3A" w:rsidP="00537C3A">
            <w:pPr>
              <w:pStyle w:val="ListParagraph"/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 xml:space="preserve">of the PPSN </w:t>
            </w:r>
            <w:r w:rsidR="00606388" w:rsidRPr="00537C3A">
              <w:rPr>
                <w:rFonts w:cstheme="minorHAnsi"/>
              </w:rPr>
              <w:t>number entered</w:t>
            </w:r>
            <w:r w:rsidRPr="00537C3A">
              <w:rPr>
                <w:rFonts w:cstheme="minorHAnsi"/>
              </w:rPr>
              <w:t xml:space="preserve"> by the</w:t>
            </w:r>
            <w:r>
              <w:rPr>
                <w:rFonts w:cstheme="minorHAnsi"/>
              </w:rPr>
              <w:t xml:space="preserve"> u</w:t>
            </w:r>
            <w:r w:rsidRPr="00537C3A">
              <w:rPr>
                <w:rFonts w:cstheme="minorHAnsi"/>
              </w:rPr>
              <w:t>ser, calculate the remainder based</w:t>
            </w:r>
            <w:r w:rsidR="001C3B94">
              <w:rPr>
                <w:rFonts w:cstheme="minorHAnsi"/>
              </w:rPr>
              <w:t xml:space="preserve"> </w:t>
            </w:r>
            <w:r w:rsidRPr="00537C3A">
              <w:rPr>
                <w:rFonts w:cstheme="minorHAnsi"/>
              </w:rPr>
              <w:t>on the random numbers generated in the method.</w:t>
            </w:r>
          </w:p>
          <w:p w14:paraId="728032F7" w14:textId="52D31A4B" w:rsidR="00537C3A" w:rsidRPr="00537C3A" w:rsidRDefault="00537C3A" w:rsidP="00537C3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>Followed by 2 letters of the PPSN number</w:t>
            </w:r>
          </w:p>
          <w:p w14:paraId="418D2516" w14:textId="2BF446DB" w:rsidR="00537C3A" w:rsidRPr="00537C3A" w:rsidRDefault="00537C3A" w:rsidP="00537C3A">
            <w:pPr>
              <w:pStyle w:val="ListParagraph"/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>(i.e. DDDDDDD</w:t>
            </w:r>
            <w:r w:rsidR="002D5F22" w:rsidRPr="001356AB">
              <w:rPr>
                <w:rFonts w:cstheme="minorHAnsi"/>
                <w:b/>
                <w:bCs/>
              </w:rPr>
              <w:t>PP</w:t>
            </w:r>
            <w:r w:rsidRPr="00537C3A">
              <w:rPr>
                <w:rFonts w:cstheme="minorHAnsi"/>
              </w:rPr>
              <w:t>) entered by the user</w:t>
            </w:r>
          </w:p>
          <w:p w14:paraId="5ED49E3F" w14:textId="1618C96C" w:rsidR="00537C3A" w:rsidRDefault="00537C3A" w:rsidP="00537C3A">
            <w:pPr>
              <w:contextualSpacing/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>Note that a digit or a letter can appear more than once in a password</w:t>
            </w:r>
            <w:r>
              <w:rPr>
                <w:rFonts w:cstheme="minorHAnsi"/>
              </w:rPr>
              <w:t xml:space="preserve">. </w:t>
            </w:r>
            <w:r w:rsidR="00606388" w:rsidRPr="00606388">
              <w:rPr>
                <w:rFonts w:cstheme="minorHAnsi"/>
              </w:rPr>
              <w:t xml:space="preserve">Further all the letters in the created passwords should be in </w:t>
            </w:r>
            <w:r w:rsidR="00606388">
              <w:rPr>
                <w:rFonts w:cstheme="minorHAnsi"/>
              </w:rPr>
              <w:t>Lower</w:t>
            </w:r>
            <w:r w:rsidR="00606388" w:rsidRPr="00606388">
              <w:rPr>
                <w:rFonts w:cstheme="minorHAnsi"/>
              </w:rPr>
              <w:t>case.</w:t>
            </w:r>
          </w:p>
          <w:p w14:paraId="1323AE87" w14:textId="77777777" w:rsidR="00537C3A" w:rsidRPr="00537C3A" w:rsidRDefault="00537C3A" w:rsidP="00537C3A">
            <w:pPr>
              <w:contextualSpacing/>
              <w:jc w:val="both"/>
              <w:rPr>
                <w:rFonts w:cstheme="minorHAnsi"/>
              </w:rPr>
            </w:pPr>
          </w:p>
          <w:p w14:paraId="1DC7CE40" w14:textId="63B97FF4" w:rsidR="00537C3A" w:rsidRPr="00537C3A" w:rsidRDefault="00537C3A" w:rsidP="00537C3A">
            <w:pPr>
              <w:contextualSpacing/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 xml:space="preserve">The password should follow </w:t>
            </w:r>
            <w:r w:rsidR="002D5F22" w:rsidRPr="00537C3A">
              <w:rPr>
                <w:rFonts w:cstheme="minorHAnsi"/>
              </w:rPr>
              <w:t>the following</w:t>
            </w:r>
            <w:r w:rsidRPr="00537C3A">
              <w:rPr>
                <w:rFonts w:cstheme="minorHAnsi"/>
              </w:rPr>
              <w:t xml:space="preserve"> format:</w:t>
            </w:r>
          </w:p>
          <w:p w14:paraId="3745736F" w14:textId="5850B666" w:rsidR="00A04513" w:rsidRPr="00433221" w:rsidRDefault="00537C3A" w:rsidP="00537C3A">
            <w:pPr>
              <w:contextualSpacing/>
              <w:jc w:val="both"/>
              <w:rPr>
                <w:rFonts w:cstheme="minorHAnsi"/>
              </w:rPr>
            </w:pPr>
            <w:r w:rsidRPr="00537C3A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>LLLL@</w:t>
            </w:r>
            <w:r w:rsidRPr="00537C3A">
              <w:rPr>
                <w:rFonts w:cstheme="minorHAnsi"/>
              </w:rPr>
              <w:t>Moduloremainder</w:t>
            </w:r>
            <w:r w:rsidR="002D5F22">
              <w:rPr>
                <w:rFonts w:cstheme="minorHAnsi"/>
              </w:rPr>
              <w:t>PP</w:t>
            </w:r>
          </w:p>
        </w:tc>
        <w:tc>
          <w:tcPr>
            <w:tcW w:w="2347" w:type="dxa"/>
          </w:tcPr>
          <w:p w14:paraId="7E6A366C" w14:textId="77777777" w:rsidR="00A04513" w:rsidRDefault="00A04513" w:rsidP="00585EA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For example:</w:t>
            </w:r>
          </w:p>
          <w:p w14:paraId="1DC9CF60" w14:textId="1A2AE956" w:rsidR="00DB4FAA" w:rsidRDefault="00DB4FAA" w:rsidP="00DB4FAA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number </w:t>
            </w:r>
            <w:r w:rsidR="00222A06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is passed in as an argument in the compute method</w:t>
            </w:r>
          </w:p>
          <w:p w14:paraId="3E6CF970" w14:textId="77777777" w:rsidR="00A04513" w:rsidRDefault="00A04513" w:rsidP="00585EAD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then the method should create and return an array with 3 user IDs, such as</w:t>
            </w:r>
          </w:p>
          <w:p w14:paraId="75AA18F2" w14:textId="61FC6968" w:rsidR="00A04513" w:rsidRDefault="00A04513" w:rsidP="00585EAD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222A06">
              <w:rPr>
                <w:rFonts w:cstheme="minorHAnsi"/>
              </w:rPr>
              <w:t>artw@</w:t>
            </w:r>
            <w:r w:rsidR="000F3376">
              <w:rPr>
                <w:rFonts w:cstheme="minorHAnsi"/>
              </w:rPr>
              <w:t>5</w:t>
            </w:r>
            <w:r w:rsidR="00222A06">
              <w:rPr>
                <w:rFonts w:cstheme="minorHAnsi"/>
              </w:rPr>
              <w:t>tr</w:t>
            </w:r>
            <w:r>
              <w:rPr>
                <w:rFonts w:cstheme="minorHAnsi"/>
              </w:rPr>
              <w:t>”</w:t>
            </w:r>
          </w:p>
          <w:p w14:paraId="198C0543" w14:textId="3857250D" w:rsidR="00A04513" w:rsidRDefault="00A04513" w:rsidP="00585EAD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222A06">
              <w:rPr>
                <w:rFonts w:cstheme="minorHAnsi"/>
              </w:rPr>
              <w:t>bhrt@</w:t>
            </w:r>
            <w:r>
              <w:rPr>
                <w:rFonts w:cstheme="minorHAnsi"/>
              </w:rPr>
              <w:t>11</w:t>
            </w:r>
            <w:r w:rsidR="00222A06">
              <w:rPr>
                <w:rFonts w:cstheme="minorHAnsi"/>
              </w:rPr>
              <w:t>yu</w:t>
            </w:r>
            <w:r>
              <w:rPr>
                <w:rFonts w:cstheme="minorHAnsi"/>
              </w:rPr>
              <w:t>”</w:t>
            </w:r>
          </w:p>
          <w:p w14:paraId="52567D88" w14:textId="623E0913" w:rsidR="00A04513" w:rsidRDefault="00A04513" w:rsidP="00585EAD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 w:rsidRPr="00B54DE9">
              <w:rPr>
                <w:rFonts w:cstheme="minorHAnsi"/>
              </w:rPr>
              <w:t>“</w:t>
            </w:r>
            <w:r w:rsidR="00222A06">
              <w:rPr>
                <w:rFonts w:cstheme="minorHAnsi"/>
              </w:rPr>
              <w:t>ufer@</w:t>
            </w:r>
            <w:r w:rsidR="000F3376">
              <w:rPr>
                <w:rFonts w:cstheme="minorHAnsi"/>
              </w:rPr>
              <w:t>21</w:t>
            </w:r>
            <w:r w:rsidR="00222A06">
              <w:rPr>
                <w:rFonts w:cstheme="minorHAnsi"/>
              </w:rPr>
              <w:t>uk</w:t>
            </w:r>
            <w:r w:rsidRPr="00B54DE9">
              <w:rPr>
                <w:rFonts w:cstheme="minorHAnsi"/>
              </w:rPr>
              <w:t>”</w:t>
            </w:r>
          </w:p>
          <w:p w14:paraId="00811CA6" w14:textId="6B46DE52" w:rsidR="00222A06" w:rsidRDefault="00222A06" w:rsidP="00222A06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 w:rsidRPr="00B54DE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gpos@1</w:t>
            </w:r>
            <w:r w:rsidR="000F3376">
              <w:rPr>
                <w:rFonts w:cstheme="minorHAnsi"/>
              </w:rPr>
              <w:t>7</w:t>
            </w:r>
            <w:r>
              <w:rPr>
                <w:rFonts w:cstheme="minorHAnsi"/>
              </w:rPr>
              <w:t>pw</w:t>
            </w:r>
            <w:r w:rsidRPr="00B54DE9">
              <w:rPr>
                <w:rFonts w:cstheme="minorHAnsi"/>
              </w:rPr>
              <w:t>”</w:t>
            </w:r>
          </w:p>
          <w:p w14:paraId="2BB28CDE" w14:textId="7B464874" w:rsidR="00222A06" w:rsidRPr="00B54DE9" w:rsidDel="00816F65" w:rsidRDefault="00222A06" w:rsidP="00222A06">
            <w:pPr>
              <w:pStyle w:val="ListParagraph"/>
              <w:ind w:left="1080"/>
              <w:rPr>
                <w:rFonts w:cstheme="minorHAnsi"/>
              </w:rPr>
            </w:pPr>
          </w:p>
        </w:tc>
      </w:tr>
    </w:tbl>
    <w:p w14:paraId="5CC0287C" w14:textId="780156D8" w:rsidR="00A04513" w:rsidRPr="00DA6FB5" w:rsidRDefault="00A04513" w:rsidP="00DA6FB5">
      <w:pPr>
        <w:jc w:val="both"/>
        <w:rPr>
          <w:szCs w:val="24"/>
        </w:rPr>
      </w:pPr>
      <w:r w:rsidRPr="00EE5B8E">
        <w:rPr>
          <w:rFonts w:cstheme="minorHAnsi"/>
          <w:szCs w:val="24"/>
        </w:rPr>
        <w:t>Example: A student with the student ID = 219876</w:t>
      </w:r>
      <w:r w:rsidRPr="00EE5B8E">
        <w:rPr>
          <w:rFonts w:cstheme="minorHAnsi"/>
          <w:b/>
          <w:sz w:val="32"/>
          <w:szCs w:val="32"/>
          <w:u w:val="single"/>
        </w:rPr>
        <w:t>5</w:t>
      </w:r>
      <w:r w:rsidRPr="00EE5B8E">
        <w:rPr>
          <w:rFonts w:cstheme="minorHAnsi"/>
          <w:szCs w:val="24"/>
        </w:rPr>
        <w:t xml:space="preserve">4 would </w:t>
      </w:r>
      <w:r w:rsidR="001C3B94">
        <w:rPr>
          <w:rFonts w:cstheme="minorHAnsi"/>
          <w:szCs w:val="24"/>
        </w:rPr>
        <w:t xml:space="preserve">generate </w:t>
      </w:r>
      <w:r w:rsidR="001356AB">
        <w:rPr>
          <w:rFonts w:cstheme="minorHAnsi"/>
          <w:szCs w:val="24"/>
        </w:rPr>
        <w:t>passwords as per PW1</w:t>
      </w:r>
      <w:r w:rsidRPr="00EE5B8E">
        <w:rPr>
          <w:rFonts w:cstheme="minorHAnsi"/>
          <w:szCs w:val="24"/>
        </w:rPr>
        <w:t xml:space="preserve"> (because the penultimate digit of that student ID is </w:t>
      </w:r>
      <w:r w:rsidRPr="00EE5B8E">
        <w:rPr>
          <w:rFonts w:cstheme="minorHAnsi"/>
          <w:b/>
          <w:szCs w:val="24"/>
          <w:u w:val="single"/>
        </w:rPr>
        <w:t>5</w:t>
      </w:r>
      <w:r w:rsidRPr="00EE5B8E">
        <w:rPr>
          <w:rFonts w:cstheme="minorHAnsi"/>
          <w:szCs w:val="24"/>
        </w:rPr>
        <w:t>).</w:t>
      </w:r>
    </w:p>
    <w:p w14:paraId="52DDFE9A" w14:textId="77777777" w:rsidR="00A04513" w:rsidRPr="006B2519" w:rsidRDefault="00A04513" w:rsidP="00A04513">
      <w:pPr>
        <w:pStyle w:val="ListParagraph"/>
        <w:ind w:left="993"/>
        <w:jc w:val="both"/>
        <w:rPr>
          <w:b/>
          <w:szCs w:val="24"/>
        </w:rPr>
      </w:pPr>
    </w:p>
    <w:p w14:paraId="5676DA07" w14:textId="70952F35" w:rsidR="00A04513" w:rsidRPr="0087235B" w:rsidRDefault="00A04513" w:rsidP="00A04513">
      <w:pPr>
        <w:pStyle w:val="ListParagraph"/>
        <w:numPr>
          <w:ilvl w:val="0"/>
          <w:numId w:val="22"/>
        </w:numPr>
        <w:ind w:left="567"/>
        <w:jc w:val="both"/>
        <w:rPr>
          <w:szCs w:val="24"/>
        </w:rPr>
      </w:pPr>
      <w:r w:rsidRPr="008D425D">
        <w:rPr>
          <w:szCs w:val="24"/>
        </w:rPr>
        <w:t xml:space="preserve">Next, develop further the application class </w:t>
      </w:r>
      <w:r w:rsidR="00222A06">
        <w:rPr>
          <w:i/>
          <w:szCs w:val="24"/>
        </w:rPr>
        <w:t>Ssid</w:t>
      </w:r>
      <w:r>
        <w:rPr>
          <w:i/>
          <w:szCs w:val="24"/>
        </w:rPr>
        <w:t>Checker</w:t>
      </w:r>
      <w:r w:rsidRPr="008D425D">
        <w:rPr>
          <w:i/>
          <w:szCs w:val="24"/>
        </w:rPr>
        <w:t>App</w:t>
      </w:r>
      <w:r w:rsidRPr="008D425D">
        <w:rPr>
          <w:szCs w:val="24"/>
        </w:rPr>
        <w:t xml:space="preserve"> (the class previously developed at Question 1. b) to use the method </w:t>
      </w:r>
      <w:r w:rsidR="00C47818">
        <w:rPr>
          <w:szCs w:val="24"/>
        </w:rPr>
        <w:t>defined</w:t>
      </w:r>
      <w:r w:rsidRPr="008D425D">
        <w:rPr>
          <w:szCs w:val="24"/>
        </w:rPr>
        <w:t xml:space="preserve"> at </w:t>
      </w:r>
      <w:r w:rsidRPr="008D425D">
        <w:rPr>
          <w:i/>
          <w:szCs w:val="24"/>
        </w:rPr>
        <w:t>Question 2. a</w:t>
      </w:r>
      <w:r w:rsidRPr="008D425D">
        <w:rPr>
          <w:szCs w:val="24"/>
        </w:rPr>
        <w:t>. First, prompt the use</w:t>
      </w:r>
      <w:r>
        <w:rPr>
          <w:szCs w:val="24"/>
        </w:rPr>
        <w:t xml:space="preserve">r to provide the number of </w:t>
      </w:r>
      <w:r w:rsidR="001356AB">
        <w:rPr>
          <w:szCs w:val="24"/>
        </w:rPr>
        <w:t>passwords</w:t>
      </w:r>
      <w:r w:rsidR="00C47818">
        <w:rPr>
          <w:szCs w:val="24"/>
        </w:rPr>
        <w:t xml:space="preserve"> they would like to</w:t>
      </w:r>
      <w:r w:rsidR="001356AB">
        <w:rPr>
          <w:szCs w:val="24"/>
        </w:rPr>
        <w:t xml:space="preserve"> be </w:t>
      </w:r>
      <w:r w:rsidR="00C47818">
        <w:rPr>
          <w:szCs w:val="24"/>
        </w:rPr>
        <w:t>created</w:t>
      </w:r>
      <w:r w:rsidRPr="008D425D">
        <w:rPr>
          <w:szCs w:val="24"/>
        </w:rPr>
        <w:t xml:space="preserve">. Next, call/invoke/use the method defined at </w:t>
      </w:r>
      <w:r w:rsidRPr="006E4B83">
        <w:rPr>
          <w:i/>
          <w:szCs w:val="24"/>
        </w:rPr>
        <w:t>Question 2. a</w:t>
      </w:r>
      <w:r w:rsidRPr="008D425D">
        <w:rPr>
          <w:szCs w:val="24"/>
        </w:rPr>
        <w:t xml:space="preserve">. to </w:t>
      </w:r>
      <w:r w:rsidR="001C3B94">
        <w:rPr>
          <w:szCs w:val="24"/>
        </w:rPr>
        <w:t>generate the passwords</w:t>
      </w:r>
      <w:r>
        <w:rPr>
          <w:szCs w:val="24"/>
        </w:rPr>
        <w:t xml:space="preserve"> according</w:t>
      </w:r>
      <w:r w:rsidRPr="008D425D">
        <w:rPr>
          <w:szCs w:val="24"/>
        </w:rPr>
        <w:t xml:space="preserve"> to the functionality assigned to you. Finally, the application should</w:t>
      </w:r>
      <w:r>
        <w:rPr>
          <w:szCs w:val="24"/>
        </w:rPr>
        <w:t xml:space="preserve"> display on the screen the</w:t>
      </w:r>
      <w:r w:rsidRPr="008D425D">
        <w:rPr>
          <w:szCs w:val="24"/>
        </w:rPr>
        <w:t xml:space="preserve"> </w:t>
      </w:r>
      <w:r w:rsidR="001C3B94">
        <w:rPr>
          <w:szCs w:val="24"/>
        </w:rPr>
        <w:t>passwords</w:t>
      </w:r>
      <w:r>
        <w:rPr>
          <w:szCs w:val="24"/>
        </w:rPr>
        <w:t xml:space="preserve"> </w:t>
      </w:r>
      <w:r w:rsidRPr="008D425D">
        <w:rPr>
          <w:szCs w:val="24"/>
        </w:rPr>
        <w:t>c</w:t>
      </w:r>
      <w:r w:rsidR="00C47818">
        <w:rPr>
          <w:szCs w:val="24"/>
        </w:rPr>
        <w:t>reated</w:t>
      </w:r>
      <w:r w:rsidRPr="008D425D">
        <w:rPr>
          <w:szCs w:val="24"/>
        </w:rPr>
        <w:t xml:space="preserve"> by the method implemented at </w:t>
      </w:r>
      <w:r w:rsidRPr="006E4B83">
        <w:rPr>
          <w:i/>
          <w:szCs w:val="24"/>
        </w:rPr>
        <w:t>Question 2. a</w:t>
      </w:r>
      <w:r w:rsidRPr="008D425D">
        <w:rPr>
          <w:szCs w:val="24"/>
        </w:rPr>
        <w:t>.</w:t>
      </w:r>
      <w:r w:rsidR="00761418">
        <w:rPr>
          <w:szCs w:val="24"/>
        </w:rPr>
        <w:t xml:space="preserve"> </w:t>
      </w:r>
      <w:r w:rsidR="00761418">
        <w:rPr>
          <w:szCs w:val="24"/>
        </w:rPr>
        <w:tab/>
      </w:r>
      <w:r w:rsidR="00761418">
        <w:rPr>
          <w:szCs w:val="24"/>
        </w:rPr>
        <w:tab/>
      </w:r>
      <w:r w:rsidR="00761418">
        <w:rPr>
          <w:szCs w:val="24"/>
        </w:rPr>
        <w:tab/>
      </w:r>
      <w:r w:rsidR="00761418">
        <w:rPr>
          <w:szCs w:val="24"/>
        </w:rPr>
        <w:tab/>
      </w:r>
      <w:r w:rsidR="00761418">
        <w:rPr>
          <w:szCs w:val="24"/>
        </w:rPr>
        <w:tab/>
      </w:r>
      <w:r w:rsidR="00761418">
        <w:rPr>
          <w:szCs w:val="24"/>
        </w:rPr>
        <w:tab/>
      </w:r>
      <w:r w:rsidR="00761418">
        <w:rPr>
          <w:szCs w:val="24"/>
        </w:rPr>
        <w:tab/>
      </w:r>
      <w:r w:rsidR="00761418">
        <w:rPr>
          <w:szCs w:val="24"/>
        </w:rPr>
        <w:tab/>
      </w:r>
      <w:r w:rsidR="001C3B94">
        <w:rPr>
          <w:szCs w:val="24"/>
        </w:rPr>
        <w:t xml:space="preserve">               </w:t>
      </w:r>
      <w:r w:rsidR="00761418" w:rsidRPr="00761418">
        <w:rPr>
          <w:b/>
          <w:szCs w:val="24"/>
        </w:rPr>
        <w:t>(10 marks)</w:t>
      </w:r>
    </w:p>
    <w:p w14:paraId="28972486" w14:textId="77777777" w:rsidR="00A04513" w:rsidRDefault="00A04513" w:rsidP="00A04513">
      <w:pPr>
        <w:pStyle w:val="Heading1"/>
        <w:rPr>
          <w:b w:val="0"/>
          <w:i w:val="0"/>
          <w:color w:val="000000" w:themeColor="text1"/>
          <w:szCs w:val="24"/>
        </w:rPr>
      </w:pPr>
      <w:r w:rsidRPr="003C77BC">
        <w:rPr>
          <w:color w:val="000000" w:themeColor="text1"/>
          <w:szCs w:val="24"/>
        </w:rPr>
        <w:t>Application Development</w:t>
      </w:r>
    </w:p>
    <w:p w14:paraId="4960E453" w14:textId="77777777" w:rsidR="00A04513" w:rsidRDefault="00A04513" w:rsidP="00A04513">
      <w:pPr>
        <w:jc w:val="both"/>
        <w:rPr>
          <w:rFonts w:cstheme="minorHAnsi"/>
          <w:b/>
          <w:szCs w:val="24"/>
        </w:rPr>
      </w:pPr>
    </w:p>
    <w:p w14:paraId="25240E1C" w14:textId="77777777" w:rsidR="00A04513" w:rsidRPr="002A6BE4" w:rsidRDefault="00A04513" w:rsidP="00A04513">
      <w:pPr>
        <w:jc w:val="both"/>
        <w:rPr>
          <w:rFonts w:cstheme="minorHAnsi"/>
          <w:szCs w:val="24"/>
        </w:rPr>
      </w:pPr>
      <w:r w:rsidRPr="002A6BE4">
        <w:rPr>
          <w:rFonts w:cstheme="minorHAnsi"/>
          <w:szCs w:val="24"/>
        </w:rPr>
        <w:t>The applications should be developed, compiled, and run using a text editor such as TextPad (or similar Text Editor alternative for macOS or Linux users) which enables you to compile and run Java applications.</w:t>
      </w:r>
    </w:p>
    <w:p w14:paraId="733E065C" w14:textId="77777777" w:rsidR="00A04513" w:rsidRPr="002A6BE4" w:rsidRDefault="00A04513" w:rsidP="00A04513">
      <w:pPr>
        <w:jc w:val="both"/>
        <w:rPr>
          <w:rFonts w:cstheme="minorHAnsi"/>
          <w:szCs w:val="24"/>
        </w:rPr>
      </w:pPr>
      <w:r w:rsidRPr="002A6BE4">
        <w:rPr>
          <w:rFonts w:cstheme="minorHAnsi"/>
          <w:szCs w:val="24"/>
        </w:rPr>
        <w:t>Note that Java Development Kit (JDK) has to be installed on your machine in order to compile and run your application.</w:t>
      </w:r>
    </w:p>
    <w:p w14:paraId="2D86EE7C" w14:textId="77777777" w:rsidR="00A04513" w:rsidRPr="002A6BE4" w:rsidRDefault="00A04513" w:rsidP="00A04513">
      <w:pPr>
        <w:jc w:val="both"/>
        <w:rPr>
          <w:szCs w:val="24"/>
        </w:rPr>
      </w:pPr>
      <w:r w:rsidRPr="002A6BE4">
        <w:rPr>
          <w:szCs w:val="24"/>
        </w:rPr>
        <w:t xml:space="preserve">Alternatively, you should be able to access these tools through the Student Virtual Desktop (details available </w:t>
      </w:r>
      <w:hyperlink r:id="rId14" w:history="1">
        <w:r w:rsidRPr="002A6BE4">
          <w:rPr>
            <w:rStyle w:val="Hyperlink"/>
            <w:szCs w:val="24"/>
          </w:rPr>
          <w:t>here</w:t>
        </w:r>
      </w:hyperlink>
      <w:r w:rsidRPr="002A6BE4">
        <w:rPr>
          <w:szCs w:val="24"/>
        </w:rPr>
        <w:t>).</w:t>
      </w:r>
    </w:p>
    <w:p w14:paraId="2C77D6A7" w14:textId="77777777" w:rsidR="00A04513" w:rsidRDefault="00A04513" w:rsidP="00A04513">
      <w:pPr>
        <w:jc w:val="both"/>
        <w:rPr>
          <w:rFonts w:cstheme="minorHAnsi"/>
          <w:szCs w:val="24"/>
        </w:rPr>
      </w:pPr>
    </w:p>
    <w:p w14:paraId="0C7282B6" w14:textId="77777777" w:rsidR="00A04513" w:rsidRPr="00634AB5" w:rsidRDefault="00A04513" w:rsidP="00A04513">
      <w:pPr>
        <w:pStyle w:val="Heading1"/>
        <w:rPr>
          <w:b w:val="0"/>
          <w:i w:val="0"/>
          <w:color w:val="000000" w:themeColor="text1"/>
          <w:szCs w:val="24"/>
        </w:rPr>
      </w:pPr>
      <w:r w:rsidRPr="00634AB5">
        <w:rPr>
          <w:color w:val="000000" w:themeColor="text1"/>
          <w:szCs w:val="24"/>
        </w:rPr>
        <w:t>Deliverables</w:t>
      </w:r>
    </w:p>
    <w:p w14:paraId="200D42E1" w14:textId="77777777" w:rsidR="00A04513" w:rsidRPr="001F67CB" w:rsidRDefault="00A04513" w:rsidP="00A04513">
      <w:pPr>
        <w:jc w:val="both"/>
        <w:rPr>
          <w:rFonts w:cstheme="minorHAnsi"/>
          <w:b/>
          <w:szCs w:val="24"/>
        </w:rPr>
      </w:pPr>
    </w:p>
    <w:p w14:paraId="37CB8582" w14:textId="77777777" w:rsidR="00A04513" w:rsidRPr="001F67CB" w:rsidRDefault="00A04513" w:rsidP="00A04513">
      <w:pPr>
        <w:jc w:val="both"/>
        <w:rPr>
          <w:rFonts w:cstheme="minorHAnsi"/>
          <w:szCs w:val="24"/>
        </w:rPr>
      </w:pPr>
      <w:r w:rsidRPr="001F67CB">
        <w:rPr>
          <w:rFonts w:cstheme="minorHAnsi"/>
          <w:szCs w:val="24"/>
        </w:rPr>
        <w:t xml:space="preserve">The </w:t>
      </w:r>
      <w:r>
        <w:rPr>
          <w:rFonts w:cstheme="minorHAnsi"/>
          <w:szCs w:val="24"/>
        </w:rPr>
        <w:t>Terminal-Assignment Bases Assessment</w:t>
      </w:r>
      <w:r w:rsidRPr="001F67CB">
        <w:rPr>
          <w:rFonts w:cstheme="minorHAnsi"/>
          <w:szCs w:val="24"/>
        </w:rPr>
        <w:t xml:space="preserve"> deliverables </w:t>
      </w:r>
      <w:r w:rsidRPr="001F67CB">
        <w:rPr>
          <w:rFonts w:cstheme="minorHAnsi"/>
          <w:b/>
          <w:color w:val="FF0000"/>
          <w:szCs w:val="24"/>
        </w:rPr>
        <w:t>must be submitted via Moodle</w:t>
      </w:r>
      <w:r w:rsidRPr="001F67CB">
        <w:rPr>
          <w:rFonts w:cstheme="minorHAnsi"/>
          <w:szCs w:val="24"/>
        </w:rPr>
        <w:t xml:space="preserve">, they cannot be submitted by email. </w:t>
      </w:r>
      <w:r>
        <w:rPr>
          <w:rFonts w:cstheme="minorHAnsi"/>
          <w:szCs w:val="24"/>
        </w:rPr>
        <w:t>You are required</w:t>
      </w:r>
      <w:r w:rsidRPr="001F67CB">
        <w:rPr>
          <w:rFonts w:cstheme="minorHAnsi"/>
          <w:szCs w:val="24"/>
        </w:rPr>
        <w:t xml:space="preserve"> to submit the following deliverables:</w:t>
      </w:r>
    </w:p>
    <w:p w14:paraId="15CDA8EA" w14:textId="77777777" w:rsidR="00A04513" w:rsidRPr="001F67CB" w:rsidRDefault="00A04513" w:rsidP="00A04513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r w:rsidRPr="001F67CB">
        <w:rPr>
          <w:rFonts w:cstheme="minorHAnsi"/>
          <w:szCs w:val="24"/>
        </w:rPr>
        <w:t xml:space="preserve">Complete Java source code (.java files) </w:t>
      </w:r>
      <w:r w:rsidRPr="002A6BE4">
        <w:rPr>
          <w:rFonts w:cstheme="minorHAnsi"/>
          <w:szCs w:val="24"/>
        </w:rPr>
        <w:t>for the questions assigned to you</w:t>
      </w:r>
    </w:p>
    <w:p w14:paraId="0DD5E6F0" w14:textId="77777777" w:rsidR="00A04513" w:rsidRDefault="00A04513" w:rsidP="00A04513">
      <w:pPr>
        <w:ind w:left="720"/>
        <w:jc w:val="both"/>
        <w:rPr>
          <w:rFonts w:cstheme="minorHAnsi"/>
          <w:szCs w:val="24"/>
        </w:rPr>
      </w:pPr>
      <w:r w:rsidRPr="001F67CB">
        <w:rPr>
          <w:rFonts w:cstheme="minorHAnsi"/>
          <w:szCs w:val="24"/>
        </w:rPr>
        <w:t>Submit the complete Java source code as a .zip file via the</w:t>
      </w:r>
      <w:r>
        <w:rPr>
          <w:rFonts w:cstheme="minorHAnsi"/>
          <w:szCs w:val="24"/>
        </w:rPr>
        <w:t xml:space="preserve"> submission page</w:t>
      </w:r>
      <w:r w:rsidRPr="001F67CB">
        <w:rPr>
          <w:rFonts w:cstheme="minorHAnsi"/>
          <w:szCs w:val="24"/>
        </w:rPr>
        <w:t xml:space="preserve"> </w:t>
      </w:r>
      <w:r>
        <w:rPr>
          <w:rFonts w:cstheme="minorHAnsi"/>
          <w:b/>
          <w:i/>
          <w:szCs w:val="24"/>
        </w:rPr>
        <w:t xml:space="preserve">TABA </w:t>
      </w:r>
      <w:r w:rsidRPr="001F67CB">
        <w:rPr>
          <w:rFonts w:cstheme="minorHAnsi"/>
          <w:b/>
          <w:i/>
          <w:szCs w:val="24"/>
        </w:rPr>
        <w:t>Source-Code</w:t>
      </w:r>
      <w:r w:rsidRPr="001F67CB">
        <w:rPr>
          <w:rFonts w:cstheme="minorHAnsi"/>
          <w:szCs w:val="24"/>
        </w:rPr>
        <w:t xml:space="preserve"> available on the Software Development Moodle page.</w:t>
      </w:r>
      <w:r>
        <w:rPr>
          <w:rFonts w:cstheme="minorHAnsi"/>
          <w:szCs w:val="24"/>
        </w:rPr>
        <w:t xml:space="preserve"> </w:t>
      </w:r>
      <w:r w:rsidRPr="0019165B">
        <w:rPr>
          <w:rFonts w:cstheme="minorHAnsi"/>
          <w:b/>
          <w:szCs w:val="24"/>
          <w:u w:val="single"/>
        </w:rPr>
        <w:t>This is a submission requirement</w:t>
      </w:r>
      <w:r w:rsidRPr="0019165B">
        <w:rPr>
          <w:rFonts w:cstheme="minorHAnsi"/>
          <w:b/>
          <w:szCs w:val="24"/>
        </w:rPr>
        <w:t>.</w:t>
      </w:r>
    </w:p>
    <w:p w14:paraId="62093511" w14:textId="77777777" w:rsidR="00A04513" w:rsidRPr="001F67CB" w:rsidRDefault="00A04513" w:rsidP="00A04513">
      <w:pPr>
        <w:ind w:left="720"/>
        <w:jc w:val="both"/>
        <w:rPr>
          <w:rFonts w:cstheme="minorHAnsi"/>
          <w:szCs w:val="24"/>
        </w:rPr>
      </w:pPr>
    </w:p>
    <w:p w14:paraId="1645A9A4" w14:textId="77777777" w:rsidR="00A04513" w:rsidRPr="001F67CB" w:rsidRDefault="00A04513" w:rsidP="00A04513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cstheme="minorHAnsi"/>
          <w:szCs w:val="24"/>
        </w:rPr>
      </w:pPr>
      <w:r w:rsidRPr="001F67CB">
        <w:rPr>
          <w:rFonts w:cstheme="minorHAnsi"/>
          <w:szCs w:val="24"/>
        </w:rPr>
        <w:t>A report (in .pdf or .doc format) which includes:</w:t>
      </w:r>
    </w:p>
    <w:p w14:paraId="0989B19A" w14:textId="77777777" w:rsidR="00A04513" w:rsidRPr="00496D71" w:rsidRDefault="00A04513" w:rsidP="00A04513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cstheme="minorHAnsi"/>
          <w:szCs w:val="24"/>
        </w:rPr>
      </w:pPr>
      <w:r w:rsidRPr="001F67CB">
        <w:rPr>
          <w:rFonts w:cstheme="minorHAnsi"/>
          <w:szCs w:val="24"/>
        </w:rPr>
        <w:t>A description of the input, main processing, and output (IPO)</w:t>
      </w:r>
      <w:r>
        <w:rPr>
          <w:rFonts w:cstheme="minorHAnsi"/>
          <w:szCs w:val="24"/>
        </w:rPr>
        <w:t xml:space="preserve"> for each of the two main questions</w:t>
      </w:r>
    </w:p>
    <w:p w14:paraId="026F1D31" w14:textId="77777777" w:rsidR="00A04513" w:rsidRDefault="00A04513" w:rsidP="00A04513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cstheme="minorHAnsi"/>
          <w:szCs w:val="24"/>
        </w:rPr>
      </w:pPr>
      <w:r w:rsidRPr="001F67CB">
        <w:rPr>
          <w:rFonts w:cstheme="minorHAnsi"/>
          <w:szCs w:val="24"/>
        </w:rPr>
        <w:t>The class diagram for your application</w:t>
      </w:r>
    </w:p>
    <w:p w14:paraId="7BBF95C6" w14:textId="77777777" w:rsidR="00A04513" w:rsidRPr="001F67CB" w:rsidRDefault="00A04513" w:rsidP="00A04513">
      <w:pPr>
        <w:pStyle w:val="ListParagraph"/>
        <w:numPr>
          <w:ilvl w:val="2"/>
          <w:numId w:val="5"/>
        </w:numPr>
        <w:spacing w:after="160" w:line="259" w:lineRule="auto"/>
        <w:jc w:val="both"/>
        <w:rPr>
          <w:rFonts w:cstheme="minorHAnsi"/>
          <w:szCs w:val="24"/>
        </w:rPr>
      </w:pPr>
      <w:r>
        <w:rPr>
          <w:szCs w:val="24"/>
        </w:rPr>
        <w:t xml:space="preserve">For creating the class diagram, you can either use an online tool, such as </w:t>
      </w:r>
      <w:hyperlink r:id="rId15" w:history="1">
        <w:r w:rsidRPr="00D7431F">
          <w:rPr>
            <w:rStyle w:val="Hyperlink"/>
            <w:szCs w:val="24"/>
          </w:rPr>
          <w:t>http://app.diagrams.net</w:t>
        </w:r>
      </w:hyperlink>
      <w:r>
        <w:rPr>
          <w:szCs w:val="24"/>
        </w:rPr>
        <w:t>,</w:t>
      </w:r>
      <w:r w:rsidRPr="00E61130">
        <w:rPr>
          <w:szCs w:val="24"/>
        </w:rPr>
        <w:t xml:space="preserve"> </w:t>
      </w:r>
      <w:r>
        <w:rPr>
          <w:szCs w:val="24"/>
        </w:rPr>
        <w:t xml:space="preserve">or draw it </w:t>
      </w:r>
      <w:r w:rsidRPr="001B652E">
        <w:rPr>
          <w:szCs w:val="24"/>
        </w:rPr>
        <w:t>by hand and take a photo</w:t>
      </w:r>
    </w:p>
    <w:p w14:paraId="7FE1B6E1" w14:textId="77777777" w:rsidR="00A04513" w:rsidRDefault="00A04513" w:rsidP="00A04513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cstheme="minorHAnsi"/>
          <w:szCs w:val="24"/>
        </w:rPr>
      </w:pPr>
      <w:r w:rsidRPr="001F67CB">
        <w:rPr>
          <w:rFonts w:cstheme="minorHAnsi"/>
          <w:szCs w:val="24"/>
        </w:rPr>
        <w:t xml:space="preserve">Any decisions you take in designing and implementing your </w:t>
      </w:r>
      <w:r>
        <w:rPr>
          <w:rFonts w:cstheme="minorHAnsi"/>
          <w:szCs w:val="24"/>
        </w:rPr>
        <w:t>application</w:t>
      </w:r>
      <w:r w:rsidRPr="001F67CB">
        <w:rPr>
          <w:rFonts w:cstheme="minorHAnsi"/>
          <w:szCs w:val="24"/>
        </w:rPr>
        <w:t xml:space="preserve"> should be specified in the report</w:t>
      </w:r>
    </w:p>
    <w:p w14:paraId="1131C084" w14:textId="77777777" w:rsidR="00A04513" w:rsidRPr="00496D71" w:rsidRDefault="00A04513" w:rsidP="00A04513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cstheme="minorHAnsi"/>
          <w:szCs w:val="24"/>
        </w:rPr>
      </w:pPr>
      <w:r w:rsidRPr="00496D71">
        <w:rPr>
          <w:rFonts w:cstheme="minorHAnsi"/>
          <w:b/>
          <w:i/>
          <w:color w:val="FF0000"/>
          <w:szCs w:val="24"/>
        </w:rPr>
        <w:t>Note that the entire java source code of your application must also be included as an appendix in your report</w:t>
      </w:r>
      <w:r w:rsidRPr="00496D71">
        <w:rPr>
          <w:rFonts w:cstheme="minorHAnsi"/>
          <w:b/>
          <w:color w:val="FF0000"/>
          <w:szCs w:val="24"/>
        </w:rPr>
        <w:t xml:space="preserve">! </w:t>
      </w:r>
      <w:r w:rsidRPr="00496D71">
        <w:rPr>
          <w:rFonts w:cstheme="minorHAnsi"/>
          <w:b/>
          <w:i/>
          <w:color w:val="FF0000"/>
          <w:szCs w:val="24"/>
        </w:rPr>
        <w:t>Note that the java source code must be included as text (i.e. copy and paste your code in the report, do not take a screenshot of your code!)</w:t>
      </w:r>
      <w:r w:rsidRPr="00496D71">
        <w:rPr>
          <w:rFonts w:cstheme="minorHAnsi"/>
          <w:b/>
          <w:color w:val="FF0000"/>
          <w:szCs w:val="24"/>
        </w:rPr>
        <w:t xml:space="preserve">. </w:t>
      </w:r>
      <w:r w:rsidRPr="0019165B">
        <w:rPr>
          <w:rFonts w:cstheme="minorHAnsi"/>
          <w:b/>
          <w:szCs w:val="24"/>
          <w:u w:val="single"/>
        </w:rPr>
        <w:t>This is a submission requirement</w:t>
      </w:r>
      <w:r w:rsidRPr="0019165B">
        <w:rPr>
          <w:rFonts w:cstheme="minorHAnsi"/>
          <w:b/>
          <w:szCs w:val="24"/>
        </w:rPr>
        <w:t>.</w:t>
      </w:r>
    </w:p>
    <w:p w14:paraId="3CB33549" w14:textId="77777777" w:rsidR="00A04513" w:rsidRPr="001F67CB" w:rsidRDefault="00A04513" w:rsidP="00A04513">
      <w:pPr>
        <w:pStyle w:val="ListParagraph"/>
        <w:ind w:left="1080"/>
        <w:jc w:val="both"/>
        <w:rPr>
          <w:rFonts w:cstheme="minorHAnsi"/>
          <w:szCs w:val="24"/>
        </w:rPr>
      </w:pPr>
    </w:p>
    <w:p w14:paraId="4210073D" w14:textId="77777777" w:rsidR="00A04513" w:rsidRPr="00794E43" w:rsidRDefault="00A04513" w:rsidP="00A04513">
      <w:pPr>
        <w:ind w:left="709"/>
        <w:rPr>
          <w:rFonts w:cstheme="minorHAnsi"/>
          <w:szCs w:val="24"/>
        </w:rPr>
      </w:pPr>
      <w:r w:rsidRPr="00006E5E">
        <w:rPr>
          <w:rFonts w:cstheme="minorHAnsi"/>
          <w:szCs w:val="24"/>
        </w:rPr>
        <w:t xml:space="preserve">Submit the report document via the </w:t>
      </w:r>
      <w:r>
        <w:rPr>
          <w:rFonts w:cstheme="minorHAnsi"/>
          <w:b/>
          <w:i/>
          <w:szCs w:val="24"/>
        </w:rPr>
        <w:t>TABA</w:t>
      </w:r>
      <w:r w:rsidRPr="00006E5E">
        <w:rPr>
          <w:rFonts w:cstheme="minorHAnsi"/>
          <w:b/>
          <w:i/>
          <w:szCs w:val="24"/>
        </w:rPr>
        <w:t xml:space="preserve"> Report</w:t>
      </w:r>
      <w:r w:rsidRPr="00006E5E">
        <w:rPr>
          <w:rFonts w:cstheme="minorHAnsi"/>
          <w:szCs w:val="24"/>
        </w:rPr>
        <w:t xml:space="preserve"> Turnitin submission page available on the Software Development Moodle page.</w:t>
      </w:r>
      <w:r>
        <w:rPr>
          <w:rFonts w:cstheme="minorHAnsi"/>
          <w:szCs w:val="24"/>
        </w:rPr>
        <w:t xml:space="preserve"> </w:t>
      </w:r>
      <w:r w:rsidRPr="005763E4">
        <w:rPr>
          <w:rFonts w:cstheme="minorHAnsi"/>
          <w:b/>
          <w:szCs w:val="24"/>
          <w:u w:val="single"/>
        </w:rPr>
        <w:t>This is a submission requirement</w:t>
      </w:r>
      <w:r w:rsidRPr="005763E4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br w:type="page"/>
      </w:r>
    </w:p>
    <w:p w14:paraId="7BF28134" w14:textId="77777777" w:rsidR="00A04513" w:rsidRDefault="00A04513" w:rsidP="00A04513">
      <w:pPr>
        <w:pStyle w:val="Heading1"/>
      </w:pPr>
      <w:r w:rsidRPr="005B52DC">
        <w:lastRenderedPageBreak/>
        <w:t>Marking Scheme</w:t>
      </w:r>
    </w:p>
    <w:p w14:paraId="2153A420" w14:textId="77777777" w:rsidR="00A04513" w:rsidRPr="002546A6" w:rsidRDefault="00A04513" w:rsidP="00A04513"/>
    <w:p w14:paraId="20CC1966" w14:textId="49F199E4" w:rsidR="00A04513" w:rsidRPr="001F67CB" w:rsidRDefault="00A04513" w:rsidP="00A04513">
      <w:pPr>
        <w:rPr>
          <w:rFonts w:cstheme="minorHAnsi"/>
          <w:szCs w:val="24"/>
        </w:rPr>
      </w:pPr>
      <w:r w:rsidRPr="001F67CB">
        <w:rPr>
          <w:rFonts w:cstheme="minorHAnsi"/>
          <w:szCs w:val="24"/>
        </w:rPr>
        <w:t>The marks for this assignment will be allocated as follows:</w:t>
      </w:r>
    </w:p>
    <w:p w14:paraId="50F71341" w14:textId="77777777" w:rsidR="00A04513" w:rsidRDefault="00A04513" w:rsidP="00A04513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Cs w:val="24"/>
          <w:lang w:eastAsia="en-IE"/>
        </w:rPr>
      </w:pPr>
      <w:r w:rsidRPr="006F3C84">
        <w:rPr>
          <w:rFonts w:cstheme="minorHAnsi"/>
          <w:b/>
          <w:bCs/>
          <w:color w:val="000000"/>
          <w:szCs w:val="24"/>
          <w:lang w:eastAsia="en-IE"/>
        </w:rPr>
        <w:t>Application Implementation (80 marks)</w:t>
      </w:r>
    </w:p>
    <w:p w14:paraId="31AA7D1B" w14:textId="77777777" w:rsidR="00A04513" w:rsidRDefault="00A04513" w:rsidP="00A04513">
      <w:pPr>
        <w:pStyle w:val="ListParagraph"/>
        <w:numPr>
          <w:ilvl w:val="1"/>
          <w:numId w:val="6"/>
        </w:numPr>
        <w:rPr>
          <w:rFonts w:cstheme="minorHAnsi"/>
          <w:bCs/>
          <w:color w:val="000000"/>
          <w:szCs w:val="24"/>
          <w:lang w:eastAsia="en-IE"/>
        </w:rPr>
      </w:pPr>
      <w:r w:rsidRPr="00611F82">
        <w:rPr>
          <w:rFonts w:cstheme="minorHAnsi"/>
          <w:bCs/>
          <w:color w:val="000000"/>
          <w:szCs w:val="24"/>
          <w:lang w:eastAsia="en-IE"/>
        </w:rPr>
        <w:t>Question 1</w:t>
      </w:r>
      <w:r>
        <w:rPr>
          <w:rFonts w:cstheme="minorHAnsi"/>
          <w:bCs/>
          <w:color w:val="000000"/>
          <w:szCs w:val="24"/>
          <w:lang w:eastAsia="en-IE"/>
        </w:rPr>
        <w:t>.</w:t>
      </w:r>
      <w:r w:rsidRPr="00611F82">
        <w:rPr>
          <w:rFonts w:cstheme="minorHAnsi"/>
          <w:bCs/>
          <w:color w:val="000000"/>
          <w:szCs w:val="24"/>
          <w:lang w:eastAsia="en-IE"/>
        </w:rPr>
        <w:t xml:space="preserve"> a.</w:t>
      </w:r>
      <w:r>
        <w:rPr>
          <w:rFonts w:cstheme="minorHAnsi"/>
          <w:bCs/>
          <w:color w:val="000000"/>
          <w:szCs w:val="24"/>
          <w:lang w:eastAsia="en-IE"/>
        </w:rPr>
        <w:t xml:space="preserve"> (30 marks)</w:t>
      </w:r>
    </w:p>
    <w:p w14:paraId="748E3C23" w14:textId="77777777" w:rsidR="00A04513" w:rsidRDefault="00A04513" w:rsidP="00A04513">
      <w:pPr>
        <w:pStyle w:val="ListParagraph"/>
        <w:numPr>
          <w:ilvl w:val="1"/>
          <w:numId w:val="6"/>
        </w:numPr>
        <w:rPr>
          <w:rFonts w:cstheme="minorHAnsi"/>
          <w:bCs/>
          <w:color w:val="000000"/>
          <w:szCs w:val="24"/>
          <w:lang w:eastAsia="en-IE"/>
        </w:rPr>
      </w:pPr>
      <w:r w:rsidRPr="00611F82">
        <w:rPr>
          <w:rFonts w:cstheme="minorHAnsi"/>
          <w:bCs/>
          <w:color w:val="000000"/>
          <w:szCs w:val="24"/>
          <w:lang w:eastAsia="en-IE"/>
        </w:rPr>
        <w:t>Question 1</w:t>
      </w:r>
      <w:r>
        <w:rPr>
          <w:rFonts w:cstheme="minorHAnsi"/>
          <w:bCs/>
          <w:color w:val="000000"/>
          <w:szCs w:val="24"/>
          <w:lang w:eastAsia="en-IE"/>
        </w:rPr>
        <w:t>. b</w:t>
      </w:r>
      <w:r w:rsidRPr="00611F82">
        <w:rPr>
          <w:rFonts w:cstheme="minorHAnsi"/>
          <w:bCs/>
          <w:color w:val="000000"/>
          <w:szCs w:val="24"/>
          <w:lang w:eastAsia="en-IE"/>
        </w:rPr>
        <w:t>.</w:t>
      </w:r>
      <w:r>
        <w:rPr>
          <w:rFonts w:cstheme="minorHAnsi"/>
          <w:bCs/>
          <w:color w:val="000000"/>
          <w:szCs w:val="24"/>
          <w:lang w:eastAsia="en-IE"/>
        </w:rPr>
        <w:t xml:space="preserve"> (20 marks)</w:t>
      </w:r>
    </w:p>
    <w:p w14:paraId="0FA607EC" w14:textId="77777777" w:rsidR="00A04513" w:rsidRDefault="00A04513" w:rsidP="00A04513">
      <w:pPr>
        <w:pStyle w:val="ListParagraph"/>
        <w:numPr>
          <w:ilvl w:val="1"/>
          <w:numId w:val="6"/>
        </w:numPr>
        <w:rPr>
          <w:rFonts w:cstheme="minorHAnsi"/>
          <w:bCs/>
          <w:color w:val="000000"/>
          <w:szCs w:val="24"/>
          <w:lang w:eastAsia="en-IE"/>
        </w:rPr>
      </w:pPr>
      <w:r>
        <w:rPr>
          <w:rFonts w:cstheme="minorHAnsi"/>
          <w:bCs/>
          <w:color w:val="000000"/>
          <w:szCs w:val="24"/>
          <w:lang w:eastAsia="en-IE"/>
        </w:rPr>
        <w:t>Question 2.</w:t>
      </w:r>
      <w:r w:rsidRPr="00611F82">
        <w:rPr>
          <w:rFonts w:cstheme="minorHAnsi"/>
          <w:bCs/>
          <w:color w:val="000000"/>
          <w:szCs w:val="24"/>
          <w:lang w:eastAsia="en-IE"/>
        </w:rPr>
        <w:t xml:space="preserve"> a.</w:t>
      </w:r>
      <w:r>
        <w:rPr>
          <w:rFonts w:cstheme="minorHAnsi"/>
          <w:bCs/>
          <w:color w:val="000000"/>
          <w:szCs w:val="24"/>
          <w:lang w:eastAsia="en-IE"/>
        </w:rPr>
        <w:t xml:space="preserve"> (20 marks)</w:t>
      </w:r>
    </w:p>
    <w:p w14:paraId="6F8AB04A" w14:textId="77777777" w:rsidR="00A04513" w:rsidRDefault="00A04513" w:rsidP="00A04513">
      <w:pPr>
        <w:pStyle w:val="ListParagraph"/>
        <w:numPr>
          <w:ilvl w:val="1"/>
          <w:numId w:val="6"/>
        </w:numPr>
        <w:rPr>
          <w:rFonts w:cstheme="minorHAnsi"/>
          <w:bCs/>
          <w:color w:val="000000"/>
          <w:szCs w:val="24"/>
          <w:lang w:eastAsia="en-IE"/>
        </w:rPr>
      </w:pPr>
      <w:r>
        <w:rPr>
          <w:rFonts w:cstheme="minorHAnsi"/>
          <w:bCs/>
          <w:color w:val="000000"/>
          <w:szCs w:val="24"/>
          <w:lang w:eastAsia="en-IE"/>
        </w:rPr>
        <w:t>Question 2. b</w:t>
      </w:r>
      <w:r w:rsidRPr="00611F82">
        <w:rPr>
          <w:rFonts w:cstheme="minorHAnsi"/>
          <w:bCs/>
          <w:color w:val="000000"/>
          <w:szCs w:val="24"/>
          <w:lang w:eastAsia="en-IE"/>
        </w:rPr>
        <w:t>.</w:t>
      </w:r>
      <w:r>
        <w:rPr>
          <w:rFonts w:cstheme="minorHAnsi"/>
          <w:bCs/>
          <w:color w:val="000000"/>
          <w:szCs w:val="24"/>
          <w:lang w:eastAsia="en-IE"/>
        </w:rPr>
        <w:t xml:space="preserve"> (10 marks)</w:t>
      </w:r>
    </w:p>
    <w:p w14:paraId="3699F2A1" w14:textId="77777777" w:rsidR="00A04513" w:rsidRPr="00611F82" w:rsidRDefault="00A04513" w:rsidP="00A04513">
      <w:pPr>
        <w:pStyle w:val="ListParagraph"/>
        <w:numPr>
          <w:ilvl w:val="1"/>
          <w:numId w:val="6"/>
        </w:numPr>
        <w:rPr>
          <w:rFonts w:cstheme="minorHAnsi"/>
          <w:bCs/>
          <w:color w:val="000000"/>
          <w:szCs w:val="24"/>
          <w:lang w:eastAsia="en-IE"/>
        </w:rPr>
      </w:pPr>
      <w:r>
        <w:rPr>
          <w:rFonts w:cstheme="minorHAnsi"/>
          <w:bCs/>
          <w:color w:val="000000"/>
          <w:szCs w:val="24"/>
          <w:lang w:eastAsia="en-IE"/>
        </w:rPr>
        <w:t>Note that the implementation evaluation includes the following</w:t>
      </w:r>
    </w:p>
    <w:p w14:paraId="4AFDEC1F" w14:textId="77777777" w:rsidR="00A04513" w:rsidRDefault="00A04513" w:rsidP="00A04513">
      <w:pPr>
        <w:pStyle w:val="ListParagraph"/>
        <w:numPr>
          <w:ilvl w:val="2"/>
          <w:numId w:val="6"/>
        </w:numPr>
        <w:rPr>
          <w:rFonts w:cstheme="minorHAnsi"/>
          <w:bCs/>
          <w:color w:val="000000"/>
          <w:szCs w:val="24"/>
          <w:lang w:eastAsia="en-IE"/>
        </w:rPr>
      </w:pPr>
      <w:r w:rsidRPr="00122378">
        <w:rPr>
          <w:rFonts w:cstheme="minorHAnsi"/>
          <w:bCs/>
          <w:color w:val="000000"/>
          <w:szCs w:val="24"/>
          <w:lang w:eastAsia="en-IE"/>
        </w:rPr>
        <w:t>Fully compiling and executing application with no syntax or logical errors which addresses the full requirements of the application</w:t>
      </w:r>
    </w:p>
    <w:p w14:paraId="0A582EBE" w14:textId="77777777" w:rsidR="00A04513" w:rsidRPr="00122378" w:rsidRDefault="00A04513" w:rsidP="00A04513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000000"/>
          <w:szCs w:val="24"/>
          <w:lang w:eastAsia="en-IE"/>
        </w:rPr>
      </w:pPr>
      <w:r w:rsidRPr="006F3C84">
        <w:rPr>
          <w:rFonts w:cstheme="minorHAnsi"/>
          <w:bCs/>
          <w:color w:val="000000"/>
          <w:szCs w:val="24"/>
          <w:lang w:eastAsia="en-IE"/>
        </w:rPr>
        <w:t>All requirements have been</w:t>
      </w:r>
      <w:r>
        <w:rPr>
          <w:rFonts w:cstheme="minorHAnsi"/>
          <w:bCs/>
          <w:color w:val="000000"/>
          <w:szCs w:val="24"/>
          <w:lang w:eastAsia="en-IE"/>
        </w:rPr>
        <w:t xml:space="preserve"> implemented, and the application works according to the specification assigned to you</w:t>
      </w:r>
    </w:p>
    <w:p w14:paraId="7405DB74" w14:textId="77777777" w:rsidR="00A04513" w:rsidRPr="00122378" w:rsidRDefault="00A04513" w:rsidP="00A04513">
      <w:pPr>
        <w:pStyle w:val="ListParagraph"/>
        <w:numPr>
          <w:ilvl w:val="2"/>
          <w:numId w:val="6"/>
        </w:numPr>
        <w:rPr>
          <w:rFonts w:cstheme="minorHAnsi"/>
          <w:bCs/>
          <w:color w:val="000000"/>
          <w:szCs w:val="24"/>
          <w:lang w:eastAsia="en-IE"/>
        </w:rPr>
      </w:pPr>
      <w:r>
        <w:rPr>
          <w:rFonts w:cstheme="minorHAnsi"/>
          <w:bCs/>
          <w:color w:val="000000"/>
          <w:szCs w:val="24"/>
          <w:lang w:eastAsia="en-IE"/>
        </w:rPr>
        <w:t>The application produces accurate output</w:t>
      </w:r>
    </w:p>
    <w:p w14:paraId="1FC0E655" w14:textId="77777777" w:rsidR="00A04513" w:rsidRPr="001F67CB" w:rsidRDefault="00A04513" w:rsidP="00A04513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Cs w:val="24"/>
          <w:lang w:eastAsia="en-IE"/>
        </w:rPr>
      </w:pPr>
      <w:r w:rsidRPr="001F67CB">
        <w:rPr>
          <w:rFonts w:cstheme="minorHAnsi"/>
          <w:b/>
          <w:bCs/>
          <w:color w:val="000000"/>
          <w:szCs w:val="24"/>
          <w:lang w:eastAsia="en-IE"/>
        </w:rPr>
        <w:t>Good coding practices and code understanding (1</w:t>
      </w:r>
      <w:r>
        <w:rPr>
          <w:rFonts w:cstheme="minorHAnsi"/>
          <w:b/>
          <w:bCs/>
          <w:color w:val="000000"/>
          <w:szCs w:val="24"/>
          <w:lang w:eastAsia="en-IE"/>
        </w:rPr>
        <w:t>3</w:t>
      </w:r>
      <w:r w:rsidRPr="001F67CB">
        <w:rPr>
          <w:rFonts w:cstheme="minorHAnsi"/>
          <w:b/>
          <w:bCs/>
          <w:color w:val="000000"/>
          <w:szCs w:val="24"/>
          <w:lang w:eastAsia="en-IE"/>
        </w:rPr>
        <w:t xml:space="preserve"> marks)</w:t>
      </w:r>
    </w:p>
    <w:p w14:paraId="465101A7" w14:textId="77777777" w:rsidR="00A04513" w:rsidRPr="001F67CB" w:rsidRDefault="00A04513" w:rsidP="00A04513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000000"/>
          <w:szCs w:val="24"/>
          <w:lang w:eastAsia="en-IE"/>
        </w:rPr>
      </w:pPr>
      <w:r w:rsidRPr="001F67CB">
        <w:rPr>
          <w:rFonts w:cstheme="minorHAnsi"/>
          <w:szCs w:val="24"/>
        </w:rPr>
        <w:t>The application should be fully commented throughout highlighting and explai</w:t>
      </w:r>
      <w:r>
        <w:rPr>
          <w:rFonts w:cstheme="minorHAnsi"/>
          <w:szCs w:val="24"/>
        </w:rPr>
        <w:t>ning where the key functionalities</w:t>
      </w:r>
      <w:r w:rsidRPr="001F67CB">
        <w:rPr>
          <w:rFonts w:cstheme="minorHAnsi"/>
          <w:szCs w:val="24"/>
        </w:rPr>
        <w:t xml:space="preserve"> of the application </w:t>
      </w:r>
      <w:r>
        <w:rPr>
          <w:rFonts w:cstheme="minorHAnsi"/>
          <w:szCs w:val="24"/>
        </w:rPr>
        <w:t>are</w:t>
      </w:r>
      <w:r w:rsidRPr="001F67CB">
        <w:rPr>
          <w:rFonts w:cstheme="minorHAnsi"/>
          <w:szCs w:val="24"/>
        </w:rPr>
        <w:t xml:space="preserve"> being addressed (</w:t>
      </w:r>
      <w:r>
        <w:rPr>
          <w:rFonts w:cstheme="minorHAnsi"/>
          <w:szCs w:val="24"/>
        </w:rPr>
        <w:t>10</w:t>
      </w:r>
      <w:r w:rsidRPr="001F67CB">
        <w:rPr>
          <w:rFonts w:cstheme="minorHAnsi"/>
          <w:szCs w:val="24"/>
        </w:rPr>
        <w:t xml:space="preserve"> marks)</w:t>
      </w:r>
    </w:p>
    <w:p w14:paraId="2CB9350B" w14:textId="77777777" w:rsidR="00A04513" w:rsidRPr="001F67CB" w:rsidRDefault="00A04513" w:rsidP="00A04513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000000"/>
          <w:szCs w:val="24"/>
          <w:lang w:eastAsia="en-IE"/>
        </w:rPr>
      </w:pPr>
      <w:r w:rsidRPr="001F67CB">
        <w:rPr>
          <w:rFonts w:cstheme="minorHAnsi"/>
          <w:szCs w:val="24"/>
        </w:rPr>
        <w:t>Well formatted and properly indented code. Appropriately named variabl</w:t>
      </w:r>
      <w:r>
        <w:rPr>
          <w:rFonts w:cstheme="minorHAnsi"/>
          <w:szCs w:val="24"/>
        </w:rPr>
        <w:t>es, methods, classes</w:t>
      </w:r>
      <w:r w:rsidRPr="001F67CB">
        <w:rPr>
          <w:rFonts w:cstheme="minorHAnsi"/>
          <w:szCs w:val="24"/>
        </w:rPr>
        <w:t xml:space="preserve"> using the Java naming conventions (</w:t>
      </w:r>
      <w:r>
        <w:rPr>
          <w:rFonts w:cstheme="minorHAnsi"/>
          <w:szCs w:val="24"/>
        </w:rPr>
        <w:t>3</w:t>
      </w:r>
      <w:r w:rsidRPr="001F67CB">
        <w:rPr>
          <w:rFonts w:cstheme="minorHAnsi"/>
          <w:szCs w:val="24"/>
        </w:rPr>
        <w:t xml:space="preserve"> marks)</w:t>
      </w:r>
    </w:p>
    <w:p w14:paraId="5834A483" w14:textId="77777777" w:rsidR="00A04513" w:rsidRPr="001F67CB" w:rsidRDefault="00A04513" w:rsidP="00A04513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Cs w:val="24"/>
          <w:lang w:eastAsia="en-IE"/>
        </w:rPr>
      </w:pPr>
      <w:r w:rsidRPr="001F67CB">
        <w:rPr>
          <w:rFonts w:cstheme="minorHAnsi"/>
          <w:b/>
          <w:bCs/>
          <w:color w:val="000000"/>
          <w:szCs w:val="24"/>
          <w:lang w:eastAsia="en-IE"/>
        </w:rPr>
        <w:t>Report (</w:t>
      </w:r>
      <w:r>
        <w:rPr>
          <w:rFonts w:cstheme="minorHAnsi"/>
          <w:b/>
          <w:bCs/>
          <w:color w:val="000000"/>
          <w:szCs w:val="24"/>
          <w:lang w:eastAsia="en-IE"/>
        </w:rPr>
        <w:t>7</w:t>
      </w:r>
      <w:r w:rsidRPr="001F67CB">
        <w:rPr>
          <w:rFonts w:cstheme="minorHAnsi"/>
          <w:b/>
          <w:bCs/>
          <w:color w:val="000000"/>
          <w:szCs w:val="24"/>
          <w:lang w:eastAsia="en-IE"/>
        </w:rPr>
        <w:t xml:space="preserve"> marks)</w:t>
      </w:r>
    </w:p>
    <w:p w14:paraId="7698144C" w14:textId="77777777" w:rsidR="00A04513" w:rsidRPr="001F67CB" w:rsidRDefault="00A04513" w:rsidP="00A04513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000000"/>
          <w:szCs w:val="24"/>
          <w:lang w:eastAsia="en-IE"/>
        </w:rPr>
      </w:pPr>
      <w:r w:rsidRPr="001F67CB">
        <w:rPr>
          <w:rFonts w:cstheme="minorHAnsi"/>
          <w:szCs w:val="24"/>
        </w:rPr>
        <w:t>Evidence of designing and planning of th</w:t>
      </w:r>
      <w:r>
        <w:rPr>
          <w:rFonts w:cstheme="minorHAnsi"/>
          <w:szCs w:val="24"/>
        </w:rPr>
        <w:t>e application prior to coding (f</w:t>
      </w:r>
      <w:r w:rsidRPr="001F67CB">
        <w:rPr>
          <w:rFonts w:cstheme="minorHAnsi"/>
          <w:szCs w:val="24"/>
        </w:rPr>
        <w:t>or example,</w:t>
      </w:r>
      <w:r>
        <w:rPr>
          <w:rFonts w:cstheme="minorHAnsi"/>
          <w:szCs w:val="24"/>
        </w:rPr>
        <w:t xml:space="preserve"> the report should include the</w:t>
      </w:r>
      <w:r w:rsidRPr="001F67CB">
        <w:rPr>
          <w:rFonts w:cstheme="minorHAnsi"/>
          <w:szCs w:val="24"/>
        </w:rPr>
        <w:t xml:space="preserve"> IPO </w:t>
      </w:r>
      <w:r>
        <w:rPr>
          <w:rFonts w:cstheme="minorHAnsi"/>
          <w:szCs w:val="24"/>
        </w:rPr>
        <w:t xml:space="preserve">and the </w:t>
      </w:r>
      <w:r w:rsidRPr="001F67CB">
        <w:rPr>
          <w:rFonts w:cstheme="minorHAnsi"/>
          <w:szCs w:val="24"/>
        </w:rPr>
        <w:t>class diagram</w:t>
      </w:r>
      <w:r>
        <w:rPr>
          <w:rFonts w:cstheme="minorHAnsi"/>
          <w:szCs w:val="24"/>
        </w:rPr>
        <w:t xml:space="preserve">) </w:t>
      </w:r>
      <w:r w:rsidRPr="001F67CB">
        <w:rPr>
          <w:rFonts w:cstheme="minorHAnsi"/>
          <w:szCs w:val="24"/>
        </w:rPr>
        <w:t>(</w:t>
      </w:r>
      <w:r>
        <w:rPr>
          <w:rFonts w:cstheme="minorHAnsi"/>
          <w:szCs w:val="24"/>
        </w:rPr>
        <w:t>7</w:t>
      </w:r>
      <w:r w:rsidRPr="001F67CB">
        <w:rPr>
          <w:rFonts w:cstheme="minorHAnsi"/>
          <w:szCs w:val="24"/>
        </w:rPr>
        <w:t xml:space="preserve"> marks)</w:t>
      </w:r>
    </w:p>
    <w:p w14:paraId="434F983A" w14:textId="77777777" w:rsidR="00A04513" w:rsidRPr="001F67CB" w:rsidRDefault="00A04513" w:rsidP="00A04513">
      <w:pPr>
        <w:rPr>
          <w:rFonts w:cstheme="minorHAnsi"/>
          <w:szCs w:val="24"/>
        </w:rPr>
      </w:pPr>
    </w:p>
    <w:p w14:paraId="5F8FC335" w14:textId="77777777" w:rsidR="00A04513" w:rsidRPr="006001BF" w:rsidRDefault="00A04513" w:rsidP="00A04513">
      <w:pPr>
        <w:rPr>
          <w:rFonts w:cstheme="minorHAnsi"/>
          <w:szCs w:val="24"/>
        </w:rPr>
      </w:pPr>
      <w:r w:rsidRPr="001F67CB">
        <w:rPr>
          <w:rFonts w:cstheme="minorHAnsi"/>
          <w:b/>
          <w:color w:val="FF0000"/>
          <w:szCs w:val="24"/>
          <w:u w:val="single"/>
        </w:rPr>
        <w:t>NOTE</w:t>
      </w:r>
      <w:r w:rsidRPr="001F67CB">
        <w:rPr>
          <w:rFonts w:cstheme="minorHAnsi"/>
          <w:szCs w:val="24"/>
        </w:rPr>
        <w:t>: the examiners reserve the right to conduct mini presentations with a sample of the students, where students will provide answers to questions related to their assignment.</w:t>
      </w:r>
    </w:p>
    <w:p w14:paraId="2940B5CD" w14:textId="77777777" w:rsidR="00A04513" w:rsidRPr="006001BF" w:rsidRDefault="00A04513" w:rsidP="00A04513">
      <w:pPr>
        <w:rPr>
          <w:rFonts w:cstheme="minorHAnsi"/>
          <w:szCs w:val="24"/>
        </w:rPr>
      </w:pPr>
    </w:p>
    <w:p w14:paraId="328B4261" w14:textId="77777777" w:rsidR="00A04513" w:rsidRPr="00EC2105" w:rsidRDefault="00A04513" w:rsidP="00A04513"/>
    <w:p w14:paraId="4F952344" w14:textId="05F6CBC8" w:rsidR="00B31244" w:rsidRPr="00A04513" w:rsidRDefault="00B31244" w:rsidP="00A04513"/>
    <w:sectPr w:rsidR="00B31244" w:rsidRPr="00A04513">
      <w:headerReference w:type="even" r:id="rId16"/>
      <w:headerReference w:type="default" r:id="rId17"/>
      <w:footerReference w:type="default" r:id="rId18"/>
      <w:headerReference w:type="first" r:id="rId19"/>
      <w:pgSz w:w="11909" w:h="16834" w:code="9"/>
      <w:pgMar w:top="1440" w:right="144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75CE2" w14:textId="77777777" w:rsidR="007D4E06" w:rsidRDefault="007D4E06">
      <w:r>
        <w:separator/>
      </w:r>
    </w:p>
  </w:endnote>
  <w:endnote w:type="continuationSeparator" w:id="0">
    <w:p w14:paraId="41B0193C" w14:textId="77777777" w:rsidR="007D4E06" w:rsidRDefault="007D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C9C28" w14:textId="64B25AD8" w:rsidR="00585EAD" w:rsidRDefault="00585EAD">
    <w:pPr>
      <w:pStyle w:val="Footer"/>
      <w:jc w:val="center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7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 \* MERGEFORMAT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8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2D505" w14:textId="77777777" w:rsidR="007D4E06" w:rsidRDefault="007D4E06">
      <w:r>
        <w:separator/>
      </w:r>
    </w:p>
  </w:footnote>
  <w:footnote w:type="continuationSeparator" w:id="0">
    <w:p w14:paraId="5A6694A3" w14:textId="77777777" w:rsidR="007D4E06" w:rsidRDefault="007D4E06">
      <w:r>
        <w:continuationSeparator/>
      </w:r>
    </w:p>
  </w:footnote>
  <w:footnote w:id="1">
    <w:p w14:paraId="2D8D8E57" w14:textId="7A01418E" w:rsidR="00585EAD" w:rsidRDefault="00585EAD" w:rsidP="00A04513">
      <w:pPr>
        <w:pStyle w:val="FootnoteText"/>
      </w:pPr>
      <w:r w:rsidRPr="000406C7">
        <w:rPr>
          <w:rStyle w:val="FootnoteReference"/>
          <w:b/>
          <w:color w:val="FF0000"/>
        </w:rPr>
        <w:footnoteRef/>
      </w:r>
      <w:r>
        <w:t xml:space="preserve"> </w:t>
      </w:r>
      <w:r w:rsidRPr="00CF2A61">
        <w:rPr>
          <w:b/>
          <w:color w:val="C00000"/>
          <w:u w:val="single"/>
        </w:rPr>
        <w:t>Disclaimer</w:t>
      </w:r>
      <w:r>
        <w:t>: note the rules presented in this table may be simplified and/or modified from their real-world counterparts. You are required to implement the rules as described in this assessment.</w:t>
      </w:r>
    </w:p>
  </w:footnote>
  <w:footnote w:id="2">
    <w:p w14:paraId="2F5D8827" w14:textId="77777777" w:rsidR="00585EAD" w:rsidRPr="00F36505" w:rsidRDefault="00585EAD" w:rsidP="00A04513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Pr="00F36505">
        <w:t xml:space="preserve">Note that the item that has to be </w:t>
      </w:r>
      <w:r>
        <w:t>checke</w:t>
      </w:r>
      <w:r w:rsidRPr="00793833">
        <w:t xml:space="preserve">d is the one assigned to you in </w:t>
      </w:r>
      <w:r w:rsidRPr="00793833">
        <w:rPr>
          <w:i/>
        </w:rPr>
        <w:fldChar w:fldCharType="begin"/>
      </w:r>
      <w:r w:rsidRPr="00793833">
        <w:rPr>
          <w:i/>
        </w:rPr>
        <w:instrText xml:space="preserve"> REF _Ref89802788 \h  \* MERGEFORMAT </w:instrText>
      </w:r>
      <w:r w:rsidRPr="00793833">
        <w:rPr>
          <w:i/>
        </w:rPr>
      </w:r>
      <w:r w:rsidRPr="00793833">
        <w:rPr>
          <w:i/>
        </w:rPr>
        <w:fldChar w:fldCharType="separate"/>
      </w:r>
      <w:r w:rsidRPr="00793833">
        <w:rPr>
          <w:i/>
        </w:rPr>
        <w:t xml:space="preserve">Table </w:t>
      </w:r>
      <w:r w:rsidRPr="00793833">
        <w:rPr>
          <w:i/>
          <w:noProof/>
        </w:rPr>
        <w:t>1</w:t>
      </w:r>
      <w:r w:rsidRPr="00793833">
        <w:rPr>
          <w:i/>
        </w:rPr>
        <w:t xml:space="preserve"> Question 1. a. Item and Rules to Determine the Validity of an Item</w:t>
      </w:r>
      <w:r w:rsidRPr="00793833">
        <w:rPr>
          <w:i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AF5EC" w14:textId="77777777" w:rsidR="00585EAD" w:rsidRDefault="007D4E06">
    <w:pPr>
      <w:pStyle w:val="Header"/>
    </w:pPr>
    <w:r>
      <w:rPr>
        <w:noProof/>
      </w:rPr>
      <w:pict w14:anchorId="26C927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4756204" o:spid="_x0000_s2050" type="#_x0000_t136" style="position:absolute;margin-left:0;margin-top:0;width:587.5pt;height:48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National College of Ireland© 2022-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D41AC" w14:textId="77777777" w:rsidR="00585EAD" w:rsidRDefault="007D4E06">
    <w:pPr>
      <w:pStyle w:val="Header"/>
    </w:pPr>
    <w:r>
      <w:rPr>
        <w:noProof/>
      </w:rPr>
      <w:pict w14:anchorId="71FD51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4756205" o:spid="_x0000_s2051" type="#_x0000_t136" style="position:absolute;margin-left:0;margin-top:0;width:587.5pt;height:48.9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National College of Ireland© 2022-2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233F5" w14:textId="77777777" w:rsidR="00585EAD" w:rsidRDefault="007D4E06">
    <w:pPr>
      <w:pStyle w:val="Header"/>
    </w:pPr>
    <w:r>
      <w:rPr>
        <w:noProof/>
      </w:rPr>
      <w:pict w14:anchorId="73101E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4756203" o:spid="_x0000_s2049" type="#_x0000_t136" style="position:absolute;margin-left:0;margin-top:0;width:587.5pt;height:48.9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National College of Ireland© 2022-2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1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BC414E"/>
    <w:multiLevelType w:val="hybridMultilevel"/>
    <w:tmpl w:val="643E2E02"/>
    <w:lvl w:ilvl="0" w:tplc="80883ED2">
      <w:start w:val="1"/>
      <w:numFmt w:val="lowerLetter"/>
      <w:lvlText w:val="%1."/>
      <w:lvlJc w:val="left"/>
      <w:pPr>
        <w:ind w:left="1080" w:hanging="360"/>
      </w:pPr>
      <w:rPr>
        <w:b/>
        <w:i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D342A"/>
    <w:multiLevelType w:val="hybridMultilevel"/>
    <w:tmpl w:val="D3CA9DD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1268"/>
    <w:multiLevelType w:val="hybridMultilevel"/>
    <w:tmpl w:val="C3E6F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9438B"/>
    <w:multiLevelType w:val="hybridMultilevel"/>
    <w:tmpl w:val="B72244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474D"/>
    <w:multiLevelType w:val="hybridMultilevel"/>
    <w:tmpl w:val="A5403B9E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41C94"/>
    <w:multiLevelType w:val="hybridMultilevel"/>
    <w:tmpl w:val="98905628"/>
    <w:lvl w:ilvl="0" w:tplc="80883ED2">
      <w:start w:val="1"/>
      <w:numFmt w:val="lowerLetter"/>
      <w:lvlText w:val="%1."/>
      <w:lvlJc w:val="left"/>
      <w:pPr>
        <w:ind w:left="1080" w:hanging="360"/>
      </w:pPr>
      <w:rPr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B9230B"/>
    <w:multiLevelType w:val="hybridMultilevel"/>
    <w:tmpl w:val="3F7E3CB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F518C3"/>
    <w:multiLevelType w:val="hybridMultilevel"/>
    <w:tmpl w:val="67968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3D17"/>
    <w:multiLevelType w:val="hybridMultilevel"/>
    <w:tmpl w:val="C9B6EE4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7A544A"/>
    <w:multiLevelType w:val="hybridMultilevel"/>
    <w:tmpl w:val="C4D23F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70306E"/>
    <w:multiLevelType w:val="hybridMultilevel"/>
    <w:tmpl w:val="3D5C4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05763"/>
    <w:multiLevelType w:val="hybridMultilevel"/>
    <w:tmpl w:val="A0C8C2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7800D8"/>
    <w:multiLevelType w:val="hybridMultilevel"/>
    <w:tmpl w:val="3E8841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26AE8"/>
    <w:multiLevelType w:val="hybridMultilevel"/>
    <w:tmpl w:val="F59E4F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46091"/>
    <w:multiLevelType w:val="hybridMultilevel"/>
    <w:tmpl w:val="D85863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E4113"/>
    <w:multiLevelType w:val="hybridMultilevel"/>
    <w:tmpl w:val="4E569B1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B926CE"/>
    <w:multiLevelType w:val="hybridMultilevel"/>
    <w:tmpl w:val="F618A0D8"/>
    <w:lvl w:ilvl="0" w:tplc="918C266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646BA7"/>
    <w:multiLevelType w:val="hybridMultilevel"/>
    <w:tmpl w:val="509C01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86102"/>
    <w:multiLevelType w:val="hybridMultilevel"/>
    <w:tmpl w:val="A7D06A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02C94"/>
    <w:multiLevelType w:val="hybridMultilevel"/>
    <w:tmpl w:val="EE12B2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47EB4"/>
    <w:multiLevelType w:val="hybridMultilevel"/>
    <w:tmpl w:val="70B8C2A4"/>
    <w:lvl w:ilvl="0" w:tplc="BC64BA72">
      <w:start w:val="1"/>
      <w:numFmt w:val="decimal"/>
      <w:lvlText w:val="Question %1."/>
      <w:lvlJc w:val="center"/>
      <w:pPr>
        <w:ind w:left="770" w:hanging="360"/>
      </w:pPr>
      <w:rPr>
        <w:rFonts w:hint="default"/>
        <w:b/>
      </w:rPr>
    </w:lvl>
    <w:lvl w:ilvl="1" w:tplc="ABE29938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E2310"/>
    <w:multiLevelType w:val="hybridMultilevel"/>
    <w:tmpl w:val="9E2C9316"/>
    <w:lvl w:ilvl="0" w:tplc="0FD4BCDE">
      <w:numFmt w:val="bullet"/>
      <w:lvlText w:val=""/>
      <w:lvlJc w:val="left"/>
      <w:pPr>
        <w:ind w:left="360" w:hanging="360"/>
      </w:pPr>
      <w:rPr>
        <w:rFonts w:ascii="Wingdings 2" w:eastAsiaTheme="minorHAnsi" w:hAnsi="Wingdings 2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954E7F"/>
    <w:multiLevelType w:val="hybridMultilevel"/>
    <w:tmpl w:val="59FC8D20"/>
    <w:lvl w:ilvl="0" w:tplc="18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24" w15:restartNumberingAfterBreak="0">
    <w:nsid w:val="66E228A4"/>
    <w:multiLevelType w:val="hybridMultilevel"/>
    <w:tmpl w:val="65BA2E0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845199"/>
    <w:multiLevelType w:val="hybridMultilevel"/>
    <w:tmpl w:val="8F9CBE36"/>
    <w:lvl w:ilvl="0" w:tplc="0FD4BCDE">
      <w:numFmt w:val="bullet"/>
      <w:lvlText w:val=""/>
      <w:lvlJc w:val="left"/>
      <w:pPr>
        <w:ind w:left="360" w:hanging="360"/>
      </w:pPr>
      <w:rPr>
        <w:rFonts w:ascii="Wingdings 2" w:eastAsiaTheme="minorHAnsi" w:hAnsi="Wingdings 2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AE05A7A"/>
    <w:multiLevelType w:val="hybridMultilevel"/>
    <w:tmpl w:val="D4927A6E"/>
    <w:lvl w:ilvl="0" w:tplc="87E03DFE">
      <w:start w:val="1"/>
      <w:numFmt w:val="decimal"/>
      <w:lvlText w:val="Question %1.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8105E7"/>
    <w:multiLevelType w:val="hybridMultilevel"/>
    <w:tmpl w:val="0F489D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5786F"/>
    <w:multiLevelType w:val="hybridMultilevel"/>
    <w:tmpl w:val="1E2A7D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9076E"/>
    <w:multiLevelType w:val="hybridMultilevel"/>
    <w:tmpl w:val="66B8067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E94C5B"/>
    <w:multiLevelType w:val="hybridMultilevel"/>
    <w:tmpl w:val="00D43B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35E31"/>
    <w:multiLevelType w:val="hybridMultilevel"/>
    <w:tmpl w:val="68E815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666FE"/>
    <w:multiLevelType w:val="hybridMultilevel"/>
    <w:tmpl w:val="F6361C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22"/>
  </w:num>
  <w:num w:numId="5">
    <w:abstractNumId w:val="2"/>
  </w:num>
  <w:num w:numId="6">
    <w:abstractNumId w:val="14"/>
  </w:num>
  <w:num w:numId="7">
    <w:abstractNumId w:val="30"/>
  </w:num>
  <w:num w:numId="8">
    <w:abstractNumId w:val="23"/>
  </w:num>
  <w:num w:numId="9">
    <w:abstractNumId w:val="26"/>
  </w:num>
  <w:num w:numId="10">
    <w:abstractNumId w:val="1"/>
  </w:num>
  <w:num w:numId="11">
    <w:abstractNumId w:val="5"/>
  </w:num>
  <w:num w:numId="12">
    <w:abstractNumId w:val="17"/>
  </w:num>
  <w:num w:numId="13">
    <w:abstractNumId w:val="21"/>
  </w:num>
  <w:num w:numId="14">
    <w:abstractNumId w:val="10"/>
  </w:num>
  <w:num w:numId="15">
    <w:abstractNumId w:val="28"/>
  </w:num>
  <w:num w:numId="16">
    <w:abstractNumId w:val="4"/>
  </w:num>
  <w:num w:numId="17">
    <w:abstractNumId w:val="20"/>
  </w:num>
  <w:num w:numId="18">
    <w:abstractNumId w:val="18"/>
  </w:num>
  <w:num w:numId="19">
    <w:abstractNumId w:val="24"/>
  </w:num>
  <w:num w:numId="20">
    <w:abstractNumId w:val="29"/>
  </w:num>
  <w:num w:numId="21">
    <w:abstractNumId w:val="7"/>
  </w:num>
  <w:num w:numId="22">
    <w:abstractNumId w:val="6"/>
  </w:num>
  <w:num w:numId="23">
    <w:abstractNumId w:val="16"/>
  </w:num>
  <w:num w:numId="24">
    <w:abstractNumId w:val="9"/>
  </w:num>
  <w:num w:numId="25">
    <w:abstractNumId w:val="19"/>
  </w:num>
  <w:num w:numId="26">
    <w:abstractNumId w:val="15"/>
  </w:num>
  <w:num w:numId="27">
    <w:abstractNumId w:val="3"/>
  </w:num>
  <w:num w:numId="28">
    <w:abstractNumId w:val="32"/>
  </w:num>
  <w:num w:numId="29">
    <w:abstractNumId w:val="8"/>
  </w:num>
  <w:num w:numId="30">
    <w:abstractNumId w:val="13"/>
  </w:num>
  <w:num w:numId="31">
    <w:abstractNumId w:val="31"/>
  </w:num>
  <w:num w:numId="32">
    <w:abstractNumId w:val="1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E" w:vendorID="64" w:dllVersion="6" w:nlCheck="1" w:checkStyle="0"/>
  <w:activeWritingStyle w:appName="MSWord" w:lang="en-IE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C2"/>
    <w:rsid w:val="0000117C"/>
    <w:rsid w:val="0000166A"/>
    <w:rsid w:val="00003E67"/>
    <w:rsid w:val="00006085"/>
    <w:rsid w:val="000108CF"/>
    <w:rsid w:val="00010F4B"/>
    <w:rsid w:val="00012CF8"/>
    <w:rsid w:val="00012D47"/>
    <w:rsid w:val="000172A4"/>
    <w:rsid w:val="00026B48"/>
    <w:rsid w:val="00026FEF"/>
    <w:rsid w:val="00032D83"/>
    <w:rsid w:val="0003540B"/>
    <w:rsid w:val="00037472"/>
    <w:rsid w:val="0004408A"/>
    <w:rsid w:val="000460E9"/>
    <w:rsid w:val="00046832"/>
    <w:rsid w:val="00047432"/>
    <w:rsid w:val="00054B0B"/>
    <w:rsid w:val="000561C1"/>
    <w:rsid w:val="00056B8E"/>
    <w:rsid w:val="00062A77"/>
    <w:rsid w:val="00064C1C"/>
    <w:rsid w:val="00066861"/>
    <w:rsid w:val="0007228B"/>
    <w:rsid w:val="00077B06"/>
    <w:rsid w:val="00082236"/>
    <w:rsid w:val="00082E76"/>
    <w:rsid w:val="00087E8E"/>
    <w:rsid w:val="000922AF"/>
    <w:rsid w:val="00095E79"/>
    <w:rsid w:val="0009638E"/>
    <w:rsid w:val="00096DE2"/>
    <w:rsid w:val="000972E3"/>
    <w:rsid w:val="00097DC7"/>
    <w:rsid w:val="000A29EC"/>
    <w:rsid w:val="000B0679"/>
    <w:rsid w:val="000C6C0B"/>
    <w:rsid w:val="000D54E0"/>
    <w:rsid w:val="000E26F8"/>
    <w:rsid w:val="000E3F4F"/>
    <w:rsid w:val="000E4B1E"/>
    <w:rsid w:val="000E58FA"/>
    <w:rsid w:val="000E6ACC"/>
    <w:rsid w:val="000F0E4D"/>
    <w:rsid w:val="000F2CF7"/>
    <w:rsid w:val="000F3376"/>
    <w:rsid w:val="000F73BD"/>
    <w:rsid w:val="000F7E0A"/>
    <w:rsid w:val="00101539"/>
    <w:rsid w:val="00103430"/>
    <w:rsid w:val="001039E4"/>
    <w:rsid w:val="00103B73"/>
    <w:rsid w:val="001044F5"/>
    <w:rsid w:val="00106D54"/>
    <w:rsid w:val="00110DFA"/>
    <w:rsid w:val="00110E84"/>
    <w:rsid w:val="00111413"/>
    <w:rsid w:val="00111B70"/>
    <w:rsid w:val="00113F7B"/>
    <w:rsid w:val="0011758E"/>
    <w:rsid w:val="0012344C"/>
    <w:rsid w:val="001250B3"/>
    <w:rsid w:val="00133042"/>
    <w:rsid w:val="00133129"/>
    <w:rsid w:val="001331BA"/>
    <w:rsid w:val="00134A40"/>
    <w:rsid w:val="00134B54"/>
    <w:rsid w:val="001356AB"/>
    <w:rsid w:val="00137700"/>
    <w:rsid w:val="00137A00"/>
    <w:rsid w:val="00142B90"/>
    <w:rsid w:val="00143900"/>
    <w:rsid w:val="001442F6"/>
    <w:rsid w:val="001466CC"/>
    <w:rsid w:val="00147FA4"/>
    <w:rsid w:val="0015050B"/>
    <w:rsid w:val="00154EEF"/>
    <w:rsid w:val="00155482"/>
    <w:rsid w:val="00157D23"/>
    <w:rsid w:val="00162BE2"/>
    <w:rsid w:val="00162EE4"/>
    <w:rsid w:val="00175A30"/>
    <w:rsid w:val="001838FD"/>
    <w:rsid w:val="001875B6"/>
    <w:rsid w:val="00190607"/>
    <w:rsid w:val="00191622"/>
    <w:rsid w:val="0019370A"/>
    <w:rsid w:val="00197412"/>
    <w:rsid w:val="001A0879"/>
    <w:rsid w:val="001A18C2"/>
    <w:rsid w:val="001A1A24"/>
    <w:rsid w:val="001A3119"/>
    <w:rsid w:val="001A358A"/>
    <w:rsid w:val="001A620A"/>
    <w:rsid w:val="001B4116"/>
    <w:rsid w:val="001C0818"/>
    <w:rsid w:val="001C3B94"/>
    <w:rsid w:val="001C5843"/>
    <w:rsid w:val="001C59D8"/>
    <w:rsid w:val="001D75B5"/>
    <w:rsid w:val="001D7F78"/>
    <w:rsid w:val="001E12F7"/>
    <w:rsid w:val="001E192C"/>
    <w:rsid w:val="001F470D"/>
    <w:rsid w:val="001F4EDF"/>
    <w:rsid w:val="001F733F"/>
    <w:rsid w:val="00200EED"/>
    <w:rsid w:val="002037A0"/>
    <w:rsid w:val="002040F4"/>
    <w:rsid w:val="00213573"/>
    <w:rsid w:val="00213A10"/>
    <w:rsid w:val="002207F9"/>
    <w:rsid w:val="00222A06"/>
    <w:rsid w:val="0022695A"/>
    <w:rsid w:val="00227D69"/>
    <w:rsid w:val="002344BD"/>
    <w:rsid w:val="00241198"/>
    <w:rsid w:val="002433D7"/>
    <w:rsid w:val="00243E85"/>
    <w:rsid w:val="0024415A"/>
    <w:rsid w:val="0025095B"/>
    <w:rsid w:val="00253376"/>
    <w:rsid w:val="002546A6"/>
    <w:rsid w:val="00254718"/>
    <w:rsid w:val="002612A9"/>
    <w:rsid w:val="00261341"/>
    <w:rsid w:val="002620EF"/>
    <w:rsid w:val="002640EC"/>
    <w:rsid w:val="00264F13"/>
    <w:rsid w:val="00267775"/>
    <w:rsid w:val="00270F03"/>
    <w:rsid w:val="0027149A"/>
    <w:rsid w:val="00273357"/>
    <w:rsid w:val="00273E05"/>
    <w:rsid w:val="00273EAD"/>
    <w:rsid w:val="00280961"/>
    <w:rsid w:val="002907A6"/>
    <w:rsid w:val="00291176"/>
    <w:rsid w:val="002912EF"/>
    <w:rsid w:val="00292C83"/>
    <w:rsid w:val="00293C29"/>
    <w:rsid w:val="002A3B1F"/>
    <w:rsid w:val="002A403B"/>
    <w:rsid w:val="002A51B9"/>
    <w:rsid w:val="002A6BE4"/>
    <w:rsid w:val="002A7CCB"/>
    <w:rsid w:val="002B1C12"/>
    <w:rsid w:val="002B21EC"/>
    <w:rsid w:val="002B3770"/>
    <w:rsid w:val="002B53A0"/>
    <w:rsid w:val="002B6375"/>
    <w:rsid w:val="002B6882"/>
    <w:rsid w:val="002B6E0E"/>
    <w:rsid w:val="002C087F"/>
    <w:rsid w:val="002C15FD"/>
    <w:rsid w:val="002C78C7"/>
    <w:rsid w:val="002D5F22"/>
    <w:rsid w:val="002E046A"/>
    <w:rsid w:val="002E4D6D"/>
    <w:rsid w:val="002E5E6E"/>
    <w:rsid w:val="002F1024"/>
    <w:rsid w:val="002F3536"/>
    <w:rsid w:val="00300E29"/>
    <w:rsid w:val="0030199C"/>
    <w:rsid w:val="00302EA1"/>
    <w:rsid w:val="003046AC"/>
    <w:rsid w:val="0030502E"/>
    <w:rsid w:val="00315836"/>
    <w:rsid w:val="00317CAB"/>
    <w:rsid w:val="0032076D"/>
    <w:rsid w:val="0032164B"/>
    <w:rsid w:val="00322CF3"/>
    <w:rsid w:val="00326053"/>
    <w:rsid w:val="003354D0"/>
    <w:rsid w:val="00336B3F"/>
    <w:rsid w:val="003419D6"/>
    <w:rsid w:val="00351373"/>
    <w:rsid w:val="00352D7B"/>
    <w:rsid w:val="00356C7F"/>
    <w:rsid w:val="00362C14"/>
    <w:rsid w:val="003632DF"/>
    <w:rsid w:val="0036406D"/>
    <w:rsid w:val="00364A8A"/>
    <w:rsid w:val="00364ECB"/>
    <w:rsid w:val="003704A5"/>
    <w:rsid w:val="00370B11"/>
    <w:rsid w:val="00372FD0"/>
    <w:rsid w:val="00380B7D"/>
    <w:rsid w:val="00382091"/>
    <w:rsid w:val="0038365A"/>
    <w:rsid w:val="00387C5C"/>
    <w:rsid w:val="003914FF"/>
    <w:rsid w:val="00394353"/>
    <w:rsid w:val="00395D41"/>
    <w:rsid w:val="003973C0"/>
    <w:rsid w:val="003A0BC1"/>
    <w:rsid w:val="003A3966"/>
    <w:rsid w:val="003A42E8"/>
    <w:rsid w:val="003A43FC"/>
    <w:rsid w:val="003A51D2"/>
    <w:rsid w:val="003A7B44"/>
    <w:rsid w:val="003B2F6C"/>
    <w:rsid w:val="003B7CD9"/>
    <w:rsid w:val="003C1EE3"/>
    <w:rsid w:val="003C3B30"/>
    <w:rsid w:val="003C51D7"/>
    <w:rsid w:val="003C5C56"/>
    <w:rsid w:val="003D0DD1"/>
    <w:rsid w:val="003D328C"/>
    <w:rsid w:val="003D4ECE"/>
    <w:rsid w:val="003D50FE"/>
    <w:rsid w:val="003D61CB"/>
    <w:rsid w:val="003E0FB5"/>
    <w:rsid w:val="003E337A"/>
    <w:rsid w:val="003E4CDE"/>
    <w:rsid w:val="003E634F"/>
    <w:rsid w:val="003E6BEE"/>
    <w:rsid w:val="003F090D"/>
    <w:rsid w:val="003F108F"/>
    <w:rsid w:val="003F1A76"/>
    <w:rsid w:val="003F3AB4"/>
    <w:rsid w:val="003F3ACC"/>
    <w:rsid w:val="003F4651"/>
    <w:rsid w:val="003F5E45"/>
    <w:rsid w:val="003F6572"/>
    <w:rsid w:val="003F7033"/>
    <w:rsid w:val="004034DD"/>
    <w:rsid w:val="0040525B"/>
    <w:rsid w:val="004073EF"/>
    <w:rsid w:val="004103C2"/>
    <w:rsid w:val="00413AB0"/>
    <w:rsid w:val="00413B89"/>
    <w:rsid w:val="004142F2"/>
    <w:rsid w:val="00414E47"/>
    <w:rsid w:val="00415A2B"/>
    <w:rsid w:val="00415B89"/>
    <w:rsid w:val="00421A7F"/>
    <w:rsid w:val="0042230B"/>
    <w:rsid w:val="004252C6"/>
    <w:rsid w:val="00433474"/>
    <w:rsid w:val="00434088"/>
    <w:rsid w:val="00435C8F"/>
    <w:rsid w:val="004438B7"/>
    <w:rsid w:val="004459AD"/>
    <w:rsid w:val="00446C07"/>
    <w:rsid w:val="00451809"/>
    <w:rsid w:val="00457609"/>
    <w:rsid w:val="004576D3"/>
    <w:rsid w:val="0046235C"/>
    <w:rsid w:val="00475095"/>
    <w:rsid w:val="00476412"/>
    <w:rsid w:val="00476785"/>
    <w:rsid w:val="00480488"/>
    <w:rsid w:val="00481AB9"/>
    <w:rsid w:val="00484E2D"/>
    <w:rsid w:val="0048504B"/>
    <w:rsid w:val="00492CD1"/>
    <w:rsid w:val="00496A12"/>
    <w:rsid w:val="00496D71"/>
    <w:rsid w:val="00497E77"/>
    <w:rsid w:val="004B5000"/>
    <w:rsid w:val="004B5568"/>
    <w:rsid w:val="004B5A6E"/>
    <w:rsid w:val="004B69A8"/>
    <w:rsid w:val="004B72E5"/>
    <w:rsid w:val="004B7B86"/>
    <w:rsid w:val="004C007C"/>
    <w:rsid w:val="004C6F89"/>
    <w:rsid w:val="004D09D4"/>
    <w:rsid w:val="004D1D76"/>
    <w:rsid w:val="004D32BD"/>
    <w:rsid w:val="004D7CAA"/>
    <w:rsid w:val="004E0755"/>
    <w:rsid w:val="004E2922"/>
    <w:rsid w:val="004E3BA3"/>
    <w:rsid w:val="004E6985"/>
    <w:rsid w:val="004F36D3"/>
    <w:rsid w:val="004F4B5F"/>
    <w:rsid w:val="004F6548"/>
    <w:rsid w:val="004F67C1"/>
    <w:rsid w:val="004F7130"/>
    <w:rsid w:val="004F784D"/>
    <w:rsid w:val="00507802"/>
    <w:rsid w:val="00507D56"/>
    <w:rsid w:val="00510A5B"/>
    <w:rsid w:val="00511606"/>
    <w:rsid w:val="005122E6"/>
    <w:rsid w:val="00513693"/>
    <w:rsid w:val="005251E6"/>
    <w:rsid w:val="00526C44"/>
    <w:rsid w:val="0053302E"/>
    <w:rsid w:val="005376ED"/>
    <w:rsid w:val="00537C3A"/>
    <w:rsid w:val="00543118"/>
    <w:rsid w:val="005525D9"/>
    <w:rsid w:val="00552A50"/>
    <w:rsid w:val="00553835"/>
    <w:rsid w:val="0055480C"/>
    <w:rsid w:val="005634CA"/>
    <w:rsid w:val="0056586C"/>
    <w:rsid w:val="00570360"/>
    <w:rsid w:val="00571411"/>
    <w:rsid w:val="00572D65"/>
    <w:rsid w:val="0058176D"/>
    <w:rsid w:val="00585D0C"/>
    <w:rsid w:val="00585EAD"/>
    <w:rsid w:val="00586DA5"/>
    <w:rsid w:val="00586FA8"/>
    <w:rsid w:val="00590F14"/>
    <w:rsid w:val="00592095"/>
    <w:rsid w:val="005926EE"/>
    <w:rsid w:val="00595C17"/>
    <w:rsid w:val="00597865"/>
    <w:rsid w:val="00597DF6"/>
    <w:rsid w:val="005A42FC"/>
    <w:rsid w:val="005A54B8"/>
    <w:rsid w:val="005A6CEE"/>
    <w:rsid w:val="005B38B6"/>
    <w:rsid w:val="005B52DC"/>
    <w:rsid w:val="005C03AB"/>
    <w:rsid w:val="005C120D"/>
    <w:rsid w:val="005C13EA"/>
    <w:rsid w:val="005C2F9A"/>
    <w:rsid w:val="005C436E"/>
    <w:rsid w:val="005C5874"/>
    <w:rsid w:val="005C60D4"/>
    <w:rsid w:val="005C715C"/>
    <w:rsid w:val="005D4A3E"/>
    <w:rsid w:val="005D4F71"/>
    <w:rsid w:val="005D6EDE"/>
    <w:rsid w:val="005E03FF"/>
    <w:rsid w:val="005E0811"/>
    <w:rsid w:val="005E29D2"/>
    <w:rsid w:val="005E2E7B"/>
    <w:rsid w:val="005E4EFC"/>
    <w:rsid w:val="005F10D1"/>
    <w:rsid w:val="005F1F41"/>
    <w:rsid w:val="005F3128"/>
    <w:rsid w:val="005F3B9D"/>
    <w:rsid w:val="005F65A8"/>
    <w:rsid w:val="005F66C7"/>
    <w:rsid w:val="006001BF"/>
    <w:rsid w:val="0060182F"/>
    <w:rsid w:val="00604A77"/>
    <w:rsid w:val="0060522B"/>
    <w:rsid w:val="00606388"/>
    <w:rsid w:val="0061043A"/>
    <w:rsid w:val="00611658"/>
    <w:rsid w:val="00620546"/>
    <w:rsid w:val="006223B8"/>
    <w:rsid w:val="00635E06"/>
    <w:rsid w:val="00637036"/>
    <w:rsid w:val="0064475F"/>
    <w:rsid w:val="00644D95"/>
    <w:rsid w:val="00644F12"/>
    <w:rsid w:val="006455B9"/>
    <w:rsid w:val="006502E2"/>
    <w:rsid w:val="006510F4"/>
    <w:rsid w:val="006512BB"/>
    <w:rsid w:val="006528CA"/>
    <w:rsid w:val="00654188"/>
    <w:rsid w:val="00655F6E"/>
    <w:rsid w:val="00662056"/>
    <w:rsid w:val="0066301D"/>
    <w:rsid w:val="0066345D"/>
    <w:rsid w:val="0066380C"/>
    <w:rsid w:val="006638E2"/>
    <w:rsid w:val="00663AF5"/>
    <w:rsid w:val="00664636"/>
    <w:rsid w:val="0066695A"/>
    <w:rsid w:val="006719F4"/>
    <w:rsid w:val="00674CD6"/>
    <w:rsid w:val="006761F3"/>
    <w:rsid w:val="00682A61"/>
    <w:rsid w:val="006830EC"/>
    <w:rsid w:val="006866F4"/>
    <w:rsid w:val="00690108"/>
    <w:rsid w:val="006908C9"/>
    <w:rsid w:val="00691D83"/>
    <w:rsid w:val="00692FF8"/>
    <w:rsid w:val="0069318E"/>
    <w:rsid w:val="006A6837"/>
    <w:rsid w:val="006B22D9"/>
    <w:rsid w:val="006B2519"/>
    <w:rsid w:val="006B36F4"/>
    <w:rsid w:val="006B6825"/>
    <w:rsid w:val="006C0088"/>
    <w:rsid w:val="006C161F"/>
    <w:rsid w:val="006C1647"/>
    <w:rsid w:val="006C66B4"/>
    <w:rsid w:val="006D1271"/>
    <w:rsid w:val="006D1B77"/>
    <w:rsid w:val="006D2CA7"/>
    <w:rsid w:val="006D4709"/>
    <w:rsid w:val="006D5F58"/>
    <w:rsid w:val="006E70B7"/>
    <w:rsid w:val="006F5D9B"/>
    <w:rsid w:val="00703D45"/>
    <w:rsid w:val="00705247"/>
    <w:rsid w:val="00707581"/>
    <w:rsid w:val="00710DC1"/>
    <w:rsid w:val="00710E56"/>
    <w:rsid w:val="00711933"/>
    <w:rsid w:val="007119CA"/>
    <w:rsid w:val="00714314"/>
    <w:rsid w:val="007161F4"/>
    <w:rsid w:val="00732D92"/>
    <w:rsid w:val="00733AD6"/>
    <w:rsid w:val="00734F49"/>
    <w:rsid w:val="007377EA"/>
    <w:rsid w:val="00737F6D"/>
    <w:rsid w:val="00740CD4"/>
    <w:rsid w:val="00740F58"/>
    <w:rsid w:val="00741988"/>
    <w:rsid w:val="007461F7"/>
    <w:rsid w:val="007531BB"/>
    <w:rsid w:val="00755E69"/>
    <w:rsid w:val="00757955"/>
    <w:rsid w:val="00757998"/>
    <w:rsid w:val="007603FA"/>
    <w:rsid w:val="00761418"/>
    <w:rsid w:val="00761CB6"/>
    <w:rsid w:val="00764241"/>
    <w:rsid w:val="007663E7"/>
    <w:rsid w:val="007665AC"/>
    <w:rsid w:val="007674E1"/>
    <w:rsid w:val="00770DDF"/>
    <w:rsid w:val="007716CC"/>
    <w:rsid w:val="00771B04"/>
    <w:rsid w:val="0077431F"/>
    <w:rsid w:val="00774EEB"/>
    <w:rsid w:val="007750C7"/>
    <w:rsid w:val="00781FFC"/>
    <w:rsid w:val="0078231A"/>
    <w:rsid w:val="0078321C"/>
    <w:rsid w:val="00784B77"/>
    <w:rsid w:val="00785B18"/>
    <w:rsid w:val="00785B66"/>
    <w:rsid w:val="00791BC6"/>
    <w:rsid w:val="00793913"/>
    <w:rsid w:val="00795124"/>
    <w:rsid w:val="007A14B5"/>
    <w:rsid w:val="007A21E8"/>
    <w:rsid w:val="007A607E"/>
    <w:rsid w:val="007A7989"/>
    <w:rsid w:val="007B5F97"/>
    <w:rsid w:val="007C578B"/>
    <w:rsid w:val="007C5AEF"/>
    <w:rsid w:val="007D24D3"/>
    <w:rsid w:val="007D24DA"/>
    <w:rsid w:val="007D4E06"/>
    <w:rsid w:val="007E036B"/>
    <w:rsid w:val="007E445D"/>
    <w:rsid w:val="007E756F"/>
    <w:rsid w:val="007F1EDF"/>
    <w:rsid w:val="007F45C0"/>
    <w:rsid w:val="007F5D7E"/>
    <w:rsid w:val="007F6451"/>
    <w:rsid w:val="007F68BF"/>
    <w:rsid w:val="007F6BF0"/>
    <w:rsid w:val="00801CE3"/>
    <w:rsid w:val="00804666"/>
    <w:rsid w:val="008049F0"/>
    <w:rsid w:val="00807DCA"/>
    <w:rsid w:val="00822AC4"/>
    <w:rsid w:val="00822B23"/>
    <w:rsid w:val="00830303"/>
    <w:rsid w:val="008310D8"/>
    <w:rsid w:val="00833D55"/>
    <w:rsid w:val="00835EE3"/>
    <w:rsid w:val="00837E3A"/>
    <w:rsid w:val="0084031E"/>
    <w:rsid w:val="00844A57"/>
    <w:rsid w:val="0084587C"/>
    <w:rsid w:val="00850FA4"/>
    <w:rsid w:val="008526AD"/>
    <w:rsid w:val="00852B53"/>
    <w:rsid w:val="00852CD2"/>
    <w:rsid w:val="00854940"/>
    <w:rsid w:val="008609A1"/>
    <w:rsid w:val="00862570"/>
    <w:rsid w:val="0087235B"/>
    <w:rsid w:val="00875ED8"/>
    <w:rsid w:val="0087627F"/>
    <w:rsid w:val="008936B7"/>
    <w:rsid w:val="008942F5"/>
    <w:rsid w:val="008A2456"/>
    <w:rsid w:val="008A5E40"/>
    <w:rsid w:val="008B013F"/>
    <w:rsid w:val="008B0EC3"/>
    <w:rsid w:val="008B1B51"/>
    <w:rsid w:val="008B4744"/>
    <w:rsid w:val="008B4B60"/>
    <w:rsid w:val="008B70DC"/>
    <w:rsid w:val="008C2FFC"/>
    <w:rsid w:val="008C3F3F"/>
    <w:rsid w:val="008C4F59"/>
    <w:rsid w:val="008C5BBF"/>
    <w:rsid w:val="008C5DF5"/>
    <w:rsid w:val="008C76D7"/>
    <w:rsid w:val="008D30B7"/>
    <w:rsid w:val="008E081C"/>
    <w:rsid w:val="008E28B0"/>
    <w:rsid w:val="008E40C3"/>
    <w:rsid w:val="008E656E"/>
    <w:rsid w:val="008E7421"/>
    <w:rsid w:val="008F1303"/>
    <w:rsid w:val="008F678D"/>
    <w:rsid w:val="008F7198"/>
    <w:rsid w:val="009004ED"/>
    <w:rsid w:val="00901842"/>
    <w:rsid w:val="00903F78"/>
    <w:rsid w:val="00904257"/>
    <w:rsid w:val="00904AFB"/>
    <w:rsid w:val="009102D7"/>
    <w:rsid w:val="00913D03"/>
    <w:rsid w:val="00915B66"/>
    <w:rsid w:val="00932678"/>
    <w:rsid w:val="00934220"/>
    <w:rsid w:val="009403B5"/>
    <w:rsid w:val="00941993"/>
    <w:rsid w:val="009440AD"/>
    <w:rsid w:val="0094492F"/>
    <w:rsid w:val="0094507D"/>
    <w:rsid w:val="00951F7E"/>
    <w:rsid w:val="00954A61"/>
    <w:rsid w:val="00954AD3"/>
    <w:rsid w:val="00954BEE"/>
    <w:rsid w:val="00954EDA"/>
    <w:rsid w:val="00960B6A"/>
    <w:rsid w:val="0096188A"/>
    <w:rsid w:val="00970762"/>
    <w:rsid w:val="00973417"/>
    <w:rsid w:val="0099379C"/>
    <w:rsid w:val="009950C8"/>
    <w:rsid w:val="009951C2"/>
    <w:rsid w:val="00996100"/>
    <w:rsid w:val="009972E6"/>
    <w:rsid w:val="009A0306"/>
    <w:rsid w:val="009A1CE6"/>
    <w:rsid w:val="009A259F"/>
    <w:rsid w:val="009A36BF"/>
    <w:rsid w:val="009A3937"/>
    <w:rsid w:val="009A4775"/>
    <w:rsid w:val="009B29B4"/>
    <w:rsid w:val="009B3F0D"/>
    <w:rsid w:val="009C0CD2"/>
    <w:rsid w:val="009C0F24"/>
    <w:rsid w:val="009C709C"/>
    <w:rsid w:val="009D3187"/>
    <w:rsid w:val="009D3325"/>
    <w:rsid w:val="009D4EFB"/>
    <w:rsid w:val="009D5150"/>
    <w:rsid w:val="009D5909"/>
    <w:rsid w:val="009E2E5A"/>
    <w:rsid w:val="009E389F"/>
    <w:rsid w:val="009E44F7"/>
    <w:rsid w:val="009E7750"/>
    <w:rsid w:val="009F0415"/>
    <w:rsid w:val="009F28DF"/>
    <w:rsid w:val="009F661F"/>
    <w:rsid w:val="00A029C0"/>
    <w:rsid w:val="00A04513"/>
    <w:rsid w:val="00A07886"/>
    <w:rsid w:val="00A12618"/>
    <w:rsid w:val="00A16F79"/>
    <w:rsid w:val="00A20945"/>
    <w:rsid w:val="00A21440"/>
    <w:rsid w:val="00A23371"/>
    <w:rsid w:val="00A26E83"/>
    <w:rsid w:val="00A40037"/>
    <w:rsid w:val="00A40E95"/>
    <w:rsid w:val="00A4140B"/>
    <w:rsid w:val="00A42816"/>
    <w:rsid w:val="00A42CCF"/>
    <w:rsid w:val="00A43392"/>
    <w:rsid w:val="00A45BF2"/>
    <w:rsid w:val="00A50787"/>
    <w:rsid w:val="00A554E5"/>
    <w:rsid w:val="00A606C2"/>
    <w:rsid w:val="00A614F7"/>
    <w:rsid w:val="00A63FEA"/>
    <w:rsid w:val="00A640F6"/>
    <w:rsid w:val="00A6768A"/>
    <w:rsid w:val="00A67B74"/>
    <w:rsid w:val="00A73819"/>
    <w:rsid w:val="00A73FE8"/>
    <w:rsid w:val="00A814F7"/>
    <w:rsid w:val="00A84957"/>
    <w:rsid w:val="00A84B98"/>
    <w:rsid w:val="00A87668"/>
    <w:rsid w:val="00A942E9"/>
    <w:rsid w:val="00A94AFC"/>
    <w:rsid w:val="00A9508B"/>
    <w:rsid w:val="00A97A60"/>
    <w:rsid w:val="00AA4D46"/>
    <w:rsid w:val="00AA4F43"/>
    <w:rsid w:val="00AA6B65"/>
    <w:rsid w:val="00AB68D0"/>
    <w:rsid w:val="00AB7D9B"/>
    <w:rsid w:val="00AC36AB"/>
    <w:rsid w:val="00AC3858"/>
    <w:rsid w:val="00AC5A20"/>
    <w:rsid w:val="00AC613E"/>
    <w:rsid w:val="00AC67B5"/>
    <w:rsid w:val="00AC7958"/>
    <w:rsid w:val="00AD2FCA"/>
    <w:rsid w:val="00AD3296"/>
    <w:rsid w:val="00AD4465"/>
    <w:rsid w:val="00AD52AF"/>
    <w:rsid w:val="00AD6787"/>
    <w:rsid w:val="00AD7CFF"/>
    <w:rsid w:val="00AE069F"/>
    <w:rsid w:val="00AE15BA"/>
    <w:rsid w:val="00AE1834"/>
    <w:rsid w:val="00AE28F2"/>
    <w:rsid w:val="00AE3B2F"/>
    <w:rsid w:val="00AE414A"/>
    <w:rsid w:val="00AE44BD"/>
    <w:rsid w:val="00AE5A34"/>
    <w:rsid w:val="00AF7F53"/>
    <w:rsid w:val="00B02119"/>
    <w:rsid w:val="00B05ADE"/>
    <w:rsid w:val="00B07FF8"/>
    <w:rsid w:val="00B10F9F"/>
    <w:rsid w:val="00B12CAA"/>
    <w:rsid w:val="00B13062"/>
    <w:rsid w:val="00B151CE"/>
    <w:rsid w:val="00B17864"/>
    <w:rsid w:val="00B23F43"/>
    <w:rsid w:val="00B31244"/>
    <w:rsid w:val="00B31462"/>
    <w:rsid w:val="00B317BC"/>
    <w:rsid w:val="00B32055"/>
    <w:rsid w:val="00B32952"/>
    <w:rsid w:val="00B33F95"/>
    <w:rsid w:val="00B35060"/>
    <w:rsid w:val="00B36B7A"/>
    <w:rsid w:val="00B41B30"/>
    <w:rsid w:val="00B463B3"/>
    <w:rsid w:val="00B50CE4"/>
    <w:rsid w:val="00B51AD2"/>
    <w:rsid w:val="00B5400C"/>
    <w:rsid w:val="00B5553D"/>
    <w:rsid w:val="00B63539"/>
    <w:rsid w:val="00B64EBC"/>
    <w:rsid w:val="00B65507"/>
    <w:rsid w:val="00B66BD8"/>
    <w:rsid w:val="00B71C5A"/>
    <w:rsid w:val="00B77160"/>
    <w:rsid w:val="00BA0342"/>
    <w:rsid w:val="00BA1B42"/>
    <w:rsid w:val="00BA1E54"/>
    <w:rsid w:val="00BA3DA1"/>
    <w:rsid w:val="00BA7312"/>
    <w:rsid w:val="00BB1872"/>
    <w:rsid w:val="00BB304D"/>
    <w:rsid w:val="00BB4C9B"/>
    <w:rsid w:val="00BB4F9A"/>
    <w:rsid w:val="00BC6542"/>
    <w:rsid w:val="00BC7CAF"/>
    <w:rsid w:val="00BD2BFB"/>
    <w:rsid w:val="00BD35DA"/>
    <w:rsid w:val="00BD4EFF"/>
    <w:rsid w:val="00BD6AAD"/>
    <w:rsid w:val="00BD7A90"/>
    <w:rsid w:val="00BE62A1"/>
    <w:rsid w:val="00BE6B90"/>
    <w:rsid w:val="00BF0C98"/>
    <w:rsid w:val="00BF27B4"/>
    <w:rsid w:val="00BF525E"/>
    <w:rsid w:val="00C0082B"/>
    <w:rsid w:val="00C01D8E"/>
    <w:rsid w:val="00C02C9D"/>
    <w:rsid w:val="00C20AC7"/>
    <w:rsid w:val="00C20D49"/>
    <w:rsid w:val="00C237AE"/>
    <w:rsid w:val="00C24782"/>
    <w:rsid w:val="00C24D87"/>
    <w:rsid w:val="00C255E6"/>
    <w:rsid w:val="00C30A06"/>
    <w:rsid w:val="00C31728"/>
    <w:rsid w:val="00C31AEC"/>
    <w:rsid w:val="00C32048"/>
    <w:rsid w:val="00C33088"/>
    <w:rsid w:val="00C40A40"/>
    <w:rsid w:val="00C43A6E"/>
    <w:rsid w:val="00C4537D"/>
    <w:rsid w:val="00C47818"/>
    <w:rsid w:val="00C52117"/>
    <w:rsid w:val="00C55BFE"/>
    <w:rsid w:val="00C633F0"/>
    <w:rsid w:val="00C637A3"/>
    <w:rsid w:val="00C6477D"/>
    <w:rsid w:val="00C66B38"/>
    <w:rsid w:val="00C671EA"/>
    <w:rsid w:val="00C7385E"/>
    <w:rsid w:val="00C73AD7"/>
    <w:rsid w:val="00C811CF"/>
    <w:rsid w:val="00C823A6"/>
    <w:rsid w:val="00C8534C"/>
    <w:rsid w:val="00C91303"/>
    <w:rsid w:val="00C956DB"/>
    <w:rsid w:val="00CA162D"/>
    <w:rsid w:val="00CA4281"/>
    <w:rsid w:val="00CA5BF3"/>
    <w:rsid w:val="00CA68D6"/>
    <w:rsid w:val="00CA6AD9"/>
    <w:rsid w:val="00CA6FD1"/>
    <w:rsid w:val="00CB2673"/>
    <w:rsid w:val="00CB73DC"/>
    <w:rsid w:val="00CC1759"/>
    <w:rsid w:val="00CC68BF"/>
    <w:rsid w:val="00CC68FE"/>
    <w:rsid w:val="00CD2914"/>
    <w:rsid w:val="00CD2DC9"/>
    <w:rsid w:val="00CD41E8"/>
    <w:rsid w:val="00CD5786"/>
    <w:rsid w:val="00CD6B88"/>
    <w:rsid w:val="00CE0555"/>
    <w:rsid w:val="00CE0E2D"/>
    <w:rsid w:val="00CE603F"/>
    <w:rsid w:val="00CF6A28"/>
    <w:rsid w:val="00D00CAD"/>
    <w:rsid w:val="00D0218A"/>
    <w:rsid w:val="00D03C05"/>
    <w:rsid w:val="00D105AA"/>
    <w:rsid w:val="00D133A5"/>
    <w:rsid w:val="00D13715"/>
    <w:rsid w:val="00D15DDD"/>
    <w:rsid w:val="00D2018B"/>
    <w:rsid w:val="00D41CD6"/>
    <w:rsid w:val="00D42F4D"/>
    <w:rsid w:val="00D44C4D"/>
    <w:rsid w:val="00D4501F"/>
    <w:rsid w:val="00D459E4"/>
    <w:rsid w:val="00D46ED2"/>
    <w:rsid w:val="00D50AEF"/>
    <w:rsid w:val="00D52119"/>
    <w:rsid w:val="00D54E81"/>
    <w:rsid w:val="00D61E07"/>
    <w:rsid w:val="00D6271F"/>
    <w:rsid w:val="00D63A99"/>
    <w:rsid w:val="00D65453"/>
    <w:rsid w:val="00D6625D"/>
    <w:rsid w:val="00D71D8E"/>
    <w:rsid w:val="00D74A93"/>
    <w:rsid w:val="00D76461"/>
    <w:rsid w:val="00D8581C"/>
    <w:rsid w:val="00D859A6"/>
    <w:rsid w:val="00D85B6D"/>
    <w:rsid w:val="00D87767"/>
    <w:rsid w:val="00D9206B"/>
    <w:rsid w:val="00D92E64"/>
    <w:rsid w:val="00D94A22"/>
    <w:rsid w:val="00D94CA8"/>
    <w:rsid w:val="00DA2202"/>
    <w:rsid w:val="00DA2A3A"/>
    <w:rsid w:val="00DA3E21"/>
    <w:rsid w:val="00DA47AB"/>
    <w:rsid w:val="00DA6FB5"/>
    <w:rsid w:val="00DB350F"/>
    <w:rsid w:val="00DB4FAA"/>
    <w:rsid w:val="00DB7C58"/>
    <w:rsid w:val="00DC129C"/>
    <w:rsid w:val="00DC3C92"/>
    <w:rsid w:val="00DC7A49"/>
    <w:rsid w:val="00DD6A33"/>
    <w:rsid w:val="00DE01E0"/>
    <w:rsid w:val="00DE412D"/>
    <w:rsid w:val="00DE4155"/>
    <w:rsid w:val="00DF2272"/>
    <w:rsid w:val="00DF295D"/>
    <w:rsid w:val="00DF29C4"/>
    <w:rsid w:val="00DF5014"/>
    <w:rsid w:val="00E00137"/>
    <w:rsid w:val="00E05F0C"/>
    <w:rsid w:val="00E1071C"/>
    <w:rsid w:val="00E11C8D"/>
    <w:rsid w:val="00E17F7E"/>
    <w:rsid w:val="00E218B9"/>
    <w:rsid w:val="00E2450C"/>
    <w:rsid w:val="00E24571"/>
    <w:rsid w:val="00E258B7"/>
    <w:rsid w:val="00E25A41"/>
    <w:rsid w:val="00E25BB7"/>
    <w:rsid w:val="00E261D4"/>
    <w:rsid w:val="00E267A1"/>
    <w:rsid w:val="00E31104"/>
    <w:rsid w:val="00E31CE7"/>
    <w:rsid w:val="00E31E97"/>
    <w:rsid w:val="00E32B29"/>
    <w:rsid w:val="00E40B75"/>
    <w:rsid w:val="00E453A3"/>
    <w:rsid w:val="00E52464"/>
    <w:rsid w:val="00E5365C"/>
    <w:rsid w:val="00E556E0"/>
    <w:rsid w:val="00E57A0D"/>
    <w:rsid w:val="00E607F5"/>
    <w:rsid w:val="00E6143A"/>
    <w:rsid w:val="00E6255C"/>
    <w:rsid w:val="00E62963"/>
    <w:rsid w:val="00E62B1E"/>
    <w:rsid w:val="00E62EAC"/>
    <w:rsid w:val="00E62F25"/>
    <w:rsid w:val="00E651AE"/>
    <w:rsid w:val="00E6550D"/>
    <w:rsid w:val="00E70756"/>
    <w:rsid w:val="00E71898"/>
    <w:rsid w:val="00E738A4"/>
    <w:rsid w:val="00E756E3"/>
    <w:rsid w:val="00E92C4A"/>
    <w:rsid w:val="00EA2983"/>
    <w:rsid w:val="00EA6537"/>
    <w:rsid w:val="00EB0432"/>
    <w:rsid w:val="00EB17D5"/>
    <w:rsid w:val="00EC2A66"/>
    <w:rsid w:val="00EC4046"/>
    <w:rsid w:val="00EC59E0"/>
    <w:rsid w:val="00EC6598"/>
    <w:rsid w:val="00EC700C"/>
    <w:rsid w:val="00ED3D8E"/>
    <w:rsid w:val="00ED6BE7"/>
    <w:rsid w:val="00ED7561"/>
    <w:rsid w:val="00EE14BF"/>
    <w:rsid w:val="00EE3960"/>
    <w:rsid w:val="00EE5B8E"/>
    <w:rsid w:val="00EF1D32"/>
    <w:rsid w:val="00EF793F"/>
    <w:rsid w:val="00F010E4"/>
    <w:rsid w:val="00F0140C"/>
    <w:rsid w:val="00F06495"/>
    <w:rsid w:val="00F10A5D"/>
    <w:rsid w:val="00F10CE9"/>
    <w:rsid w:val="00F11CCA"/>
    <w:rsid w:val="00F220D2"/>
    <w:rsid w:val="00F2231F"/>
    <w:rsid w:val="00F22607"/>
    <w:rsid w:val="00F4039E"/>
    <w:rsid w:val="00F408CF"/>
    <w:rsid w:val="00F4295D"/>
    <w:rsid w:val="00F444E2"/>
    <w:rsid w:val="00F45013"/>
    <w:rsid w:val="00F54517"/>
    <w:rsid w:val="00F5654A"/>
    <w:rsid w:val="00F56BAE"/>
    <w:rsid w:val="00F56F92"/>
    <w:rsid w:val="00F60405"/>
    <w:rsid w:val="00F65EA0"/>
    <w:rsid w:val="00F6683C"/>
    <w:rsid w:val="00F7140F"/>
    <w:rsid w:val="00F728BA"/>
    <w:rsid w:val="00F81381"/>
    <w:rsid w:val="00F81720"/>
    <w:rsid w:val="00F81822"/>
    <w:rsid w:val="00F81834"/>
    <w:rsid w:val="00F82489"/>
    <w:rsid w:val="00F903BB"/>
    <w:rsid w:val="00F94EE6"/>
    <w:rsid w:val="00F9540D"/>
    <w:rsid w:val="00F96E46"/>
    <w:rsid w:val="00FA0A52"/>
    <w:rsid w:val="00FA1681"/>
    <w:rsid w:val="00FA385B"/>
    <w:rsid w:val="00FA772D"/>
    <w:rsid w:val="00FB5C20"/>
    <w:rsid w:val="00FC14AD"/>
    <w:rsid w:val="00FC1807"/>
    <w:rsid w:val="00FC1CF8"/>
    <w:rsid w:val="00FC376E"/>
    <w:rsid w:val="00FC7015"/>
    <w:rsid w:val="00FD2369"/>
    <w:rsid w:val="00FD28DF"/>
    <w:rsid w:val="00FD42CF"/>
    <w:rsid w:val="00FE467D"/>
    <w:rsid w:val="00FF454F"/>
    <w:rsid w:val="00FF6C4C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26518AC"/>
  <w15:chartTrackingRefBased/>
  <w15:docId w15:val="{7CA7C4DE-D37E-4E41-848C-245925A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B52DC"/>
    <w:pPr>
      <w:keepNext/>
      <w:keepLines/>
      <w:spacing w:before="240"/>
      <w:outlineLvl w:val="0"/>
    </w:pPr>
    <w:rPr>
      <w:rFonts w:eastAsiaTheme="majorEastAsia" w:cstheme="majorBidi"/>
      <w:b/>
      <w:i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Name">
    <w:name w:val="Inside Address Name"/>
    <w:basedOn w:val="Normal"/>
    <w:next w:val="Normal"/>
    <w:pPr>
      <w:spacing w:before="220" w:line="240" w:lineRule="atLeast"/>
      <w:jc w:val="both"/>
    </w:pPr>
    <w:rPr>
      <w:kern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 Narrow" w:hAnsi="Arial Narrow"/>
      <w:sz w:val="16"/>
    </w:rPr>
  </w:style>
  <w:style w:type="paragraph" w:styleId="ListParagraph">
    <w:name w:val="List Paragraph"/>
    <w:basedOn w:val="Normal"/>
    <w:uiPriority w:val="1"/>
    <w:qFormat/>
    <w:rsid w:val="00AD2FCA"/>
    <w:pPr>
      <w:ind w:left="720"/>
      <w:contextualSpacing/>
    </w:pPr>
  </w:style>
  <w:style w:type="table" w:styleId="TableGrid">
    <w:name w:val="Table Grid"/>
    <w:basedOn w:val="TableNormal"/>
    <w:uiPriority w:val="39"/>
    <w:rsid w:val="00A676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768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rsid w:val="005B52DC"/>
    <w:rPr>
      <w:rFonts w:ascii="Arial Narrow" w:eastAsiaTheme="majorEastAsia" w:hAnsi="Arial Narrow" w:cstheme="majorBidi"/>
      <w:b/>
      <w:i/>
      <w:sz w:val="24"/>
      <w:szCs w:val="32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3F70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F7033"/>
    <w:rPr>
      <w:rFonts w:ascii="Segoe UI" w:hAnsi="Segoe UI" w:cs="Segoe UI"/>
      <w:sz w:val="18"/>
      <w:szCs w:val="18"/>
      <w:lang w:val="en-US" w:eastAsia="en-US"/>
    </w:rPr>
  </w:style>
  <w:style w:type="paragraph" w:styleId="FootnoteText">
    <w:name w:val="footnote text"/>
    <w:basedOn w:val="Normal"/>
    <w:link w:val="FootnoteTextChar"/>
    <w:rsid w:val="00635E0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635E06"/>
    <w:rPr>
      <w:rFonts w:ascii="Arial Narrow" w:hAnsi="Arial Narrow"/>
      <w:lang w:val="en-US" w:eastAsia="en-US"/>
    </w:rPr>
  </w:style>
  <w:style w:type="character" w:styleId="FootnoteReference">
    <w:name w:val="footnote reference"/>
    <w:basedOn w:val="DefaultParagraphFont"/>
    <w:rsid w:val="00635E0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6BE4"/>
    <w:rPr>
      <w:color w:val="0000FF"/>
      <w:u w:val="single"/>
    </w:rPr>
  </w:style>
  <w:style w:type="character" w:styleId="FollowedHyperlink">
    <w:name w:val="FollowedHyperlink"/>
    <w:basedOn w:val="DefaultParagraphFont"/>
    <w:rsid w:val="002A6BE4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117C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117C"/>
    <w:rPr>
      <w:rFonts w:ascii="Arial Narrow" w:hAnsi="Arial Narrow"/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0117C"/>
    <w:rPr>
      <w:rFonts w:ascii="Arial Narrow" w:hAnsi="Arial Narrow"/>
      <w:b/>
      <w:bC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ibguides.ncirl.ie/referencingandavoidingplagiaris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pp.diagrams.net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cisupporthub.ncirl.ie/hc/en-ie/articles/4407343669394-How-to-I-access-the-student-virtual-desktop-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3C6E2832DD24082C5C2ED25069EDE" ma:contentTypeVersion="0" ma:contentTypeDescription="Create a new document." ma:contentTypeScope="" ma:versionID="6da3e28a8906187ca1bb06b43126061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901C2-45AA-4F63-9B6A-C1CCFEF31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68DA9CE-F74A-4DF2-BFF5-336359FBC54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07237EF-FD85-4874-BB30-EE43569CA5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D6CF8B-9383-441F-A3C5-259B65101D1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34CA4BA-AB66-48B8-BBD0-0C8C4B75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Paper.dot</Template>
  <TotalTime>1</TotalTime>
  <Pages>9</Pages>
  <Words>3125</Words>
  <Characters>17813</Characters>
  <Application>Microsoft Office Word</Application>
  <DocSecurity>2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Yasantha Chamara Samarawickrama</dc:creator>
  <cp:lastModifiedBy>Yasantha Chamara Samarawickrama</cp:lastModifiedBy>
  <cp:revision>3</cp:revision>
  <cp:lastPrinted>2022-01-06T17:04:00Z</cp:lastPrinted>
  <dcterms:created xsi:type="dcterms:W3CDTF">2023-06-23T15:31:00Z</dcterms:created>
  <dcterms:modified xsi:type="dcterms:W3CDTF">2023-06-26T11:25:00Z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0x0101009118B7041EB4724BB14B7A4A8D63F187</vt:lpwstr>
  </property>
  <property fmtid="{D5CDD505-2E9C-101B-9397-08002B2CF9AE}" pid="3" name="Order">
    <vt:r8>47710700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